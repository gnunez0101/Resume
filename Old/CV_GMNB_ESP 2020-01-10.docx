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BE4736">
        <w:tc>
          <w:tcPr>
            <w:tcW w:w="3828" w:type="dxa"/>
            <w:vAlign w:val="bottom"/>
          </w:tcPr>
          <w:p w14:paraId="4EE8B651" w14:textId="1E3A6647" w:rsidR="001B2ABD" w:rsidRPr="00762C23" w:rsidRDefault="00AA3735" w:rsidP="00BE4736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64D6660F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-875665</wp:posOffset>
                  </wp:positionV>
                  <wp:extent cx="2696210" cy="3919220"/>
                  <wp:effectExtent l="0" t="0" r="8890" b="508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2"/>
                          <a:stretch/>
                        </pic:blipFill>
                        <pic:spPr bwMode="auto">
                          <a:xfrm>
                            <a:off x="0" y="0"/>
                            <a:ext cx="2696210" cy="39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BE4736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BF39E5">
            <w:pPr>
              <w:spacing w:before="480"/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BE4736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BE4736"/>
          <w:p w14:paraId="1BBE565F" w14:textId="1E072A89" w:rsidR="00694314" w:rsidRPr="00354720" w:rsidRDefault="00694314" w:rsidP="00BE4736"/>
          <w:p w14:paraId="6F2DC8FF" w14:textId="3ED52FB5" w:rsidR="001B2ABD" w:rsidRPr="00354720" w:rsidRDefault="00694314" w:rsidP="00BE4736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BE4736">
        <w:tc>
          <w:tcPr>
            <w:tcW w:w="3828" w:type="dxa"/>
          </w:tcPr>
          <w:p w14:paraId="652F3DD1" w14:textId="4073CBCD" w:rsidR="00CB51CC" w:rsidRDefault="00CB51CC" w:rsidP="00BE4736"/>
          <w:p w14:paraId="6063725C" w14:textId="355E3F08" w:rsidR="00CB51CC" w:rsidRDefault="00C83179" w:rsidP="00BE4736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5A5904B3">
                      <wp:simplePos x="0" y="0"/>
                      <wp:positionH relativeFrom="page">
                        <wp:posOffset>-71120</wp:posOffset>
                      </wp:positionH>
                      <wp:positionV relativeFrom="page">
                        <wp:posOffset>236220</wp:posOffset>
                      </wp:positionV>
                      <wp:extent cx="7829550" cy="11112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6pt;margin-top:18.6pt;width:616.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622721CA" w14:textId="266580E2" w:rsidR="00CB51CC" w:rsidRDefault="00CB51CC" w:rsidP="00BE4736"/>
          <w:p w14:paraId="12483194" w14:textId="77777777" w:rsidR="00CB51CC" w:rsidRDefault="00CB51CC" w:rsidP="00BE4736"/>
          <w:p w14:paraId="76A2C385" w14:textId="77777777" w:rsidR="00CB51CC" w:rsidRDefault="00CB51CC" w:rsidP="00BE4736"/>
          <w:p w14:paraId="5D33AD77" w14:textId="77777777" w:rsidR="00CB51CC" w:rsidRDefault="00CB51CC" w:rsidP="00BE4736"/>
          <w:p w14:paraId="22929AA7" w14:textId="25F17440" w:rsidR="00CB51CC" w:rsidRDefault="00CB51CC" w:rsidP="00BE4736"/>
          <w:p w14:paraId="3B0592B1" w14:textId="5FD9692A" w:rsidR="00B643FA" w:rsidRDefault="00B643FA" w:rsidP="00BE4736"/>
          <w:p w14:paraId="32A45A6F" w14:textId="662E168F" w:rsidR="00B643FA" w:rsidRDefault="00B643FA" w:rsidP="00BE4736"/>
          <w:p w14:paraId="11245BAC" w14:textId="3ADD824B" w:rsidR="00B643FA" w:rsidRDefault="00B643FA" w:rsidP="00BE4736"/>
          <w:p w14:paraId="5EDC428C" w14:textId="42F1E3C1" w:rsidR="00B643FA" w:rsidRDefault="00B643FA" w:rsidP="00BE4736"/>
          <w:p w14:paraId="53ED356E" w14:textId="77777777" w:rsidR="00B643FA" w:rsidRPr="00B643FA" w:rsidRDefault="00B643FA" w:rsidP="00BE4736">
            <w:pPr>
              <w:rPr>
                <w:sz w:val="10"/>
              </w:rPr>
            </w:pPr>
          </w:p>
          <w:p w14:paraId="75C826C6" w14:textId="7363489C" w:rsidR="00060AD5" w:rsidRPr="002964A3" w:rsidRDefault="0032322E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BE4736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0D2E4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0D2E4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0D2E4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2E914652" w:rsidR="00060AD5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974DE">
                    <w:rPr>
                      <w:i/>
                      <w:color w:val="FFFFFF" w:themeColor="background1"/>
                    </w:rPr>
                    <w:t>gnunez@</w:t>
                  </w:r>
                  <w:r w:rsidR="00E659C3" w:rsidRPr="00F974DE">
                    <w:rPr>
                      <w:i/>
                      <w:color w:val="FFFFFF" w:themeColor="background1"/>
                    </w:rPr>
                    <w:t>sertacse</w:t>
                  </w:r>
                  <w:r w:rsidRPr="00F974DE">
                    <w:rPr>
                      <w:i/>
                      <w:color w:val="FFFFFF" w:themeColor="background1"/>
                    </w:rPr>
                    <w:t>.com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|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i/>
                      <w:color w:val="FFFFFF" w:themeColor="background1"/>
                    </w:rPr>
                    <w:t xml:space="preserve">gnunez@hotmail.com 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0D2E4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0D2E4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0D2E4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0D2E4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777B225A" w14:textId="3EC4654E" w:rsidR="00060AD5" w:rsidRDefault="0031244D" w:rsidP="000D2E4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</w:tc>
            </w:tr>
          </w:tbl>
          <w:p w14:paraId="7EFC172B" w14:textId="77777777" w:rsidR="00A96C6A" w:rsidRDefault="00A96C6A" w:rsidP="00BE4736"/>
          <w:p w14:paraId="4861FE17" w14:textId="3134902E" w:rsidR="004D3011" w:rsidRDefault="009D14A8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BE4736"/>
          <w:p w14:paraId="725D8C1F" w14:textId="04FD7BA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BE4736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BE4736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BE4736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52C62F7C" w14:textId="2811D2AB" w:rsidR="004D269D" w:rsidRDefault="004D269D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76FADCB0" w14:textId="10F13657" w:rsidR="00A96C6A" w:rsidRDefault="00A96C6A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BE4736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777777" w:rsidR="00A96C6A" w:rsidRPr="0069348D" w:rsidRDefault="00A96C6A" w:rsidP="00BE4736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2EAD233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23ED4BD" w14:textId="39822E89" w:rsidR="00A96C6A" w:rsidRPr="00F974DE" w:rsidRDefault="00A96C6A" w:rsidP="00BE4736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BE4736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7D46C4" w:rsidRDefault="000E017F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Lenel Systems International, Inc.</w:t>
            </w:r>
          </w:p>
          <w:p w14:paraId="5D99E6A9" w14:textId="656F9E18" w:rsidR="000E017F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Rochester, NY, USA | </w:t>
            </w:r>
            <w:r w:rsidR="000E017F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2006 – 2019</w:t>
            </w:r>
          </w:p>
          <w:p w14:paraId="7B4B7293" w14:textId="0F793CA9" w:rsidR="000E017F" w:rsidRPr="007D46C4" w:rsidRDefault="000E017F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Access Control Certified Professional</w:t>
            </w:r>
          </w:p>
          <w:p w14:paraId="7C3112EA" w14:textId="77777777" w:rsidR="00F025F8" w:rsidRPr="007D46C4" w:rsidRDefault="000E017F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Digital Video Certified Professional</w:t>
            </w:r>
          </w:p>
          <w:p w14:paraId="460DD8F4" w14:textId="77777777" w:rsidR="00F025F8" w:rsidRPr="000D2E4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</w:p>
          <w:p w14:paraId="7820C22D" w14:textId="77CB61E4" w:rsidR="00F025F8" w:rsidRPr="007D46C4" w:rsidRDefault="00F025F8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Genetec Inc.</w:t>
            </w:r>
          </w:p>
          <w:p w14:paraId="50776C27" w14:textId="09CCECBC" w:rsidR="00F025F8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México, México | </w:t>
            </w:r>
            <w:r w:rsidR="00F025F8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2015 – 2019</w:t>
            </w:r>
          </w:p>
          <w:p w14:paraId="4CF735D8" w14:textId="77777777" w:rsidR="00F025F8" w:rsidRPr="007D46C4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Enterprise Tech. Certification</w:t>
            </w:r>
          </w:p>
          <w:p w14:paraId="62F8A47E" w14:textId="728E31B3" w:rsidR="00F025F8" w:rsidRPr="007D46C4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Omnicast Tech. Certification</w:t>
            </w:r>
          </w:p>
          <w:p w14:paraId="0747E85A" w14:textId="63C4D91B" w:rsidR="00F025F8" w:rsidRPr="007D46C4" w:rsidRDefault="00F025F8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Synergis Tech. Certification</w:t>
            </w:r>
          </w:p>
          <w:p w14:paraId="22CBBBDB" w14:textId="7CF277B4" w:rsidR="00742289" w:rsidRPr="007D46C4" w:rsidRDefault="00742289" w:rsidP="00BE4736">
            <w:pPr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2A56D8" w14:textId="77777777" w:rsidR="00F974DE" w:rsidRPr="007D46C4" w:rsidRDefault="00F974DE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Milestone Systems A/S</w:t>
            </w:r>
          </w:p>
          <w:p w14:paraId="28526873" w14:textId="1708B4AC" w:rsidR="00F974DE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Ciudad de Panamá, Panamá | </w:t>
            </w:r>
            <w:r w:rsidR="00F974DE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2016 – 2018</w:t>
            </w:r>
          </w:p>
          <w:p w14:paraId="7C7DBE4B" w14:textId="77777777" w:rsidR="00F974DE" w:rsidRPr="007D46C4" w:rsidRDefault="00F974DE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Advanced Certification</w:t>
            </w:r>
          </w:p>
          <w:p w14:paraId="0E042C6E" w14:textId="51DE76D7" w:rsidR="0069348D" w:rsidRPr="007D46C4" w:rsidRDefault="00F974DE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Professional Certification</w:t>
            </w:r>
          </w:p>
          <w:p w14:paraId="5E81E60D" w14:textId="5036960E" w:rsidR="00742289" w:rsidRPr="007D46C4" w:rsidRDefault="00742289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59278528" w14:textId="474C0E8F" w:rsidR="00500C96" w:rsidRPr="007D46C4" w:rsidRDefault="00500C96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On-Net Surveillance Systems, Inc. </w:t>
            </w: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(ONSSI)</w:t>
            </w:r>
          </w:p>
          <w:p w14:paraId="4BD74D87" w14:textId="036F5AF2" w:rsidR="00500C96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Panamá, Panamá | </w:t>
            </w:r>
            <w:r w:rsidR="00500C96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2014</w:t>
            </w:r>
          </w:p>
          <w:p w14:paraId="6D6A6F74" w14:textId="292FE2FA" w:rsidR="00500C96" w:rsidRPr="007D46C4" w:rsidRDefault="00500C9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Ocularis Boot Camp Certification</w:t>
            </w:r>
          </w:p>
          <w:p w14:paraId="2D390840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8645F75" w14:textId="1949E66F" w:rsidR="005317C2" w:rsidRPr="000D2E46" w:rsidRDefault="007D46C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0D2E46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IDTECK Co., Ltd. </w:t>
            </w:r>
          </w:p>
          <w:p w14:paraId="06B2D334" w14:textId="456DD5B5" w:rsidR="005317C2" w:rsidRPr="000D2E46" w:rsidRDefault="007D46C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Gardena, California, USA.</w:t>
            </w:r>
            <w:r w:rsidR="00CE79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| </w:t>
            </w:r>
            <w:r w:rsidR="005317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2019</w:t>
            </w:r>
          </w:p>
          <w:p w14:paraId="3FFD9169" w14:textId="4315E9CC" w:rsidR="005317C2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Certified </w:t>
            </w:r>
            <w:r w:rsidR="007D46C4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Engineer on Enterprise Access Control</w:t>
            </w:r>
          </w:p>
          <w:p w14:paraId="176CBDCE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1BA5623" w14:textId="77777777" w:rsidR="007D46C4" w:rsidRPr="000D2E46" w:rsidRDefault="007D46C4" w:rsidP="007D46C4">
            <w:pPr>
              <w:jc w:val="right"/>
              <w:rPr>
                <w:b/>
                <w:color w:val="FFFFFF" w:themeColor="background1"/>
                <w:sz w:val="16"/>
                <w:szCs w:val="14"/>
                <w:lang w:bidi="es-ES"/>
              </w:rPr>
            </w:pPr>
            <w:proofErr w:type="spellStart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>Fluke</w:t>
            </w:r>
            <w:proofErr w:type="spellEnd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 xml:space="preserve"> </w:t>
            </w:r>
            <w:proofErr w:type="spellStart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>Corporation</w:t>
            </w:r>
            <w:proofErr w:type="spellEnd"/>
          </w:p>
          <w:p w14:paraId="24874F70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bidi="es-ES"/>
              </w:rPr>
              <w:t>Ciudad de Panamá, Panamá | 2019</w:t>
            </w:r>
          </w:p>
          <w:p w14:paraId="75FF438A" w14:textId="77777777" w:rsidR="007D46C4" w:rsidRPr="007D46C4" w:rsidRDefault="007D46C4" w:rsidP="007D46C4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Certified Cabling Test Technician, Copper/Fiber</w:t>
            </w:r>
          </w:p>
          <w:p w14:paraId="79282DE5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5402E569" w14:textId="77777777" w:rsidR="005317C2" w:rsidRPr="007D46C4" w:rsidRDefault="005317C2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HID Global Corporation/ASSA ABLOY AB.</w:t>
            </w:r>
          </w:p>
          <w:p w14:paraId="08AAA409" w14:textId="21E84F4D" w:rsidR="005317C2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Bogotá, Colombia | </w:t>
            </w:r>
            <w:r w:rsidR="005317C2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</w:t>
            </w:r>
            <w:r w:rsidR="004D269D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8</w:t>
            </w:r>
          </w:p>
          <w:p w14:paraId="419B411E" w14:textId="45A2812C" w:rsidR="005317C2" w:rsidRPr="007D46C4" w:rsidRDefault="005317C2" w:rsidP="00BE4736">
            <w:pPr>
              <w:jc w:val="right"/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>FARGO Authorized Service Provider Technical Training</w:t>
            </w:r>
          </w:p>
          <w:p w14:paraId="18C6D7A2" w14:textId="77036F67" w:rsidR="0069348D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FARGO </w:t>
            </w:r>
            <w:r w:rsidR="003922B3"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>Card Printers</w:t>
            </w: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 Technical Training   </w:t>
            </w:r>
            <w:r w:rsidR="0069348D"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7481F7BE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0A196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Innovative Electronic Designs (IED)</w:t>
            </w:r>
          </w:p>
          <w:p w14:paraId="537D551D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Louisville, Kentucky, USA | 2014</w:t>
            </w:r>
          </w:p>
          <w:p w14:paraId="0A372B6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GLOBALCOM Announcement Control System</w:t>
            </w:r>
          </w:p>
          <w:p w14:paraId="0189D2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F4B6A2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SoftGuard Tech Corporation</w:t>
            </w:r>
          </w:p>
          <w:p w14:paraId="2B342D91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Bogotá, Colombia | 2013</w:t>
            </w:r>
          </w:p>
          <w:p w14:paraId="0BC4D907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SoftGuard Monitoring Suite Certification</w:t>
            </w:r>
          </w:p>
          <w:p w14:paraId="77BC6D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020F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Safran Groupe / Morpho</w:t>
            </w:r>
          </w:p>
          <w:p w14:paraId="054BC2C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París, Francia | 2012</w:t>
            </w:r>
          </w:p>
          <w:p w14:paraId="467D2C02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MorphoAccess Biometric Terminals Certification</w:t>
            </w:r>
          </w:p>
          <w:p w14:paraId="6A9ACA7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F5628D2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Pelco Systems, Inc.</w:t>
            </w:r>
          </w:p>
          <w:p w14:paraId="3768E83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Clovis, California, USA | 2006 – 2007</w:t>
            </w:r>
          </w:p>
          <w:p w14:paraId="4EA15D59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Video Security System Design</w:t>
            </w:r>
          </w:p>
          <w:p w14:paraId="1F86F13B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Technician</w:t>
            </w:r>
          </w:p>
          <w:p w14:paraId="16E12C5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Designer</w:t>
            </w:r>
          </w:p>
          <w:p w14:paraId="38AE5972" w14:textId="77777777" w:rsidR="00A96C6A" w:rsidRPr="007D46C4" w:rsidRDefault="00A96C6A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8DFCF7A" w14:textId="3D5300AF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KHS GmbH</w:t>
            </w:r>
          </w:p>
          <w:p w14:paraId="7A5C7479" w14:textId="111A69A1" w:rsidR="00A96C6A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Dormunt, Alemania | 1998 </w:t>
            </w:r>
          </w:p>
          <w:p w14:paraId="1A12E148" w14:textId="49972F4D" w:rsidR="00500C96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Bottling Systems Technology Certification</w:t>
            </w:r>
          </w:p>
          <w:p w14:paraId="47FE6CC5" w14:textId="7E76127D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4311" w14:textId="148F3306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Electrihogar, S.A.</w:t>
            </w:r>
          </w:p>
          <w:p w14:paraId="54A52F6A" w14:textId="0BC9E296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Panamá, Panamá | 1998</w:t>
            </w:r>
          </w:p>
          <w:p w14:paraId="1C6EEF2A" w14:textId="4919CF5D" w:rsidR="00F60D0C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Allen Bradley Programming</w:t>
            </w:r>
          </w:p>
          <w:p w14:paraId="0B0E8C5D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66D9E7E9" w14:textId="1B043268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Siemens Aktiengesellschaft</w:t>
            </w:r>
          </w:p>
          <w:p w14:paraId="50A2C4B0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México, México | 1997</w:t>
            </w:r>
          </w:p>
          <w:p w14:paraId="0F60751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Controladores SIMATIC S7 </w:t>
            </w:r>
          </w:p>
          <w:p w14:paraId="6F53FC60" w14:textId="482B8854" w:rsidR="003922B3" w:rsidRPr="003922B3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Técnicas de Regulación Digital (PID)</w:t>
            </w:r>
          </w:p>
        </w:tc>
        <w:tc>
          <w:tcPr>
            <w:tcW w:w="850" w:type="dxa"/>
          </w:tcPr>
          <w:p w14:paraId="3E1525E7" w14:textId="4C5BDD84" w:rsidR="001B2ABD" w:rsidRPr="00373A64" w:rsidRDefault="001B2ABD" w:rsidP="00BE4736">
            <w:pPr>
              <w:rPr>
                <w:lang w:val="es-PA"/>
              </w:rPr>
            </w:pPr>
          </w:p>
        </w:tc>
        <w:tc>
          <w:tcPr>
            <w:tcW w:w="7258" w:type="dxa"/>
          </w:tcPr>
          <w:p w14:paraId="72E561AF" w14:textId="696AB32A" w:rsidR="00CB51CC" w:rsidRPr="00373A64" w:rsidRDefault="00CB51CC" w:rsidP="00BE4736">
            <w:pPr>
              <w:rPr>
                <w:lang w:val="es-PA"/>
              </w:rPr>
            </w:pPr>
          </w:p>
          <w:p w14:paraId="64E1597A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34329488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1378FEE0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23D68635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77E766E2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0362DED2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030AD55E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51A817AB" w14:textId="71ECC609" w:rsidR="00694314" w:rsidRPr="00373A64" w:rsidRDefault="00694314" w:rsidP="00BE4736">
            <w:pPr>
              <w:rPr>
                <w:lang w:val="es-PA"/>
              </w:rPr>
            </w:pPr>
          </w:p>
          <w:p w14:paraId="23764633" w14:textId="0B6FE0FB" w:rsidR="00AA3735" w:rsidRPr="00373A64" w:rsidRDefault="00AA3735" w:rsidP="00BE4736">
            <w:pPr>
              <w:rPr>
                <w:lang w:val="es-PA"/>
              </w:rPr>
            </w:pPr>
          </w:p>
          <w:p w14:paraId="5E16B77A" w14:textId="7BD364DA" w:rsidR="00AA3735" w:rsidRPr="00373A64" w:rsidRDefault="00AA3735" w:rsidP="00BE4736">
            <w:pPr>
              <w:rPr>
                <w:lang w:val="es-PA"/>
              </w:rPr>
            </w:pPr>
          </w:p>
          <w:p w14:paraId="38A0CE85" w14:textId="6F58C922" w:rsidR="00036450" w:rsidRDefault="00AA2589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BE4736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0D2E46">
                  <w:pPr>
                    <w:framePr w:hSpace="142" w:wrap="around" w:vAnchor="page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3C619113" w14:textId="2ADA227E" w:rsidR="00631845" w:rsidRDefault="0063184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631845">
                    <w:t xml:space="preserve">Gerencia del Departamento de </w:t>
                  </w:r>
                  <w:r>
                    <w:t>Tecnología</w:t>
                  </w:r>
                  <w:r w:rsidRPr="00631845">
                    <w:t xml:space="preserve"> en las áreas de Seguridad Electrónica</w:t>
                  </w:r>
                  <w:r>
                    <w:t xml:space="preserve">, </w:t>
                  </w:r>
                  <w:r w:rsidRPr="00631845">
                    <w:t xml:space="preserve">Sistemas, Comunicaciones, CCTV, Control de Acceso, Detección de Intrusos, Detección de Incendios, Sistemas electrónicos de </w:t>
                  </w:r>
                  <w:r>
                    <w:t>c</w:t>
                  </w:r>
                  <w:r w:rsidRPr="00631845">
                    <w:t>ontrainteligencia</w:t>
                  </w:r>
                  <w:r w:rsidR="001C044D">
                    <w:t>.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0D2E46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0D2E46">
                  <w:pPr>
                    <w:framePr w:hSpace="142" w:wrap="around" w:vAnchor="page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0D2E46">
                  <w:pPr>
                    <w:framePr w:hSpace="142" w:wrap="around" w:vAnchor="page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0246A10A" w:rsidR="008258F7" w:rsidRDefault="008258F7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0D2E46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3D25D5D2" w:rsidR="00906430" w:rsidRDefault="00906430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Ingeniero de Soporte Técnico de Departamento de Informática</w:t>
                  </w:r>
                </w:p>
                <w:p w14:paraId="74F24F19" w14:textId="0F816CB4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78054E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78054E">
              <w:tc>
                <w:tcPr>
                  <w:tcW w:w="2673" w:type="dxa"/>
                  <w:tcBorders>
                    <w:top w:val="single" w:sz="2" w:space="0" w:color="355D7E" w:themeColor="accent1" w:themeShade="80"/>
                  </w:tcBorders>
                </w:tcPr>
                <w:p w14:paraId="1281FF5E" w14:textId="77777777" w:rsidR="000E017F" w:rsidRDefault="000E017F" w:rsidP="000D2E46">
                  <w:pPr>
                    <w:framePr w:hSpace="142" w:wrap="around" w:vAnchor="page" w:hAnchor="text" w:y="1"/>
                    <w:suppressOverlap/>
                  </w:pPr>
                </w:p>
                <w:p w14:paraId="0E3E7E55" w14:textId="77777777" w:rsidR="00AA3735" w:rsidRDefault="00AA3735" w:rsidP="000D2E46">
                  <w:pPr>
                    <w:framePr w:hSpace="142" w:wrap="around" w:vAnchor="page" w:hAnchor="text" w:y="1"/>
                    <w:suppressOverlap/>
                  </w:pPr>
                </w:p>
                <w:p w14:paraId="0E2979A5" w14:textId="4A252663" w:rsidR="00AA3735" w:rsidRPr="0097693B" w:rsidRDefault="00AA3735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14:paraId="682C67E3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Analista-Programador</w:t>
                  </w:r>
                </w:p>
                <w:p w14:paraId="66A1600B" w14:textId="5A4D834E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06125200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>Diseño</w:t>
                  </w:r>
                  <w:r w:rsidR="004E5EE2">
                    <w:t xml:space="preserve">, Desarrollo, Implementación y Mantenimiento </w:t>
                  </w:r>
                  <w:r w:rsidRPr="0097693B">
                    <w:t>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0D2E4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0D2E4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143A6A16" w:rsidR="000D655E" w:rsidRPr="000D655E" w:rsidRDefault="00FA2733" w:rsidP="000D2E4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Organización</w:t>
                  </w:r>
                  <w:r w:rsidR="000D655E" w:rsidRPr="000D655E">
                    <w:rPr>
                      <w:b/>
                    </w:rPr>
                    <w:t xml:space="preserve"> de </w:t>
                  </w:r>
                  <w:r>
                    <w:rPr>
                      <w:b/>
                    </w:rPr>
                    <w:t>Aviación</w:t>
                  </w:r>
                  <w:r w:rsidR="000D655E" w:rsidRPr="000D655E">
                    <w:rPr>
                      <w:b/>
                    </w:rPr>
                    <w:t xml:space="preserve"> Civil</w:t>
                  </w:r>
                  <w:r>
                    <w:rPr>
                      <w:b/>
                    </w:rPr>
                    <w:t xml:space="preserve"> Internacional (</w:t>
                  </w:r>
                  <w:r w:rsidR="000D655E" w:rsidRPr="000D655E">
                    <w:rPr>
                      <w:b/>
                    </w:rPr>
                    <w:t>OACI</w:t>
                  </w:r>
                  <w:r>
                    <w:rPr>
                      <w:b/>
                    </w:rPr>
                    <w:t>)</w:t>
                  </w:r>
                </w:p>
                <w:p w14:paraId="1AD1BEE3" w14:textId="5939A668" w:rsidR="000D655E" w:rsidRPr="0097693B" w:rsidRDefault="000D655E" w:rsidP="000D2E4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0D2E4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BE4736"/>
          <w:p w14:paraId="381CD1F6" w14:textId="6A82DDE3" w:rsidR="003646FA" w:rsidRDefault="003646FA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BE4736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68" w:type="dxa"/>
                <w:left w:w="113" w:type="dxa"/>
                <w:bottom w:w="85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3D277B0D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3A75D34B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0D30A736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683EA60B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  <w:r w:rsidR="00AB75C3">
                    <w:rPr>
                      <w:sz w:val="14"/>
                    </w:rPr>
                    <w:t xml:space="preserve"> Industrial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AA5CDB" w14:paraId="60EA6C1C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03F74E9E" w:rsidR="00AA5CDB" w:rsidRPr="002C665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EBD3F31" w:rsidR="00AA5CD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AA5CDB" w:rsidRDefault="002C665B" w:rsidP="000D2E4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</w:tbl>
          <w:p w14:paraId="336F42DA" w14:textId="77777777" w:rsidR="00AB690E" w:rsidRDefault="00AB690E" w:rsidP="00BE4736">
            <w:pPr>
              <w:rPr>
                <w:sz w:val="14"/>
              </w:rPr>
            </w:pPr>
          </w:p>
          <w:p w14:paraId="106F5CF6" w14:textId="1F51D80A" w:rsidR="00D70BDA" w:rsidRDefault="00D70BDA" w:rsidP="00BE4736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BE4736"/>
          <w:p w14:paraId="30CDA367" w14:textId="760B2911" w:rsidR="00A96C6A" w:rsidRDefault="00A96C6A" w:rsidP="00BE4736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33640C1D">
                  <wp:extent cx="2240915" cy="2088000"/>
                  <wp:effectExtent l="0" t="0" r="0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3B7F752E">
                  <wp:extent cx="2240915" cy="2088000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253357AE" w14:textId="77777777" w:rsidR="00C53F4C" w:rsidRPr="00D70BDA" w:rsidRDefault="00C53F4C" w:rsidP="000D2E46"/>
          <w:p w14:paraId="1B80986C" w14:textId="77777777" w:rsidR="00AB690E" w:rsidRDefault="00AB690E" w:rsidP="000D2E46">
            <w:pPr>
              <w:pStyle w:val="Ttulo2"/>
              <w:spacing w:before="160"/>
            </w:pPr>
            <w:r w:rsidRPr="002964A3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</w:t>
            </w:r>
            <w:bookmarkStart w:id="0" w:name="_GoBack"/>
            <w:bookmarkEnd w:id="0"/>
            <w:r>
              <w:t>ASATIEMPOS / INTERESES</w:t>
            </w:r>
          </w:p>
          <w:p w14:paraId="2F6421D4" w14:textId="77777777" w:rsidR="00AB690E" w:rsidRPr="000C51AF" w:rsidRDefault="00AB690E" w:rsidP="00BE473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:rsidRPr="007B102F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32030FEA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Autodidacta</w:t>
                        </w:r>
                      </w:p>
                      <w:p w14:paraId="4F3D4356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8ED2B1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104867AF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1D88D83B" w:rsidR="00AB690E" w:rsidRPr="007B102F" w:rsidRDefault="00AB690E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Repa</w:t>
                        </w:r>
                        <w:r w:rsidR="007B102F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ración</w:t>
                        </w:r>
                      </w:p>
                      <w:p w14:paraId="5430C8CF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4C80863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49B9EE05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50ED26D5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 xml:space="preserve">Diseño </w:t>
                        </w:r>
                        <w:r w:rsidR="00AB690E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Gr</w:t>
                        </w: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áfico</w:t>
                        </w:r>
                      </w:p>
                      <w:p w14:paraId="305890DB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08395D63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DF935C6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492E4963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Fotografía</w:t>
                        </w:r>
                      </w:p>
                      <w:p w14:paraId="76C4E0A7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5779A89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9DC86FB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18AF3482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Viajes</w:t>
                        </w:r>
                      </w:p>
                      <w:p w14:paraId="2F993A71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3810925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01A6184A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252A5DDE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Películas</w:t>
                        </w:r>
                      </w:p>
                      <w:p w14:paraId="4B3B335B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C8242A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160FB18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07CFCA3A" w:rsidR="00AB690E" w:rsidRPr="007B102F" w:rsidRDefault="007B102F" w:rsidP="000D2E4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Video Juegos</w:t>
                        </w:r>
                      </w:p>
                      <w:p w14:paraId="02D52FA3" w14:textId="77777777" w:rsidR="00AB690E" w:rsidRPr="007B102F" w:rsidRDefault="00AB690E" w:rsidP="000D2E4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736ED76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  <w:tr w:rsidR="00AB690E" w:rsidRPr="007B102F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7B102F" w:rsidRDefault="00AB690E" w:rsidP="000D2E4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</w:tbl>
          <w:p w14:paraId="76E8A586" w14:textId="2FDB9071" w:rsidR="006C477E" w:rsidRPr="00BA7193" w:rsidRDefault="006C477E" w:rsidP="00BE4736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532C6E">
      <w:headerReference w:type="default" r:id="rId23"/>
      <w:headerReference w:type="first" r:id="rId24"/>
      <w:pgSz w:w="12240" w:h="15840" w:code="1"/>
      <w:pgMar w:top="0" w:right="0" w:bottom="0" w:left="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21F5D" w14:textId="77777777" w:rsidR="00CA129F" w:rsidRDefault="00CA129F" w:rsidP="000C45FF">
      <w:r>
        <w:separator/>
      </w:r>
    </w:p>
  </w:endnote>
  <w:endnote w:type="continuationSeparator" w:id="0">
    <w:p w14:paraId="5015B0CC" w14:textId="77777777" w:rsidR="00CA129F" w:rsidRDefault="00CA12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1643" w14:textId="77777777" w:rsidR="00CA129F" w:rsidRDefault="00CA129F" w:rsidP="000C45FF">
      <w:r>
        <w:separator/>
      </w:r>
    </w:p>
  </w:footnote>
  <w:footnote w:type="continuationSeparator" w:id="0">
    <w:p w14:paraId="33FA0958" w14:textId="77777777" w:rsidR="00CA129F" w:rsidRDefault="00CA12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C967A6">
      <w:trPr>
        <w:trHeight w:val="709"/>
      </w:trPr>
      <w:tc>
        <w:tcPr>
          <w:tcW w:w="5245" w:type="dxa"/>
          <w:tcBorders>
            <w:bottom w:val="nil"/>
          </w:tcBorders>
        </w:tcPr>
        <w:p w14:paraId="1B3B7274" w14:textId="51FFDB93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3092B2F0">
                    <wp:simplePos x="0" y="0"/>
                    <wp:positionH relativeFrom="page">
                      <wp:posOffset>525780</wp:posOffset>
                    </wp:positionH>
                    <wp:positionV relativeFrom="page">
                      <wp:posOffset>60960</wp:posOffset>
                    </wp:positionV>
                    <wp:extent cx="2361600" cy="720000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60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D553F2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</w:pP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4pt;margin-top:4.8pt;width:185.95pt;height:56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" filled="f" stroked="f">
                    <v:textbox>
                      <w:txbxContent>
                        <w:p w14:paraId="4A87B3CF" w14:textId="77777777" w:rsidR="0069348D" w:rsidRPr="00D553F2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</w:pP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GONZALO MANUEL N</w:t>
                          </w: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52A295DF" w14:textId="7369CD47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00D4F94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(Continuación)</w:t>
          </w:r>
          <w:r w:rsidR="00E420AA" w:rsidRPr="002964A3">
            <w:t xml:space="preserve"> </w:t>
          </w:r>
        </w:p>
      </w:tc>
    </w:tr>
  </w:tbl>
  <w:p w14:paraId="74F93DD0" w14:textId="410ED746" w:rsidR="008258F7" w:rsidRDefault="00BF39E5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06E770C4">
              <wp:simplePos x="0" y="0"/>
              <wp:positionH relativeFrom="page">
                <wp:posOffset>-4445</wp:posOffset>
              </wp:positionH>
              <wp:positionV relativeFrom="page">
                <wp:posOffset>944858</wp:posOffset>
              </wp:positionV>
              <wp:extent cx="2631600" cy="327600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600" cy="327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74.4pt;width:207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7165805A">
              <wp:simplePos x="0" y="0"/>
              <wp:positionH relativeFrom="page">
                <wp:posOffset>0</wp:posOffset>
              </wp:positionH>
              <wp:positionV relativeFrom="page">
                <wp:posOffset>3810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17407C" id="Rectángulo 18" o:spid="_x0000_s1026" style="position:absolute;margin-left:0;margin-top:.3pt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" fillcolor="#404040 [2429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2A0957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3BC77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" fillcolor="#404040 [2429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24249"/>
    <w:rsid w:val="00036450"/>
    <w:rsid w:val="0005095C"/>
    <w:rsid w:val="00053F6C"/>
    <w:rsid w:val="00060AD5"/>
    <w:rsid w:val="00076CAF"/>
    <w:rsid w:val="000801B7"/>
    <w:rsid w:val="000828C4"/>
    <w:rsid w:val="000A1745"/>
    <w:rsid w:val="000C1DC0"/>
    <w:rsid w:val="000C45FF"/>
    <w:rsid w:val="000C51AF"/>
    <w:rsid w:val="000D2E46"/>
    <w:rsid w:val="000D655E"/>
    <w:rsid w:val="000E017F"/>
    <w:rsid w:val="000E3FD1"/>
    <w:rsid w:val="0010199C"/>
    <w:rsid w:val="00112054"/>
    <w:rsid w:val="00130D95"/>
    <w:rsid w:val="001525E1"/>
    <w:rsid w:val="00180329"/>
    <w:rsid w:val="0019001F"/>
    <w:rsid w:val="00196525"/>
    <w:rsid w:val="001A74A5"/>
    <w:rsid w:val="001B0127"/>
    <w:rsid w:val="001B07DD"/>
    <w:rsid w:val="001B0C3A"/>
    <w:rsid w:val="001B2ABD"/>
    <w:rsid w:val="001C044D"/>
    <w:rsid w:val="001C2CDB"/>
    <w:rsid w:val="001E0391"/>
    <w:rsid w:val="001E1759"/>
    <w:rsid w:val="001F1ECC"/>
    <w:rsid w:val="001F2B9C"/>
    <w:rsid w:val="001F36CF"/>
    <w:rsid w:val="001F533D"/>
    <w:rsid w:val="002136C0"/>
    <w:rsid w:val="0023189C"/>
    <w:rsid w:val="002347B1"/>
    <w:rsid w:val="002400EB"/>
    <w:rsid w:val="00256CF7"/>
    <w:rsid w:val="00267648"/>
    <w:rsid w:val="00274A71"/>
    <w:rsid w:val="0029255F"/>
    <w:rsid w:val="002964A3"/>
    <w:rsid w:val="002C665B"/>
    <w:rsid w:val="0030481B"/>
    <w:rsid w:val="0031244D"/>
    <w:rsid w:val="0032322E"/>
    <w:rsid w:val="00330829"/>
    <w:rsid w:val="00354720"/>
    <w:rsid w:val="003616F4"/>
    <w:rsid w:val="003646FA"/>
    <w:rsid w:val="0036667C"/>
    <w:rsid w:val="0037121F"/>
    <w:rsid w:val="00373A64"/>
    <w:rsid w:val="003828F2"/>
    <w:rsid w:val="00384926"/>
    <w:rsid w:val="00391409"/>
    <w:rsid w:val="003922B3"/>
    <w:rsid w:val="003A06BB"/>
    <w:rsid w:val="003A3EDD"/>
    <w:rsid w:val="003A4324"/>
    <w:rsid w:val="003C4654"/>
    <w:rsid w:val="004071FC"/>
    <w:rsid w:val="00423A81"/>
    <w:rsid w:val="00431F9E"/>
    <w:rsid w:val="00433B47"/>
    <w:rsid w:val="0044308D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E5EE2"/>
    <w:rsid w:val="004F3F95"/>
    <w:rsid w:val="004F6C62"/>
    <w:rsid w:val="004F7E0C"/>
    <w:rsid w:val="00500C83"/>
    <w:rsid w:val="00500C96"/>
    <w:rsid w:val="005262AC"/>
    <w:rsid w:val="00530DA3"/>
    <w:rsid w:val="005317C2"/>
    <w:rsid w:val="00532C6E"/>
    <w:rsid w:val="00566AC7"/>
    <w:rsid w:val="00577A72"/>
    <w:rsid w:val="00581F62"/>
    <w:rsid w:val="0058426C"/>
    <w:rsid w:val="005A78E2"/>
    <w:rsid w:val="005E39D5"/>
    <w:rsid w:val="005F3C56"/>
    <w:rsid w:val="00600670"/>
    <w:rsid w:val="0062123A"/>
    <w:rsid w:val="00631845"/>
    <w:rsid w:val="00646E75"/>
    <w:rsid w:val="00650DB4"/>
    <w:rsid w:val="00662FA8"/>
    <w:rsid w:val="006771D0"/>
    <w:rsid w:val="0069348D"/>
    <w:rsid w:val="00694314"/>
    <w:rsid w:val="00696668"/>
    <w:rsid w:val="006A1BF2"/>
    <w:rsid w:val="006B40AB"/>
    <w:rsid w:val="006C1190"/>
    <w:rsid w:val="006C477E"/>
    <w:rsid w:val="006F1244"/>
    <w:rsid w:val="00701590"/>
    <w:rsid w:val="00704924"/>
    <w:rsid w:val="00707FEE"/>
    <w:rsid w:val="00713D1E"/>
    <w:rsid w:val="00715FCB"/>
    <w:rsid w:val="007207E1"/>
    <w:rsid w:val="00732CC5"/>
    <w:rsid w:val="00742289"/>
    <w:rsid w:val="00743101"/>
    <w:rsid w:val="00743BC0"/>
    <w:rsid w:val="00762C23"/>
    <w:rsid w:val="00763BB9"/>
    <w:rsid w:val="0078054E"/>
    <w:rsid w:val="007823D8"/>
    <w:rsid w:val="00782837"/>
    <w:rsid w:val="007867A0"/>
    <w:rsid w:val="007927F5"/>
    <w:rsid w:val="0079383A"/>
    <w:rsid w:val="007A68F4"/>
    <w:rsid w:val="007B102F"/>
    <w:rsid w:val="007C50E9"/>
    <w:rsid w:val="007C5AB1"/>
    <w:rsid w:val="007D46C4"/>
    <w:rsid w:val="007D7AAF"/>
    <w:rsid w:val="00802CA0"/>
    <w:rsid w:val="008164F1"/>
    <w:rsid w:val="008258F7"/>
    <w:rsid w:val="008412C3"/>
    <w:rsid w:val="00856BE2"/>
    <w:rsid w:val="00860C46"/>
    <w:rsid w:val="00863DAF"/>
    <w:rsid w:val="00882D92"/>
    <w:rsid w:val="00892071"/>
    <w:rsid w:val="00892A60"/>
    <w:rsid w:val="00895370"/>
    <w:rsid w:val="008A018E"/>
    <w:rsid w:val="008C2677"/>
    <w:rsid w:val="008D1026"/>
    <w:rsid w:val="008E6B7A"/>
    <w:rsid w:val="008F72E3"/>
    <w:rsid w:val="00906430"/>
    <w:rsid w:val="0091195F"/>
    <w:rsid w:val="00913EC3"/>
    <w:rsid w:val="009177FE"/>
    <w:rsid w:val="009272AA"/>
    <w:rsid w:val="009330F2"/>
    <w:rsid w:val="00933846"/>
    <w:rsid w:val="00944724"/>
    <w:rsid w:val="00945F70"/>
    <w:rsid w:val="00954249"/>
    <w:rsid w:val="0097443C"/>
    <w:rsid w:val="0097693B"/>
    <w:rsid w:val="009B412E"/>
    <w:rsid w:val="009D14A8"/>
    <w:rsid w:val="00A06F48"/>
    <w:rsid w:val="00A2118D"/>
    <w:rsid w:val="00A520A2"/>
    <w:rsid w:val="00A8086D"/>
    <w:rsid w:val="00A96C6A"/>
    <w:rsid w:val="00AA2589"/>
    <w:rsid w:val="00AA3735"/>
    <w:rsid w:val="00AA5CDB"/>
    <w:rsid w:val="00AB690E"/>
    <w:rsid w:val="00AB75C3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5187E"/>
    <w:rsid w:val="00B643FA"/>
    <w:rsid w:val="00B70850"/>
    <w:rsid w:val="00B85EC9"/>
    <w:rsid w:val="00B9751B"/>
    <w:rsid w:val="00BA7193"/>
    <w:rsid w:val="00BB516E"/>
    <w:rsid w:val="00BD1527"/>
    <w:rsid w:val="00BE2928"/>
    <w:rsid w:val="00BE458C"/>
    <w:rsid w:val="00BE4736"/>
    <w:rsid w:val="00BF39E5"/>
    <w:rsid w:val="00C066B6"/>
    <w:rsid w:val="00C32273"/>
    <w:rsid w:val="00C32297"/>
    <w:rsid w:val="00C36AD4"/>
    <w:rsid w:val="00C37BA1"/>
    <w:rsid w:val="00C40A54"/>
    <w:rsid w:val="00C4674C"/>
    <w:rsid w:val="00C506CF"/>
    <w:rsid w:val="00C50968"/>
    <w:rsid w:val="00C53F4C"/>
    <w:rsid w:val="00C72BED"/>
    <w:rsid w:val="00C83179"/>
    <w:rsid w:val="00C86556"/>
    <w:rsid w:val="00C920DA"/>
    <w:rsid w:val="00C92AF5"/>
    <w:rsid w:val="00C9578B"/>
    <w:rsid w:val="00C967A6"/>
    <w:rsid w:val="00CA129F"/>
    <w:rsid w:val="00CA4C85"/>
    <w:rsid w:val="00CB51CC"/>
    <w:rsid w:val="00CD1C96"/>
    <w:rsid w:val="00CE79C2"/>
    <w:rsid w:val="00CF5D6F"/>
    <w:rsid w:val="00D1238B"/>
    <w:rsid w:val="00D13171"/>
    <w:rsid w:val="00D2522B"/>
    <w:rsid w:val="00D5459D"/>
    <w:rsid w:val="00D553F2"/>
    <w:rsid w:val="00D63A63"/>
    <w:rsid w:val="00D70BDA"/>
    <w:rsid w:val="00D75262"/>
    <w:rsid w:val="00D96B2B"/>
    <w:rsid w:val="00D97C03"/>
    <w:rsid w:val="00DB6242"/>
    <w:rsid w:val="00DB716D"/>
    <w:rsid w:val="00DC24C1"/>
    <w:rsid w:val="00DD1205"/>
    <w:rsid w:val="00DD172A"/>
    <w:rsid w:val="00DE195C"/>
    <w:rsid w:val="00DE1D98"/>
    <w:rsid w:val="00DF2F5D"/>
    <w:rsid w:val="00DF5B28"/>
    <w:rsid w:val="00E25A26"/>
    <w:rsid w:val="00E420AA"/>
    <w:rsid w:val="00E4381A"/>
    <w:rsid w:val="00E47E49"/>
    <w:rsid w:val="00E55D74"/>
    <w:rsid w:val="00E659C3"/>
    <w:rsid w:val="00E73788"/>
    <w:rsid w:val="00EA378C"/>
    <w:rsid w:val="00EC67B0"/>
    <w:rsid w:val="00EF3DE6"/>
    <w:rsid w:val="00F025F8"/>
    <w:rsid w:val="00F26ADF"/>
    <w:rsid w:val="00F35E65"/>
    <w:rsid w:val="00F60274"/>
    <w:rsid w:val="00F60D0C"/>
    <w:rsid w:val="00F724DC"/>
    <w:rsid w:val="00F74666"/>
    <w:rsid w:val="00F77FB9"/>
    <w:rsid w:val="00F974DE"/>
    <w:rsid w:val="00FA2733"/>
    <w:rsid w:val="00FB068F"/>
    <w:rsid w:val="00FC6C3A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1.0000000000000009E-2</c:v>
                </c:pt>
                <c:pt idx="1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 Microsoft 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Genetec Synergis</c:v>
                </c:pt>
                <c:pt idx="10">
                  <c:v> Milestone Xprotect</c:v>
                </c:pt>
                <c:pt idx="11">
                  <c:v>MorphoManager</c:v>
                </c:pt>
                <c:pt idx="12">
                  <c:v>Morpho BioBridge</c:v>
                </c:pt>
                <c:pt idx="13">
                  <c:v>SIEMENES Simatic S5</c:v>
                </c:pt>
                <c:pt idx="14">
                  <c:v>SIEMENES Simatic S7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9.9999999999999978E-2</c:v>
                </c:pt>
                <c:pt idx="1">
                  <c:v>0.15000000000000002</c:v>
                </c:pt>
                <c:pt idx="2">
                  <c:v>0.4</c:v>
                </c:pt>
                <c:pt idx="3">
                  <c:v>0.15000000000000002</c:v>
                </c:pt>
                <c:pt idx="4">
                  <c:v>0.5</c:v>
                </c:pt>
                <c:pt idx="5">
                  <c:v>0.15000000000000002</c:v>
                </c:pt>
                <c:pt idx="6">
                  <c:v>3.0000000000000027E-2</c:v>
                </c:pt>
                <c:pt idx="7">
                  <c:v>7.999999999999996E-2</c:v>
                </c:pt>
                <c:pt idx="8">
                  <c:v>0.15000000000000002</c:v>
                </c:pt>
                <c:pt idx="9">
                  <c:v>0.25</c:v>
                </c:pt>
                <c:pt idx="10">
                  <c:v>0.19999999999999996</c:v>
                </c:pt>
                <c:pt idx="11">
                  <c:v>0.25</c:v>
                </c:pt>
                <c:pt idx="12">
                  <c:v>0.30000000000000004</c:v>
                </c:pt>
                <c:pt idx="13">
                  <c:v>0.4</c:v>
                </c:pt>
                <c:pt idx="14">
                  <c:v>0.30000000000000004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 Microsoft 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Genetec Synergis</c:v>
                </c:pt>
                <c:pt idx="10">
                  <c:v> Milestone Xprotect</c:v>
                </c:pt>
                <c:pt idx="11">
                  <c:v>MorphoManager</c:v>
                </c:pt>
                <c:pt idx="12">
                  <c:v>Morpho BioBridge</c:v>
                </c:pt>
                <c:pt idx="13">
                  <c:v>SIEMENES Simatic S5</c:v>
                </c:pt>
                <c:pt idx="14">
                  <c:v>SIEMENES Simatic S7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</c:v>
                </c:pt>
                <c:pt idx="1">
                  <c:v>0.85</c:v>
                </c:pt>
                <c:pt idx="2">
                  <c:v>0.6</c:v>
                </c:pt>
                <c:pt idx="3">
                  <c:v>0.85</c:v>
                </c:pt>
                <c:pt idx="4">
                  <c:v>0.5</c:v>
                </c:pt>
                <c:pt idx="5">
                  <c:v>0.85</c:v>
                </c:pt>
                <c:pt idx="6">
                  <c:v>0.97</c:v>
                </c:pt>
                <c:pt idx="7">
                  <c:v>0.92</c:v>
                </c:pt>
                <c:pt idx="8">
                  <c:v>0.85</c:v>
                </c:pt>
                <c:pt idx="9">
                  <c:v>0.75</c:v>
                </c:pt>
                <c:pt idx="10">
                  <c:v>0.8</c:v>
                </c:pt>
                <c:pt idx="11">
                  <c:v>0.75</c:v>
                </c:pt>
                <c:pt idx="12">
                  <c:v>0.7</c:v>
                </c:pt>
                <c:pt idx="13">
                  <c:v>0.6</c:v>
                </c:pt>
                <c:pt idx="1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SQL Management Studio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Sketchup Pro</c:v>
                </c:pt>
                <c:pt idx="5">
                  <c:v>Adobe Illustrator</c:v>
                </c:pt>
                <c:pt idx="6">
                  <c:v>Adobe PhotoShop</c:v>
                </c:pt>
                <c:pt idx="7">
                  <c:v>CorelDraw</c:v>
                </c:pt>
                <c:pt idx="8">
                  <c:v>Microsoft Visio</c:v>
                </c:pt>
                <c:pt idx="9">
                  <c:v>Microsoft Word</c:v>
                </c:pt>
                <c:pt idx="10">
                  <c:v>Microsoft Excel</c:v>
                </c:pt>
                <c:pt idx="11">
                  <c:v>Microsoft Power Point</c:v>
                </c:pt>
                <c:pt idx="12">
                  <c:v>Microsoft Access</c:v>
                </c:pt>
                <c:pt idx="13">
                  <c:v>Microsoft Publisher</c:v>
                </c:pt>
                <c:pt idx="14">
                  <c:v>SAP Crystal Reports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0.19999999999999996</c:v>
                </c:pt>
                <c:pt idx="1">
                  <c:v>0.25</c:v>
                </c:pt>
                <c:pt idx="2">
                  <c:v>0.44999999999999996</c:v>
                </c:pt>
                <c:pt idx="3">
                  <c:v>0.19999999999999996</c:v>
                </c:pt>
                <c:pt idx="4">
                  <c:v>2.0000000000000018E-2</c:v>
                </c:pt>
                <c:pt idx="5">
                  <c:v>0.30000000000000004</c:v>
                </c:pt>
                <c:pt idx="6">
                  <c:v>0.4</c:v>
                </c:pt>
                <c:pt idx="7">
                  <c:v>0.4</c:v>
                </c:pt>
                <c:pt idx="8">
                  <c:v>5.0000000000000044E-2</c:v>
                </c:pt>
                <c:pt idx="9">
                  <c:v>3.0000000000000027E-2</c:v>
                </c:pt>
                <c:pt idx="10">
                  <c:v>9.9999999999999978E-2</c:v>
                </c:pt>
                <c:pt idx="11">
                  <c:v>0.15000000000000002</c:v>
                </c:pt>
                <c:pt idx="12">
                  <c:v>9.9999999999999978E-2</c:v>
                </c:pt>
                <c:pt idx="13">
                  <c:v>0.30000000000000004</c:v>
                </c:pt>
                <c:pt idx="14">
                  <c:v>5.0000000000000044E-2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SQL Management Studio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Sketchup Pro</c:v>
                </c:pt>
                <c:pt idx="5">
                  <c:v>Adobe Illustrator</c:v>
                </c:pt>
                <c:pt idx="6">
                  <c:v>Adobe PhotoShop</c:v>
                </c:pt>
                <c:pt idx="7">
                  <c:v>CorelDraw</c:v>
                </c:pt>
                <c:pt idx="8">
                  <c:v>Microsoft Visio</c:v>
                </c:pt>
                <c:pt idx="9">
                  <c:v>Microsoft Word</c:v>
                </c:pt>
                <c:pt idx="10">
                  <c:v>Microsoft Excel</c:v>
                </c:pt>
                <c:pt idx="11">
                  <c:v>Microsoft Power Point</c:v>
                </c:pt>
                <c:pt idx="12">
                  <c:v>Microsoft Access</c:v>
                </c:pt>
                <c:pt idx="13">
                  <c:v>Microsoft Publisher</c:v>
                </c:pt>
                <c:pt idx="14">
                  <c:v>SAP Crystal Reports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0.8</c:v>
                </c:pt>
                <c:pt idx="1">
                  <c:v>0.75</c:v>
                </c:pt>
                <c:pt idx="2">
                  <c:v>0.55000000000000004</c:v>
                </c:pt>
                <c:pt idx="3">
                  <c:v>0.8</c:v>
                </c:pt>
                <c:pt idx="4">
                  <c:v>0.98</c:v>
                </c:pt>
                <c:pt idx="5">
                  <c:v>0.7</c:v>
                </c:pt>
                <c:pt idx="6">
                  <c:v>0.6</c:v>
                </c:pt>
                <c:pt idx="7">
                  <c:v>0.6</c:v>
                </c:pt>
                <c:pt idx="8">
                  <c:v>0.95</c:v>
                </c:pt>
                <c:pt idx="9">
                  <c:v>0.97</c:v>
                </c:pt>
                <c:pt idx="10">
                  <c:v>0.9</c:v>
                </c:pt>
                <c:pt idx="11">
                  <c:v>0.85</c:v>
                </c:pt>
                <c:pt idx="12">
                  <c:v>0.9</c:v>
                </c:pt>
                <c:pt idx="13">
                  <c:v>0.7</c:v>
                </c:pt>
                <c:pt idx="1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2815E1"/>
    <w:rsid w:val="002B12F4"/>
    <w:rsid w:val="00357EED"/>
    <w:rsid w:val="00372497"/>
    <w:rsid w:val="003E3DCA"/>
    <w:rsid w:val="005013F1"/>
    <w:rsid w:val="005C0A3E"/>
    <w:rsid w:val="00762301"/>
    <w:rsid w:val="007D7725"/>
    <w:rsid w:val="008B4CB9"/>
    <w:rsid w:val="009D1099"/>
    <w:rsid w:val="00CA3E9C"/>
    <w:rsid w:val="00D81FFD"/>
    <w:rsid w:val="00DC0A3C"/>
    <w:rsid w:val="00DE143B"/>
    <w:rsid w:val="00E05EFF"/>
    <w:rsid w:val="00ED3360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CD8D34891F4E1FA255B621AF34D63C">
    <w:name w:val="A1CD8D34891F4E1FA255B621AF34D63C"/>
  </w:style>
  <w:style w:type="paragraph" w:customStyle="1" w:styleId="7C765C2603944C9FBA084FB3C60839C9">
    <w:name w:val="7C765C2603944C9FBA084FB3C60839C9"/>
  </w:style>
  <w:style w:type="paragraph" w:customStyle="1" w:styleId="08FFA0B127C6439E8B2AC598E912C975">
    <w:name w:val="08FFA0B127C6439E8B2AC598E912C975"/>
  </w:style>
  <w:style w:type="paragraph" w:customStyle="1" w:styleId="4724074E5328478E91F77B30D5FBA4A7">
    <w:name w:val="4724074E5328478E91F77B30D5FBA4A7"/>
  </w:style>
  <w:style w:type="paragraph" w:customStyle="1" w:styleId="51648FA615524D5FB0D9A547DDF29C94">
    <w:name w:val="51648FA615524D5FB0D9A547DDF29C94"/>
  </w:style>
  <w:style w:type="paragraph" w:customStyle="1" w:styleId="88C0EB89DD9244628DAC211E55970257">
    <w:name w:val="88C0EB89DD9244628DAC211E55970257"/>
  </w:style>
  <w:style w:type="paragraph" w:customStyle="1" w:styleId="8E66E3A041C24B24A89DCBE29A86EC3C">
    <w:name w:val="8E66E3A041C24B24A89DCBE29A86EC3C"/>
  </w:style>
  <w:style w:type="paragraph" w:customStyle="1" w:styleId="93AE9542B1204F6791408F1CF0BF4EC3">
    <w:name w:val="93AE9542B1204F6791408F1CF0BF4EC3"/>
  </w:style>
  <w:style w:type="paragraph" w:customStyle="1" w:styleId="69627178786B469D829441D5D866E5D0">
    <w:name w:val="69627178786B469D829441D5D866E5D0"/>
  </w:style>
  <w:style w:type="paragraph" w:customStyle="1" w:styleId="CBCB563773C447B8BAE845A935AA7410">
    <w:name w:val="CBCB563773C447B8BAE845A935AA7410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B8521ECC4ACA4AD6967BFA4314B309CB">
    <w:name w:val="B8521ECC4ACA4AD6967BFA4314B309CB"/>
  </w:style>
  <w:style w:type="paragraph" w:customStyle="1" w:styleId="205107D80CBA4996A113E29FA1C19F4E">
    <w:name w:val="205107D80CBA4996A113E29FA1C19F4E"/>
  </w:style>
  <w:style w:type="paragraph" w:customStyle="1" w:styleId="916C70BFBA8A4DF79529FB9FB14E1558">
    <w:name w:val="916C70BFBA8A4DF79529FB9FB14E1558"/>
  </w:style>
  <w:style w:type="paragraph" w:customStyle="1" w:styleId="74706FCA9B7248F8A8A0E4F31192A035">
    <w:name w:val="74706FCA9B7248F8A8A0E4F31192A035"/>
  </w:style>
  <w:style w:type="paragraph" w:customStyle="1" w:styleId="10DD2C1CE94949AFBDD833C0C40166F7">
    <w:name w:val="10DD2C1CE94949AFBDD833C0C40166F7"/>
  </w:style>
  <w:style w:type="paragraph" w:customStyle="1" w:styleId="CF64607A3F6E46FFB3282E6BD6DCE96E">
    <w:name w:val="CF64607A3F6E46FFB3282E6BD6DCE96E"/>
  </w:style>
  <w:style w:type="paragraph" w:customStyle="1" w:styleId="EFD85B9BFE084D41A8E6EC154A5F05FD">
    <w:name w:val="EFD85B9BFE084D41A8E6EC154A5F05FD"/>
  </w:style>
  <w:style w:type="paragraph" w:customStyle="1" w:styleId="AB6DFAD85B2845C1985337B664FB2743">
    <w:name w:val="AB6DFAD85B2845C1985337B664FB2743"/>
  </w:style>
  <w:style w:type="paragraph" w:customStyle="1" w:styleId="6B5520E5300E434AB281826231E0E173">
    <w:name w:val="6B5520E5300E434AB281826231E0E173"/>
  </w:style>
  <w:style w:type="paragraph" w:customStyle="1" w:styleId="28D5D34B606F483AA14E1C6E14951AB4">
    <w:name w:val="28D5D34B606F483AA14E1C6E14951AB4"/>
  </w:style>
  <w:style w:type="paragraph" w:customStyle="1" w:styleId="50D99D8E9A844A07BE39E50DE799F909">
    <w:name w:val="50D99D8E9A844A07BE39E50DE799F909"/>
  </w:style>
  <w:style w:type="paragraph" w:customStyle="1" w:styleId="EC9DC81830F74A35A1902E23A2D32D88">
    <w:name w:val="EC9DC81830F74A35A1902E23A2D32D88"/>
  </w:style>
  <w:style w:type="paragraph" w:customStyle="1" w:styleId="8489FAC2311D46C895981051EA9E51D5">
    <w:name w:val="8489FAC2311D46C895981051EA9E51D5"/>
  </w:style>
  <w:style w:type="paragraph" w:customStyle="1" w:styleId="808696C5144B4C4B80BFEE60BCF314CE">
    <w:name w:val="808696C5144B4C4B80BFEE60BCF314CE"/>
  </w:style>
  <w:style w:type="paragraph" w:customStyle="1" w:styleId="33F898C3E4CE42378AEDDDDF571435AD">
    <w:name w:val="33F898C3E4CE42378AEDDDDF571435AD"/>
  </w:style>
  <w:style w:type="paragraph" w:customStyle="1" w:styleId="25E93F99E36A4034B51CA7FB72D2E4B3">
    <w:name w:val="25E93F99E36A4034B51CA7FB72D2E4B3"/>
  </w:style>
  <w:style w:type="paragraph" w:customStyle="1" w:styleId="8AA786D76A2542A8A5E86448EAEE1EE3">
    <w:name w:val="8AA786D76A2542A8A5E86448EAEE1EE3"/>
  </w:style>
  <w:style w:type="paragraph" w:customStyle="1" w:styleId="76F6E4E8426D4639A5D6A9BCAB9D1589">
    <w:name w:val="76F6E4E8426D4639A5D6A9BCAB9D1589"/>
  </w:style>
  <w:style w:type="paragraph" w:customStyle="1" w:styleId="985182CE10D646AC9BDDEB885513920B">
    <w:name w:val="985182CE10D646AC9BDDEB885513920B"/>
  </w:style>
  <w:style w:type="paragraph" w:customStyle="1" w:styleId="A33119A98BD14978B58377B2BF3D541A">
    <w:name w:val="A33119A98BD14978B58377B2BF3D541A"/>
  </w:style>
  <w:style w:type="paragraph" w:customStyle="1" w:styleId="4A37220775F6464C9B1D9E6E10EE68A2">
    <w:name w:val="4A37220775F6464C9B1D9E6E10EE68A2"/>
  </w:style>
  <w:style w:type="paragraph" w:customStyle="1" w:styleId="3C5EB53C735D4859A82D75D2193EAFEF">
    <w:name w:val="3C5EB53C735D4859A82D75D2193EAFEF"/>
  </w:style>
  <w:style w:type="paragraph" w:customStyle="1" w:styleId="2DB024EA72564FB5A2665D8818881783">
    <w:name w:val="2DB024EA72564FB5A2665D8818881783"/>
  </w:style>
  <w:style w:type="paragraph" w:customStyle="1" w:styleId="788B30F51EBF4CBF8B03C6FCE1DB3B40">
    <w:name w:val="788B30F51EBF4CBF8B03C6FCE1DB3B40"/>
  </w:style>
  <w:style w:type="paragraph" w:customStyle="1" w:styleId="2C5B5E6743E0425E9BF6952A593D46D3">
    <w:name w:val="2C5B5E6743E0425E9BF6952A593D46D3"/>
  </w:style>
  <w:style w:type="paragraph" w:customStyle="1" w:styleId="235E6FB5C0934EE4BBF91F3E48EA4846">
    <w:name w:val="235E6FB5C0934EE4BBF91F3E48EA4846"/>
  </w:style>
  <w:style w:type="paragraph" w:customStyle="1" w:styleId="F355C34D977C4ECEB54A2774CCFEEFFB">
    <w:name w:val="F355C34D977C4ECEB54A2774CCFEEFFB"/>
  </w:style>
  <w:style w:type="paragraph" w:customStyle="1" w:styleId="B4C92EAA14D94687ABB5BD23EAF42AE8">
    <w:name w:val="B4C92EAA14D94687ABB5BD23EAF42AE8"/>
  </w:style>
  <w:style w:type="paragraph" w:customStyle="1" w:styleId="089215FEE93F4CAEA51220DE85EBE274">
    <w:name w:val="089215FEE93F4CAEA51220DE85EBE274"/>
  </w:style>
  <w:style w:type="paragraph" w:customStyle="1" w:styleId="73ADF3A0F1E7447485AC5767B2B058A5">
    <w:name w:val="73ADF3A0F1E7447485AC5767B2B058A5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49346D7C837549D4BE0264FC1975923B">
    <w:name w:val="49346D7C837549D4BE0264FC1975923B"/>
  </w:style>
  <w:style w:type="paragraph" w:customStyle="1" w:styleId="D5E2D781DA624E3AA9B8FDCF8CCAE2AE">
    <w:name w:val="D5E2D781DA624E3AA9B8FDCF8CCAE2AE"/>
    <w:rsid w:val="00762301"/>
  </w:style>
  <w:style w:type="paragraph" w:customStyle="1" w:styleId="1B4EC305CB374AC98BB7B0CA85C50D82">
    <w:name w:val="1B4EC305CB374AC98BB7B0CA85C50D82"/>
    <w:rsid w:val="00762301"/>
  </w:style>
  <w:style w:type="paragraph" w:customStyle="1" w:styleId="8BF404243DA64D818BBDC70C9CFF0C21">
    <w:name w:val="8BF404243DA64D818BBDC70C9CFF0C21"/>
    <w:rsid w:val="00762301"/>
  </w:style>
  <w:style w:type="paragraph" w:customStyle="1" w:styleId="58CC6B11594E4674A53C614D2E20E80D">
    <w:name w:val="58CC6B11594E4674A53C614D2E20E80D"/>
    <w:rsid w:val="00762301"/>
  </w:style>
  <w:style w:type="paragraph" w:customStyle="1" w:styleId="DF7145E7902449D1BF0511E86D77D7B0">
    <w:name w:val="DF7145E7902449D1BF0511E86D77D7B0"/>
    <w:rsid w:val="00762301"/>
  </w:style>
  <w:style w:type="paragraph" w:customStyle="1" w:styleId="AF2E49597E0443DB97DCFED80472A416">
    <w:name w:val="AF2E49597E0443DB97DCFED80472A416"/>
    <w:rsid w:val="00762301"/>
  </w:style>
  <w:style w:type="paragraph" w:customStyle="1" w:styleId="063DDF1EC51844679CA14A9CD0680BA6">
    <w:name w:val="063DDF1EC51844679CA14A9CD0680BA6"/>
    <w:rsid w:val="00762301"/>
  </w:style>
  <w:style w:type="paragraph" w:customStyle="1" w:styleId="AA251DD3ECE44942A39608E50233ECAF">
    <w:name w:val="AA251DD3ECE44942A39608E50233ECAF"/>
    <w:rsid w:val="00762301"/>
  </w:style>
  <w:style w:type="paragraph" w:customStyle="1" w:styleId="90CF09B17C59463C9F5B75C2E6AAE880">
    <w:name w:val="90CF09B17C59463C9F5B75C2E6AAE880"/>
    <w:rsid w:val="00762301"/>
  </w:style>
  <w:style w:type="paragraph" w:customStyle="1" w:styleId="02BBCB5641E44E889C8D7A818F00081F">
    <w:name w:val="02BBCB5641E44E889C8D7A818F00081F"/>
    <w:rsid w:val="00762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926353-3BF5-4191-95D3-86DC2EFF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847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2019-04-01T22:21:00Z</dcterms:created>
  <dcterms:modified xsi:type="dcterms:W3CDTF">2020-01-10T14:54:00Z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