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tblpY="1"/>
        <w:tblOverlap w:val="never"/>
        <w:tblW w:w="0" w:type="auto"/>
        <w:tblLayout w:type="fixed"/>
        <w:tblCellMar>
          <w:left w:w="115" w:type="dxa"/>
          <w:right w:w="0" w:type="dxa"/>
        </w:tblCellMar>
        <w:tblLook w:val="04A0" w:firstRow="1" w:lastRow="0" w:firstColumn="1" w:lastColumn="0" w:noHBand="0" w:noVBand="1"/>
      </w:tblPr>
      <w:tblGrid>
        <w:gridCol w:w="3828"/>
        <w:gridCol w:w="850"/>
        <w:gridCol w:w="7258"/>
      </w:tblGrid>
      <w:tr w:rsidR="001B2ABD" w:rsidRPr="00445BAF" w14:paraId="4A84D6BF" w14:textId="77777777" w:rsidTr="00BE4736">
        <w:tc>
          <w:tcPr>
            <w:tcW w:w="3828" w:type="dxa"/>
            <w:vAlign w:val="bottom"/>
          </w:tcPr>
          <w:p w14:paraId="4EE8B651" w14:textId="1E3A6647" w:rsidR="001B2ABD" w:rsidRPr="00445BAF" w:rsidRDefault="00AA3735" w:rsidP="00BE4736">
            <w:pPr>
              <w:tabs>
                <w:tab w:val="left" w:pos="990"/>
              </w:tabs>
              <w:jc w:val="center"/>
              <w:rPr>
                <w:lang w:val="en-US"/>
              </w:rPr>
            </w:pPr>
            <w:r w:rsidRPr="00445BAF">
              <w:rPr>
                <w:noProof/>
                <w:lang w:val="en-US"/>
              </w:rPr>
              <w:drawing>
                <wp:anchor distT="0" distB="0" distL="114300" distR="114300" simplePos="0" relativeHeight="251724800" behindDoc="1" locked="1" layoutInCell="1" allowOverlap="1" wp14:anchorId="1E7F634D" wp14:editId="64D6660F">
                  <wp:simplePos x="0" y="0"/>
                  <wp:positionH relativeFrom="page">
                    <wp:posOffset>-72390</wp:posOffset>
                  </wp:positionH>
                  <wp:positionV relativeFrom="page">
                    <wp:posOffset>-875665</wp:posOffset>
                  </wp:positionV>
                  <wp:extent cx="2696210" cy="3919220"/>
                  <wp:effectExtent l="0" t="0" r="8890" b="5080"/>
                  <wp:wrapNone/>
                  <wp:docPr id="234" name="Imagen 234" descr="C:\Users\Gonzalo\Desktop\IMG_115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nzalo\Desktop\IMG_1152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132"/>
                          <a:stretch/>
                        </pic:blipFill>
                        <pic:spPr bwMode="auto">
                          <a:xfrm>
                            <a:off x="0" y="0"/>
                            <a:ext cx="2696210" cy="3919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50" w:type="dxa"/>
          </w:tcPr>
          <w:p w14:paraId="50A731AB" w14:textId="77777777" w:rsidR="001B2ABD" w:rsidRPr="00445BAF" w:rsidRDefault="001B2ABD" w:rsidP="00BE4736">
            <w:pPr>
              <w:tabs>
                <w:tab w:val="left" w:pos="990"/>
              </w:tabs>
              <w:rPr>
                <w:lang w:val="en-US"/>
              </w:rPr>
            </w:pPr>
          </w:p>
        </w:tc>
        <w:tc>
          <w:tcPr>
            <w:tcW w:w="7258" w:type="dxa"/>
          </w:tcPr>
          <w:p w14:paraId="0023D694" w14:textId="4792B93A" w:rsidR="00882D92" w:rsidRPr="0039096A" w:rsidRDefault="00882D92" w:rsidP="00BF39E5">
            <w:pPr>
              <w:spacing w:before="480"/>
              <w:rPr>
                <w:rFonts w:ascii="Arial Black" w:hAnsi="Arial Black"/>
                <w:sz w:val="36"/>
                <w:szCs w:val="36"/>
                <w:lang w:val="es-PA"/>
              </w:rPr>
            </w:pPr>
            <w:r w:rsidRPr="0039096A">
              <w:rPr>
                <w:rFonts w:ascii="Arial Black" w:hAnsi="Arial Black"/>
                <w:sz w:val="48"/>
                <w:szCs w:val="36"/>
                <w:lang w:val="es-PA"/>
              </w:rPr>
              <w:t>GONZALO MANUEL NÚÑEZ BÓSQUEZ</w:t>
            </w:r>
          </w:p>
          <w:p w14:paraId="79EB908D" w14:textId="62D8C5AD" w:rsidR="00694314" w:rsidRPr="0039096A" w:rsidRDefault="000C51AF" w:rsidP="00BE4736">
            <w:pPr>
              <w:rPr>
                <w:lang w:val="es-PA"/>
              </w:rPr>
            </w:pPr>
            <w:r w:rsidRPr="00445BAF">
              <w:rPr>
                <w:rFonts w:ascii="Arial Black" w:hAnsi="Arial Black"/>
                <w:noProof/>
                <w:sz w:val="48"/>
                <w:szCs w:val="36"/>
                <w:lang w:val="en-US"/>
              </w:rPr>
              <mc:AlternateContent>
                <mc:Choice Requires="wps">
                  <w:drawing>
                    <wp:anchor distT="0" distB="0" distL="114300" distR="114300" simplePos="0" relativeHeight="251661312" behindDoc="0" locked="0" layoutInCell="1" allowOverlap="1" wp14:anchorId="14497A16" wp14:editId="02CAF2E7">
                      <wp:simplePos x="0" y="0"/>
                      <wp:positionH relativeFrom="column">
                        <wp:posOffset>4445</wp:posOffset>
                      </wp:positionH>
                      <wp:positionV relativeFrom="paragraph">
                        <wp:posOffset>-2977</wp:posOffset>
                      </wp:positionV>
                      <wp:extent cx="4734560" cy="386366"/>
                      <wp:effectExtent l="0" t="0" r="8890" b="0"/>
                      <wp:wrapNone/>
                      <wp:docPr id="14" name="Rectángulo 14"/>
                      <wp:cNvGraphicFramePr/>
                      <a:graphic xmlns:a="http://schemas.openxmlformats.org/drawingml/2006/main">
                        <a:graphicData uri="http://schemas.microsoft.com/office/word/2010/wordprocessingShape">
                          <wps:wsp>
                            <wps:cNvSpPr/>
                            <wps:spPr>
                              <a:xfrm>
                                <a:off x="0" y="0"/>
                                <a:ext cx="4734560" cy="38636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97A16" id="Rectángulo 14" o:spid="_x0000_s1026" style="position:absolute;margin-left:.35pt;margin-top:-.25pt;width:372.8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" fillcolor="#404040 [2429]" stroked="f" strokeweight="1pt">
                      <v:textbox>
                        <w:txbxContent>
                          <w:p w14:paraId="4DF27C70" w14:textId="17AB8770" w:rsidR="00694314" w:rsidRPr="00BC28F2" w:rsidRDefault="00BC28F2" w:rsidP="000C51AF">
                            <w:pPr>
                              <w:pStyle w:val="Ttulo3"/>
                              <w:spacing w:before="80"/>
                              <w:rPr>
                                <w:rFonts w:ascii="Arial" w:hAnsi="Arial" w:cs="Arial"/>
                                <w:color w:val="D4E1ED" w:themeColor="accent1" w:themeTint="66"/>
                                <w:lang w:val="es-PA"/>
                              </w:rPr>
                            </w:pPr>
                            <w:r>
                              <w:rPr>
                                <w:rFonts w:ascii="Arial" w:hAnsi="Arial" w:cs="Arial"/>
                                <w:color w:val="D4E1ED" w:themeColor="accent1" w:themeTint="66"/>
                                <w:lang w:val="es-PA"/>
                              </w:rPr>
                              <w:t>COMPUTER SYSTEMS ENGINEER</w:t>
                            </w:r>
                          </w:p>
                        </w:txbxContent>
                      </v:textbox>
                    </v:rect>
                  </w:pict>
                </mc:Fallback>
              </mc:AlternateContent>
            </w:r>
          </w:p>
          <w:p w14:paraId="5D15788B" w14:textId="61DFF6C8" w:rsidR="00694314" w:rsidRPr="0039096A" w:rsidRDefault="00694314" w:rsidP="00BE4736">
            <w:pPr>
              <w:rPr>
                <w:lang w:val="es-PA"/>
              </w:rPr>
            </w:pPr>
          </w:p>
          <w:p w14:paraId="1BBE565F" w14:textId="1E072A89" w:rsidR="00694314" w:rsidRPr="0039096A" w:rsidRDefault="00694314" w:rsidP="00BE4736">
            <w:pPr>
              <w:rPr>
                <w:lang w:val="es-PA"/>
              </w:rPr>
            </w:pPr>
          </w:p>
          <w:p w14:paraId="6F2DC8FF" w14:textId="78468F9C" w:rsidR="001B2ABD" w:rsidRPr="00445BAF" w:rsidRDefault="00694314" w:rsidP="00BE4736">
            <w:pPr>
              <w:rPr>
                <w:i/>
                <w:lang w:val="en-US"/>
              </w:rPr>
            </w:pPr>
            <w:r w:rsidRPr="0039096A">
              <w:rPr>
                <w:i/>
                <w:sz w:val="14"/>
                <w:lang w:val="es-PA"/>
              </w:rPr>
              <w:t>Parque Lefevre, Calle 8</w:t>
            </w:r>
            <w:r w:rsidR="00F724DC" w:rsidRPr="0039096A">
              <w:rPr>
                <w:i/>
                <w:sz w:val="14"/>
                <w:lang w:val="es-PA"/>
              </w:rPr>
              <w:t>5</w:t>
            </w:r>
            <w:r w:rsidRPr="0039096A">
              <w:rPr>
                <w:i/>
                <w:sz w:val="14"/>
                <w:lang w:val="es-PA"/>
              </w:rPr>
              <w:t xml:space="preserve">B Este, PH Park Place, A706. </w:t>
            </w:r>
            <w:r w:rsidRPr="00445BAF">
              <w:rPr>
                <w:i/>
                <w:sz w:val="14"/>
                <w:lang w:val="en-US"/>
              </w:rPr>
              <w:t>Panam</w:t>
            </w:r>
            <w:r w:rsidR="00BC28F2" w:rsidRPr="00445BAF">
              <w:rPr>
                <w:i/>
                <w:sz w:val="14"/>
                <w:lang w:val="en-US"/>
              </w:rPr>
              <w:t>a</w:t>
            </w:r>
            <w:r w:rsidR="007F5707" w:rsidRPr="00445BAF">
              <w:rPr>
                <w:i/>
                <w:sz w:val="14"/>
                <w:lang w:val="en-US"/>
              </w:rPr>
              <w:t xml:space="preserve"> City</w:t>
            </w:r>
            <w:r w:rsidRPr="00445BAF">
              <w:rPr>
                <w:i/>
                <w:sz w:val="14"/>
                <w:lang w:val="en-US"/>
              </w:rPr>
              <w:t>, Panam</w:t>
            </w:r>
            <w:r w:rsidR="00BC28F2" w:rsidRPr="00445BAF">
              <w:rPr>
                <w:i/>
                <w:sz w:val="14"/>
                <w:lang w:val="en-US"/>
              </w:rPr>
              <w:t>a</w:t>
            </w:r>
            <w:r w:rsidRPr="00445BAF">
              <w:rPr>
                <w:i/>
                <w:sz w:val="14"/>
                <w:lang w:val="en-US"/>
              </w:rPr>
              <w:t>.</w:t>
            </w:r>
          </w:p>
        </w:tc>
      </w:tr>
      <w:tr w:rsidR="001B2ABD" w:rsidRPr="00445BAF" w14:paraId="56230129" w14:textId="77777777" w:rsidTr="00BE4736">
        <w:tc>
          <w:tcPr>
            <w:tcW w:w="3828" w:type="dxa"/>
          </w:tcPr>
          <w:p w14:paraId="652F3DD1" w14:textId="4073CBCD" w:rsidR="00CB51CC" w:rsidRPr="00445BAF" w:rsidRDefault="00CB51CC" w:rsidP="00BE4736">
            <w:pPr>
              <w:rPr>
                <w:lang w:val="en-US"/>
              </w:rPr>
            </w:pPr>
          </w:p>
          <w:p w14:paraId="6063725C" w14:textId="355E3F08" w:rsidR="00CB51CC" w:rsidRPr="00445BAF" w:rsidRDefault="00C83179" w:rsidP="00BE4736">
            <w:pPr>
              <w:rPr>
                <w:lang w:val="en-US"/>
              </w:rPr>
            </w:pPr>
            <w:r w:rsidRPr="00445BAF">
              <w:rPr>
                <w:noProof/>
                <w:lang w:val="en-US" w:eastAsia="zh-CN"/>
              </w:rPr>
              <mc:AlternateContent>
                <mc:Choice Requires="wps">
                  <w:drawing>
                    <wp:anchor distT="0" distB="0" distL="114300" distR="114300" simplePos="0" relativeHeight="251660288" behindDoc="0" locked="0" layoutInCell="1" allowOverlap="1" wp14:anchorId="6D4F94F7" wp14:editId="2EB05869">
                      <wp:simplePos x="0" y="0"/>
                      <wp:positionH relativeFrom="page">
                        <wp:posOffset>-71120</wp:posOffset>
                      </wp:positionH>
                      <wp:positionV relativeFrom="page">
                        <wp:posOffset>240030</wp:posOffset>
                      </wp:positionV>
                      <wp:extent cx="7829550" cy="1111250"/>
                      <wp:effectExtent l="0" t="0" r="0" b="0"/>
                      <wp:wrapNone/>
                      <wp:docPr id="13" name="Rectángulo 13"/>
                      <wp:cNvGraphicFramePr/>
                      <a:graphic xmlns:a="http://schemas.openxmlformats.org/drawingml/2006/main">
                        <a:graphicData uri="http://schemas.microsoft.com/office/word/2010/wordprocessingShape">
                          <wps:wsp>
                            <wps:cNvSpPr/>
                            <wps:spPr>
                              <a:xfrm>
                                <a:off x="0" y="0"/>
                                <a:ext cx="7829550" cy="111125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913852"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6EFCC37D" w:rsidR="008412C3" w:rsidRPr="00BC28F2" w:rsidRDefault="00FD24E4" w:rsidP="00BE2928">
                                        <w:pPr>
                                          <w:rPr>
                                            <w:rFonts w:ascii="Arial" w:hAnsi="Arial" w:cs="Arial"/>
                                            <w:i/>
                                            <w:color w:val="FFFFFF" w:themeColor="background1"/>
                                            <w:sz w:val="16"/>
                                            <w:lang w:val="en-US"/>
                                          </w:rPr>
                                        </w:pPr>
                                        <w:r w:rsidRPr="00FD24E4">
                                          <w:rPr>
                                            <w:rFonts w:ascii="Arial" w:hAnsi="Arial" w:cs="Arial"/>
                                            <w:i/>
                                            <w:color w:val="FFFFFF" w:themeColor="background1"/>
                                            <w:sz w:val="16"/>
                                            <w:lang w:val="en-US"/>
                                          </w:rPr>
                                          <w:t xml:space="preserve">Computer Systems Engineer, with extensive experience in electronic security and integration software development, database management, IT management, software development management, and industrial process automation. Extensive knowledge in the development of software interfaces for data exchange between security platforms and IT applications. I currently hold the position of Technology Director of the company </w:t>
                                        </w:r>
                                        <w:r w:rsidRPr="00877404">
                                          <w:rPr>
                                            <w:rFonts w:ascii="Arial" w:hAnsi="Arial" w:cs="Arial"/>
                                            <w:i/>
                                            <w:color w:val="FFFFFF" w:themeColor="background1"/>
                                            <w:sz w:val="16"/>
                                            <w:lang w:val="en-US"/>
                                          </w:rPr>
                                          <w:t>Servicios Tácticos de Seguridad</w:t>
                                        </w:r>
                                        <w:r w:rsidRPr="00FD24E4">
                                          <w:rPr>
                                            <w:rFonts w:ascii="Arial" w:hAnsi="Arial" w:cs="Arial"/>
                                            <w:i/>
                                            <w:color w:val="FFFFFF" w:themeColor="background1"/>
                                            <w:sz w:val="16"/>
                                            <w:lang w:val="en-US"/>
                                          </w:rPr>
                                          <w:t>, S.A. I am an analytical and organized professional, always working with a high level of demand and for objectives</w:t>
                                        </w:r>
                                        <w:r w:rsidR="00BC28F2" w:rsidRPr="00BC28F2">
                                          <w:rPr>
                                            <w:rFonts w:ascii="Arial" w:hAnsi="Arial" w:cs="Arial"/>
                                            <w:i/>
                                            <w:color w:val="FFFFFF" w:themeColor="background1"/>
                                            <w:sz w:val="16"/>
                                            <w:lang w:val="en-US"/>
                                          </w:rPr>
                                          <w:t>.</w:t>
                                        </w:r>
                                      </w:p>
                                    </w:tc>
                                  </w:tr>
                                </w:tbl>
                                <w:p w14:paraId="2FBFB06C" w14:textId="77777777" w:rsidR="00BE2928" w:rsidRPr="00BC28F2" w:rsidRDefault="00BE292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F94F7" id="Rectángulo 13" o:spid="_x0000_s1027" style="position:absolute;margin-left:-5.6pt;margin-top:18.9pt;width:616.5pt;height: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" fillcolor="#548ab7 [2404]" stroked="f" strokeweight="1pt">
                      <v:fill opacity="35980f"/>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25"/>
                              <w:gridCol w:w="425"/>
                              <w:gridCol w:w="7344"/>
                            </w:tblGrid>
                            <w:tr w:rsidR="008412C3" w:rsidRPr="00913852" w14:paraId="1221A4E5" w14:textId="77777777" w:rsidTr="008F72E3">
                              <w:tc>
                                <w:tcPr>
                                  <w:tcW w:w="3828" w:type="dxa"/>
                                </w:tcPr>
                                <w:p w14:paraId="62755A23" w14:textId="47741E39" w:rsidR="008412C3" w:rsidRPr="000E017F" w:rsidRDefault="00BC28F2" w:rsidP="00707FEE">
                                  <w:pPr>
                                    <w:spacing w:before="160"/>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PROFESSIONAL</w:t>
                                  </w:r>
                                </w:p>
                                <w:p w14:paraId="4B0FDA4A" w14:textId="30783A96" w:rsidR="008412C3" w:rsidRPr="000E017F" w:rsidRDefault="00BC28F2" w:rsidP="00BE2928">
                                  <w:pPr>
                                    <w:jc w:val="right"/>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pPr>
                                  <w:r>
                                    <w:rPr>
                                      <w:rFonts w:ascii="Arial" w:hAnsi="Arial" w:cs="Arial"/>
                                      <w:b/>
                                      <w:color w:val="FFFFFF" w:themeColor="background1"/>
                                      <w:sz w:val="32"/>
                                      <w:lang w:val="es-PA"/>
                                      <w14:shadow w14:blurRad="50800" w14:dist="38100" w14:dir="2700000" w14:sx="100000" w14:sy="100000" w14:kx="0" w14:ky="0" w14:algn="tl">
                                        <w14:srgbClr w14:val="000000">
                                          <w14:alpha w14:val="60000"/>
                                        </w14:srgbClr>
                                      </w14:shadow>
                                    </w:rPr>
                                    <w:t>PROFILE</w:t>
                                  </w:r>
                                </w:p>
                                <w:p w14:paraId="3A36201A" w14:textId="77777777" w:rsidR="008412C3" w:rsidRPr="002347B1" w:rsidRDefault="008412C3" w:rsidP="00BE2928">
                                  <w:pPr>
                                    <w:rPr>
                                      <w:rFonts w:ascii="Arial" w:hAnsi="Arial" w:cs="Arial"/>
                                      <w:b/>
                                      <w:color w:val="FFFFFF" w:themeColor="background1"/>
                                      <w:sz w:val="32"/>
                                      <w:lang w:val="es-PA"/>
                                    </w:rPr>
                                  </w:pPr>
                                </w:p>
                              </w:tc>
                              <w:tc>
                                <w:tcPr>
                                  <w:tcW w:w="425" w:type="dxa"/>
                                </w:tcPr>
                                <w:p w14:paraId="497A4968" w14:textId="77777777" w:rsidR="008412C3" w:rsidRPr="002347B1" w:rsidRDefault="008412C3" w:rsidP="00BE2928">
                                  <w:pPr>
                                    <w:rPr>
                                      <w:rFonts w:ascii="Arial Black" w:hAnsi="Arial Black" w:cs="Arial"/>
                                      <w:color w:val="FFFFFF" w:themeColor="background1"/>
                                      <w:sz w:val="24"/>
                                      <w:lang w:val="es-PA"/>
                                    </w:rPr>
                                  </w:pPr>
                                </w:p>
                              </w:tc>
                              <w:tc>
                                <w:tcPr>
                                  <w:tcW w:w="425" w:type="dxa"/>
                                </w:tcPr>
                                <w:p w14:paraId="6CB26ADA" w14:textId="77777777" w:rsidR="008412C3" w:rsidRPr="002347B1" w:rsidRDefault="008412C3" w:rsidP="00BE2928">
                                  <w:pPr>
                                    <w:rPr>
                                      <w:rFonts w:ascii="Arial" w:hAnsi="Arial" w:cs="Arial"/>
                                      <w:i/>
                                      <w:color w:val="FFFFFF" w:themeColor="background1"/>
                                      <w:sz w:val="16"/>
                                      <w:lang w:val="es-PA"/>
                                    </w:rPr>
                                  </w:pPr>
                                </w:p>
                              </w:tc>
                              <w:tc>
                                <w:tcPr>
                                  <w:tcW w:w="7344" w:type="dxa"/>
                                </w:tcPr>
                                <w:p w14:paraId="735EEAF4" w14:textId="240EF3F9" w:rsidR="008412C3" w:rsidRPr="00BC28F2" w:rsidRDefault="008412C3" w:rsidP="00BE2928">
                                  <w:pPr>
                                    <w:rPr>
                                      <w:rFonts w:ascii="Arial" w:hAnsi="Arial" w:cs="Arial"/>
                                      <w:i/>
                                      <w:color w:val="FFFFFF" w:themeColor="background1"/>
                                      <w:sz w:val="16"/>
                                      <w:lang w:val="en-US"/>
                                    </w:rPr>
                                  </w:pPr>
                                </w:p>
                                <w:p w14:paraId="1B687A1F" w14:textId="6EFCC37D" w:rsidR="008412C3" w:rsidRPr="00BC28F2" w:rsidRDefault="00FD24E4" w:rsidP="00BE2928">
                                  <w:pPr>
                                    <w:rPr>
                                      <w:rFonts w:ascii="Arial" w:hAnsi="Arial" w:cs="Arial"/>
                                      <w:i/>
                                      <w:color w:val="FFFFFF" w:themeColor="background1"/>
                                      <w:sz w:val="16"/>
                                      <w:lang w:val="en-US"/>
                                    </w:rPr>
                                  </w:pPr>
                                  <w:r w:rsidRPr="00FD24E4">
                                    <w:rPr>
                                      <w:rFonts w:ascii="Arial" w:hAnsi="Arial" w:cs="Arial"/>
                                      <w:i/>
                                      <w:color w:val="FFFFFF" w:themeColor="background1"/>
                                      <w:sz w:val="16"/>
                                      <w:lang w:val="en-US"/>
                                    </w:rPr>
                                    <w:t xml:space="preserve">Computer Systems Engineer, with extensive experience in electronic security and integration software development, database management, IT management, software development management, and industrial process automation. Extensive knowledge in the development of software interfaces for data exchange between security platforms and IT applications. I currently hold the position of Technology Director of the company </w:t>
                                  </w:r>
                                  <w:r w:rsidRPr="00877404">
                                    <w:rPr>
                                      <w:rFonts w:ascii="Arial" w:hAnsi="Arial" w:cs="Arial"/>
                                      <w:i/>
                                      <w:color w:val="FFFFFF" w:themeColor="background1"/>
                                      <w:sz w:val="16"/>
                                      <w:lang w:val="en-US"/>
                                    </w:rPr>
                                    <w:t>Servicios Tácticos de Seguridad</w:t>
                                  </w:r>
                                  <w:r w:rsidRPr="00FD24E4">
                                    <w:rPr>
                                      <w:rFonts w:ascii="Arial" w:hAnsi="Arial" w:cs="Arial"/>
                                      <w:i/>
                                      <w:color w:val="FFFFFF" w:themeColor="background1"/>
                                      <w:sz w:val="16"/>
                                      <w:lang w:val="en-US"/>
                                    </w:rPr>
                                    <w:t>, S.A. I am an analytical and organized professional, always working with a high level of demand and for objectives</w:t>
                                  </w:r>
                                  <w:r w:rsidR="00BC28F2" w:rsidRPr="00BC28F2">
                                    <w:rPr>
                                      <w:rFonts w:ascii="Arial" w:hAnsi="Arial" w:cs="Arial"/>
                                      <w:i/>
                                      <w:color w:val="FFFFFF" w:themeColor="background1"/>
                                      <w:sz w:val="16"/>
                                      <w:lang w:val="en-US"/>
                                    </w:rPr>
                                    <w:t>.</w:t>
                                  </w:r>
                                </w:p>
                              </w:tc>
                            </w:tr>
                          </w:tbl>
                          <w:p w14:paraId="2FBFB06C" w14:textId="77777777" w:rsidR="00BE2928" w:rsidRPr="00BC28F2" w:rsidRDefault="00BE2928">
                            <w:pPr>
                              <w:rPr>
                                <w:lang w:val="en-US"/>
                              </w:rPr>
                            </w:pPr>
                          </w:p>
                        </w:txbxContent>
                      </v:textbox>
                      <w10:wrap anchorx="page" anchory="page"/>
                    </v:rect>
                  </w:pict>
                </mc:Fallback>
              </mc:AlternateContent>
            </w:r>
          </w:p>
          <w:p w14:paraId="622721CA" w14:textId="266580E2" w:rsidR="00CB51CC" w:rsidRPr="00445BAF" w:rsidRDefault="00CB51CC" w:rsidP="00BE4736">
            <w:pPr>
              <w:rPr>
                <w:lang w:val="en-US"/>
              </w:rPr>
            </w:pPr>
          </w:p>
          <w:p w14:paraId="12483194" w14:textId="77777777" w:rsidR="00CB51CC" w:rsidRPr="00445BAF" w:rsidRDefault="00CB51CC" w:rsidP="00BE4736">
            <w:pPr>
              <w:rPr>
                <w:lang w:val="en-US"/>
              </w:rPr>
            </w:pPr>
          </w:p>
          <w:p w14:paraId="76A2C385" w14:textId="77777777" w:rsidR="00CB51CC" w:rsidRPr="00445BAF" w:rsidRDefault="00CB51CC" w:rsidP="00BE4736">
            <w:pPr>
              <w:rPr>
                <w:lang w:val="en-US"/>
              </w:rPr>
            </w:pPr>
          </w:p>
          <w:p w14:paraId="5D33AD77" w14:textId="77777777" w:rsidR="00CB51CC" w:rsidRPr="00445BAF" w:rsidRDefault="00CB51CC" w:rsidP="00BE4736">
            <w:pPr>
              <w:rPr>
                <w:lang w:val="en-US"/>
              </w:rPr>
            </w:pPr>
          </w:p>
          <w:p w14:paraId="22929AA7" w14:textId="25F17440" w:rsidR="00CB51CC" w:rsidRPr="00445BAF" w:rsidRDefault="00CB51CC" w:rsidP="00BE4736">
            <w:pPr>
              <w:rPr>
                <w:lang w:val="en-US"/>
              </w:rPr>
            </w:pPr>
          </w:p>
          <w:p w14:paraId="3B0592B1" w14:textId="5FD9692A" w:rsidR="00B643FA" w:rsidRPr="00445BAF" w:rsidRDefault="00B643FA" w:rsidP="00BE4736">
            <w:pPr>
              <w:rPr>
                <w:lang w:val="en-US"/>
              </w:rPr>
            </w:pPr>
          </w:p>
          <w:p w14:paraId="32A45A6F" w14:textId="662E168F" w:rsidR="00B643FA" w:rsidRPr="00445BAF" w:rsidRDefault="00B643FA" w:rsidP="00BE4736">
            <w:pPr>
              <w:rPr>
                <w:lang w:val="en-US"/>
              </w:rPr>
            </w:pPr>
          </w:p>
          <w:p w14:paraId="11245BAC" w14:textId="3ADD824B" w:rsidR="00B643FA" w:rsidRPr="00445BAF" w:rsidRDefault="00B643FA" w:rsidP="00BE4736">
            <w:pPr>
              <w:rPr>
                <w:lang w:val="en-US"/>
              </w:rPr>
            </w:pPr>
          </w:p>
          <w:p w14:paraId="5EDC428C" w14:textId="42F1E3C1" w:rsidR="00B643FA" w:rsidRPr="00445BAF" w:rsidRDefault="00B643FA" w:rsidP="00BE4736">
            <w:pPr>
              <w:rPr>
                <w:lang w:val="en-US"/>
              </w:rPr>
            </w:pPr>
          </w:p>
          <w:p w14:paraId="53ED356E" w14:textId="77777777" w:rsidR="00B643FA" w:rsidRPr="00445BAF" w:rsidRDefault="00B643FA" w:rsidP="00BE4736">
            <w:pPr>
              <w:rPr>
                <w:sz w:val="10"/>
                <w:lang w:val="en-US"/>
              </w:rPr>
            </w:pPr>
          </w:p>
          <w:p w14:paraId="75C826C6" w14:textId="42A2248B" w:rsidR="00060AD5" w:rsidRPr="00445BAF" w:rsidRDefault="0032322E" w:rsidP="00BE4736">
            <w:pPr>
              <w:pStyle w:val="TtuloPanelIzquierdo"/>
              <w:rPr>
                <w:lang w:val="en-US"/>
              </w:rPr>
            </w:pPr>
            <w:r w:rsidRPr="00445BAF">
              <w:rPr>
                <w:lang w:val="en-US"/>
              </w:rPr>
              <w:drawing>
                <wp:anchor distT="0" distB="0" distL="114300" distR="114300" simplePos="0" relativeHeight="251723776" behindDoc="0" locked="0" layoutInCell="1" allowOverlap="1" wp14:anchorId="42E57205" wp14:editId="1D8B8D27">
                  <wp:simplePos x="0" y="0"/>
                  <wp:positionH relativeFrom="margin">
                    <wp:posOffset>-72542</wp:posOffset>
                  </wp:positionH>
                  <wp:positionV relativeFrom="line">
                    <wp:posOffset>252095</wp:posOffset>
                  </wp:positionV>
                  <wp:extent cx="2433600" cy="169200"/>
                  <wp:effectExtent l="0" t="0" r="5080" b="0"/>
                  <wp:wrapNone/>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14" w:rsidRPr="00445BAF">
              <w:rPr>
                <w:lang w:val="en-US"/>
              </w:rPr>
              <w:t>contact</w:t>
            </w:r>
          </w:p>
          <w:p w14:paraId="3E8997E9" w14:textId="4091D6C9" w:rsidR="002964A3" w:rsidRPr="00445BAF" w:rsidRDefault="002964A3" w:rsidP="00BE4736">
            <w:pPr>
              <w:rPr>
                <w:lang w:val="en-US"/>
              </w:rPr>
            </w:pPr>
          </w:p>
          <w:tbl>
            <w:tblPr>
              <w:tblStyle w:val="Tablaconcuadrcula"/>
              <w:tblW w:w="36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Pr>
            <w:tblGrid>
              <w:gridCol w:w="2996"/>
              <w:gridCol w:w="117"/>
              <w:gridCol w:w="525"/>
            </w:tblGrid>
            <w:tr w:rsidR="00060AD5" w:rsidRPr="00445BAF" w14:paraId="340A9BBA" w14:textId="77777777" w:rsidTr="009D14A8">
              <w:tc>
                <w:tcPr>
                  <w:tcW w:w="2996" w:type="dxa"/>
                </w:tcPr>
                <w:p w14:paraId="1A84605C" w14:textId="538ED2F6" w:rsidR="00060AD5" w:rsidRPr="00445BAF" w:rsidRDefault="007F5707" w:rsidP="00913852">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Phones</w:t>
                  </w:r>
                </w:p>
                <w:tbl>
                  <w:tblPr>
                    <w:tblStyle w:val="Tablaconcuadrcula"/>
                    <w:tblW w:w="255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81"/>
                    <w:gridCol w:w="671"/>
                  </w:tblGrid>
                  <w:tr w:rsidR="001F3C31" w:rsidRPr="00E71A08" w14:paraId="564A4F87" w14:textId="77777777" w:rsidTr="001F3C31">
                    <w:trPr>
                      <w:jc w:val="right"/>
                    </w:trPr>
                    <w:tc>
                      <w:tcPr>
                        <w:tcW w:w="1881" w:type="dxa"/>
                      </w:tcPr>
                      <w:p w14:paraId="5A2C3386" w14:textId="16F77AE5" w:rsidR="00E71A08" w:rsidRPr="00E71A08" w:rsidRDefault="00E71A08" w:rsidP="00913852">
                        <w:pPr>
                          <w:framePr w:hSpace="142" w:wrap="around" w:vAnchor="page" w:hAnchor="text" w:y="1"/>
                          <w:suppressOverlap/>
                          <w:jc w:val="right"/>
                          <w:rPr>
                            <w:color w:val="FFFFFF" w:themeColor="background1"/>
                            <w:lang w:val="en-US"/>
                          </w:rPr>
                        </w:pPr>
                        <w:r w:rsidRPr="00E71A08">
                          <w:rPr>
                            <w:color w:val="FFFFFF" w:themeColor="background1"/>
                            <w:lang w:val="en-US"/>
                          </w:rPr>
                          <w:t>+(507) 6612-1529</w:t>
                        </w:r>
                        <w:r w:rsidR="001F3C31">
                          <w:rPr>
                            <w:color w:val="FFFFFF" w:themeColor="background1"/>
                            <w:lang w:val="en-US"/>
                          </w:rPr>
                          <w:t>|</w:t>
                        </w:r>
                      </w:p>
                    </w:tc>
                    <w:tc>
                      <w:tcPr>
                        <w:tcW w:w="671" w:type="dxa"/>
                        <w:tcBorders>
                          <w:left w:val="nil"/>
                        </w:tcBorders>
                      </w:tcPr>
                      <w:p w14:paraId="6CC17FA2" w14:textId="6F16C6FF" w:rsidR="00E71A08" w:rsidRPr="00E71A08" w:rsidRDefault="007A4A4B" w:rsidP="00913852">
                        <w:pPr>
                          <w:framePr w:hSpace="142" w:wrap="around" w:vAnchor="page" w:hAnchor="text" w:y="1"/>
                          <w:suppressOverlap/>
                          <w:jc w:val="right"/>
                          <w:rPr>
                            <w:color w:val="FFFFFF" w:themeColor="background1"/>
                            <w:lang w:val="en-US"/>
                          </w:rPr>
                        </w:pPr>
                        <w:r>
                          <w:rPr>
                            <w:color w:val="FFFFFF" w:themeColor="background1"/>
                            <w:lang w:val="en-US"/>
                          </w:rPr>
                          <w:t>Mobile</w:t>
                        </w:r>
                      </w:p>
                    </w:tc>
                  </w:tr>
                  <w:tr w:rsidR="001F3C31" w:rsidRPr="00E71A08" w14:paraId="18C5BFFD" w14:textId="77777777" w:rsidTr="001F3C31">
                    <w:trPr>
                      <w:jc w:val="right"/>
                    </w:trPr>
                    <w:tc>
                      <w:tcPr>
                        <w:tcW w:w="1881" w:type="dxa"/>
                      </w:tcPr>
                      <w:p w14:paraId="7BD9DA9C" w14:textId="676CA993" w:rsidR="00E71A08" w:rsidRPr="00E71A08" w:rsidRDefault="00E71A08" w:rsidP="00913852">
                        <w:pPr>
                          <w:framePr w:hSpace="142" w:wrap="around" w:vAnchor="page" w:hAnchor="text" w:y="1"/>
                          <w:suppressOverlap/>
                          <w:jc w:val="right"/>
                          <w:rPr>
                            <w:color w:val="FFFFFF" w:themeColor="background1"/>
                            <w:lang w:val="en-US"/>
                          </w:rPr>
                        </w:pPr>
                        <w:r w:rsidRPr="00E71A08">
                          <w:rPr>
                            <w:color w:val="FFFFFF" w:themeColor="background1"/>
                            <w:lang w:val="en-US"/>
                          </w:rPr>
                          <w:t>+(507) 390-4675</w:t>
                        </w:r>
                        <w:r w:rsidR="001F3C31">
                          <w:rPr>
                            <w:color w:val="FFFFFF" w:themeColor="background1"/>
                            <w:lang w:val="en-US"/>
                          </w:rPr>
                          <w:t>|</w:t>
                        </w:r>
                        <w:r w:rsidRPr="00E71A08">
                          <w:rPr>
                            <w:color w:val="FFFFFF" w:themeColor="background1"/>
                            <w:lang w:val="en-US"/>
                          </w:rPr>
                          <w:t xml:space="preserve"> </w:t>
                        </w:r>
                      </w:p>
                    </w:tc>
                    <w:tc>
                      <w:tcPr>
                        <w:tcW w:w="671" w:type="dxa"/>
                        <w:tcBorders>
                          <w:left w:val="nil"/>
                        </w:tcBorders>
                      </w:tcPr>
                      <w:p w14:paraId="6FA49A70" w14:textId="39E02809" w:rsidR="00E71A08" w:rsidRPr="00E71A08" w:rsidRDefault="00E71A08" w:rsidP="00913852">
                        <w:pPr>
                          <w:framePr w:hSpace="142" w:wrap="around" w:vAnchor="page" w:hAnchor="text" w:y="1"/>
                          <w:suppressOverlap/>
                          <w:jc w:val="right"/>
                          <w:rPr>
                            <w:color w:val="FFFFFF" w:themeColor="background1"/>
                            <w:lang w:val="en-US"/>
                          </w:rPr>
                        </w:pPr>
                        <w:r w:rsidRPr="00E71A08">
                          <w:rPr>
                            <w:color w:val="FFFFFF" w:themeColor="background1"/>
                            <w:lang w:val="en-US"/>
                          </w:rPr>
                          <w:t>Office</w:t>
                        </w:r>
                      </w:p>
                    </w:tc>
                  </w:tr>
                  <w:tr w:rsidR="001F3C31" w:rsidRPr="00445BAF" w14:paraId="5483B9E2" w14:textId="77777777" w:rsidTr="001F3C31">
                    <w:trPr>
                      <w:jc w:val="right"/>
                    </w:trPr>
                    <w:tc>
                      <w:tcPr>
                        <w:tcW w:w="1881" w:type="dxa"/>
                      </w:tcPr>
                      <w:p w14:paraId="756305C7" w14:textId="29DE5772" w:rsidR="00E71A08" w:rsidRPr="00E71A08" w:rsidRDefault="00E71A08" w:rsidP="00913852">
                        <w:pPr>
                          <w:framePr w:hSpace="142" w:wrap="around" w:vAnchor="page" w:hAnchor="text" w:y="1"/>
                          <w:suppressOverlap/>
                          <w:jc w:val="right"/>
                          <w:rPr>
                            <w:color w:val="FFFFFF" w:themeColor="background1"/>
                            <w:lang w:val="en-US"/>
                          </w:rPr>
                        </w:pPr>
                        <w:r w:rsidRPr="00E71A08">
                          <w:rPr>
                            <w:color w:val="FFFFFF" w:themeColor="background1"/>
                            <w:lang w:val="en-US"/>
                          </w:rPr>
                          <w:t>+(507) 221-3009</w:t>
                        </w:r>
                        <w:r w:rsidR="001F3C31">
                          <w:rPr>
                            <w:color w:val="FFFFFF" w:themeColor="background1"/>
                            <w:lang w:val="en-US"/>
                          </w:rPr>
                          <w:t>|</w:t>
                        </w:r>
                      </w:p>
                    </w:tc>
                    <w:tc>
                      <w:tcPr>
                        <w:tcW w:w="671" w:type="dxa"/>
                        <w:tcBorders>
                          <w:left w:val="nil"/>
                        </w:tcBorders>
                      </w:tcPr>
                      <w:p w14:paraId="72E19E53" w14:textId="7E93C4F9" w:rsidR="00E71A08" w:rsidRPr="00445BAF" w:rsidRDefault="00E71A08" w:rsidP="00913852">
                        <w:pPr>
                          <w:framePr w:hSpace="142" w:wrap="around" w:vAnchor="page" w:hAnchor="text" w:y="1"/>
                          <w:suppressOverlap/>
                          <w:jc w:val="right"/>
                          <w:rPr>
                            <w:color w:val="FFFFFF" w:themeColor="background1"/>
                            <w:lang w:val="en-US"/>
                          </w:rPr>
                        </w:pPr>
                        <w:r w:rsidRPr="00E71A08">
                          <w:rPr>
                            <w:color w:val="FFFFFF" w:themeColor="background1"/>
                            <w:lang w:val="en-US"/>
                          </w:rPr>
                          <w:t>House</w:t>
                        </w:r>
                      </w:p>
                    </w:tc>
                  </w:tr>
                </w:tbl>
                <w:p w14:paraId="63716896" w14:textId="0D358B43" w:rsidR="00D13171" w:rsidRPr="00445BAF" w:rsidRDefault="00D13171" w:rsidP="00913852">
                  <w:pPr>
                    <w:framePr w:hSpace="142" w:wrap="around" w:vAnchor="page" w:hAnchor="text" w:y="1"/>
                    <w:tabs>
                      <w:tab w:val="right" w:pos="1733"/>
                    </w:tabs>
                    <w:suppressOverlap/>
                    <w:jc w:val="right"/>
                    <w:rPr>
                      <w:color w:val="FFFFFF" w:themeColor="background1"/>
                      <w:lang w:val="en-US"/>
                    </w:rPr>
                  </w:pPr>
                </w:p>
              </w:tc>
              <w:tc>
                <w:tcPr>
                  <w:tcW w:w="117" w:type="dxa"/>
                </w:tcPr>
                <w:p w14:paraId="10C6210E" w14:textId="77777777" w:rsidR="00060AD5" w:rsidRPr="00445BAF" w:rsidRDefault="00060AD5" w:rsidP="00913852">
                  <w:pPr>
                    <w:framePr w:hSpace="142" w:wrap="around" w:vAnchor="page" w:hAnchor="text" w:y="1"/>
                    <w:suppressOverlap/>
                    <w:rPr>
                      <w:noProof/>
                      <w:lang w:val="en-US"/>
                    </w:rPr>
                  </w:pPr>
                </w:p>
              </w:tc>
              <w:tc>
                <w:tcPr>
                  <w:tcW w:w="525" w:type="dxa"/>
                </w:tcPr>
                <w:p w14:paraId="1BEED268" w14:textId="0E3FA2A9" w:rsidR="00060AD5" w:rsidRPr="00445BAF" w:rsidRDefault="0031244D" w:rsidP="00913852">
                  <w:pPr>
                    <w:framePr w:hSpace="142" w:wrap="around" w:vAnchor="page" w:hAnchor="text" w:y="1"/>
                    <w:spacing w:before="20"/>
                    <w:suppressOverlap/>
                    <w:jc w:val="right"/>
                    <w:rPr>
                      <w:rFonts w:ascii="Cambria" w:hAnsi="Cambria"/>
                      <w:lang w:val="en-US"/>
                    </w:rPr>
                  </w:pPr>
                  <w:r w:rsidRPr="00445BAF">
                    <w:rPr>
                      <w:rFonts w:ascii="Flaticon" w:hAnsi="Flaticon"/>
                      <w:color w:val="FFFFFF" w:themeColor="background1"/>
                      <w:sz w:val="32"/>
                      <w:lang w:val="en-US"/>
                    </w:rPr>
                    <w:t></w:t>
                  </w:r>
                </w:p>
              </w:tc>
            </w:tr>
            <w:tr w:rsidR="00060AD5" w:rsidRPr="00445BAF" w14:paraId="04752648" w14:textId="77777777" w:rsidTr="009D14A8">
              <w:tc>
                <w:tcPr>
                  <w:tcW w:w="2996" w:type="dxa"/>
                </w:tcPr>
                <w:p w14:paraId="1604EE0A" w14:textId="77777777" w:rsidR="00060AD5" w:rsidRPr="00445BAF" w:rsidRDefault="00060AD5" w:rsidP="00913852">
                  <w:pPr>
                    <w:framePr w:hSpace="142" w:wrap="around" w:vAnchor="page" w:hAnchor="text" w:y="1"/>
                    <w:suppressOverlap/>
                    <w:jc w:val="right"/>
                    <w:rPr>
                      <w:color w:val="FFFFFF" w:themeColor="background1"/>
                      <w:lang w:val="en-US"/>
                    </w:rPr>
                  </w:pPr>
                </w:p>
              </w:tc>
              <w:tc>
                <w:tcPr>
                  <w:tcW w:w="117" w:type="dxa"/>
                </w:tcPr>
                <w:p w14:paraId="562CA357" w14:textId="77777777" w:rsidR="00060AD5" w:rsidRPr="00445BAF" w:rsidRDefault="00060AD5" w:rsidP="00913852">
                  <w:pPr>
                    <w:framePr w:hSpace="142" w:wrap="around" w:vAnchor="page" w:hAnchor="text" w:y="1"/>
                    <w:suppressOverlap/>
                    <w:rPr>
                      <w:noProof/>
                      <w:lang w:val="en-US"/>
                    </w:rPr>
                  </w:pPr>
                </w:p>
              </w:tc>
              <w:tc>
                <w:tcPr>
                  <w:tcW w:w="525" w:type="dxa"/>
                </w:tcPr>
                <w:p w14:paraId="098312CE" w14:textId="77777777" w:rsidR="00060AD5" w:rsidRPr="00445BAF" w:rsidRDefault="00060AD5" w:rsidP="00913852">
                  <w:pPr>
                    <w:framePr w:hSpace="142" w:wrap="around" w:vAnchor="page" w:hAnchor="text" w:y="1"/>
                    <w:suppressOverlap/>
                    <w:jc w:val="right"/>
                    <w:rPr>
                      <w:noProof/>
                      <w:lang w:val="en-US"/>
                    </w:rPr>
                  </w:pPr>
                </w:p>
              </w:tc>
            </w:tr>
            <w:tr w:rsidR="00060AD5" w:rsidRPr="00445BAF" w14:paraId="2A12ADA0" w14:textId="77777777" w:rsidTr="009D14A8">
              <w:tc>
                <w:tcPr>
                  <w:tcW w:w="2996" w:type="dxa"/>
                </w:tcPr>
                <w:p w14:paraId="1D4A4989" w14:textId="2F1856B8" w:rsidR="00060AD5" w:rsidRPr="00445BAF" w:rsidRDefault="00060AD5" w:rsidP="00913852">
                  <w:pPr>
                    <w:framePr w:hSpace="142" w:wrap="around" w:vAnchor="page" w:hAnchor="text" w:y="1"/>
                    <w:suppressOverlap/>
                    <w:jc w:val="right"/>
                    <w:rPr>
                      <w:b/>
                      <w:color w:val="FFFFFF" w:themeColor="background1"/>
                      <w:sz w:val="20"/>
                      <w:lang w:val="en-US"/>
                    </w:rPr>
                  </w:pPr>
                  <w:r w:rsidRPr="00445BAF">
                    <w:rPr>
                      <w:b/>
                      <w:color w:val="FFFFFF" w:themeColor="background1"/>
                      <w:sz w:val="20"/>
                      <w:lang w:val="en-US"/>
                    </w:rPr>
                    <w:t>E</w:t>
                  </w:r>
                  <w:r w:rsidR="00295DEA">
                    <w:rPr>
                      <w:b/>
                      <w:color w:val="FFFFFF" w:themeColor="background1"/>
                      <w:sz w:val="20"/>
                      <w:lang w:val="en-US"/>
                    </w:rPr>
                    <w:t>-</w:t>
                  </w:r>
                  <w:r w:rsidRPr="00445BAF">
                    <w:rPr>
                      <w:b/>
                      <w:color w:val="FFFFFF" w:themeColor="background1"/>
                      <w:sz w:val="20"/>
                      <w:lang w:val="en-US"/>
                    </w:rPr>
                    <w:t>Mail</w:t>
                  </w:r>
                </w:p>
                <w:tbl>
                  <w:tblPr>
                    <w:tblStyle w:val="Tablaconcuadrcula"/>
                    <w:tblW w:w="29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6"/>
                    <w:gridCol w:w="762"/>
                  </w:tblGrid>
                  <w:tr w:rsidR="001F3C31" w:rsidRPr="001F3C31" w14:paraId="03754355" w14:textId="77777777" w:rsidTr="006D6923">
                    <w:trPr>
                      <w:jc w:val="right"/>
                    </w:trPr>
                    <w:tc>
                      <w:tcPr>
                        <w:tcW w:w="1464" w:type="dxa"/>
                      </w:tcPr>
                      <w:p w14:paraId="20B72856" w14:textId="62013E3B" w:rsidR="001F3C31" w:rsidRPr="001F3C31" w:rsidRDefault="001F3C31" w:rsidP="00913852">
                        <w:pPr>
                          <w:framePr w:hSpace="142" w:wrap="around" w:vAnchor="page" w:hAnchor="text" w:y="1"/>
                          <w:suppressOverlap/>
                          <w:jc w:val="right"/>
                          <w:rPr>
                            <w:i/>
                            <w:color w:val="FFFFFF" w:themeColor="background1"/>
                            <w:lang w:val="en-US"/>
                          </w:rPr>
                        </w:pPr>
                        <w:r w:rsidRPr="001F3C31">
                          <w:rPr>
                            <w:i/>
                            <w:color w:val="FFFFFF" w:themeColor="background1"/>
                            <w:lang w:val="en-US"/>
                          </w:rPr>
                          <w:t>gnunez@sertacse.com</w:t>
                        </w:r>
                        <w:r w:rsidR="006D6923">
                          <w:rPr>
                            <w:i/>
                            <w:color w:val="FFFFFF" w:themeColor="background1"/>
                            <w:lang w:val="en-US"/>
                          </w:rPr>
                          <w:t>|</w:t>
                        </w:r>
                      </w:p>
                    </w:tc>
                    <w:tc>
                      <w:tcPr>
                        <w:tcW w:w="510" w:type="dxa"/>
                      </w:tcPr>
                      <w:p w14:paraId="2D93356C" w14:textId="7016739F" w:rsidR="001F3C31" w:rsidRPr="001F3C31" w:rsidRDefault="001F3C31" w:rsidP="00913852">
                        <w:pPr>
                          <w:framePr w:hSpace="142" w:wrap="around" w:vAnchor="page" w:hAnchor="text" w:y="1"/>
                          <w:suppressOverlap/>
                          <w:jc w:val="right"/>
                          <w:rPr>
                            <w:i/>
                            <w:color w:val="FFFFFF" w:themeColor="background1"/>
                            <w:lang w:val="en-US"/>
                          </w:rPr>
                        </w:pPr>
                        <w:r w:rsidRPr="001F3C31">
                          <w:rPr>
                            <w:color w:val="FFFFFF" w:themeColor="background1"/>
                            <w:lang w:val="en-US"/>
                          </w:rPr>
                          <w:t>Office</w:t>
                        </w:r>
                      </w:p>
                    </w:tc>
                  </w:tr>
                  <w:tr w:rsidR="001F3C31" w:rsidRPr="001F3C31" w14:paraId="522B53B9" w14:textId="77777777" w:rsidTr="006D6923">
                    <w:trPr>
                      <w:jc w:val="right"/>
                    </w:trPr>
                    <w:tc>
                      <w:tcPr>
                        <w:tcW w:w="1464" w:type="dxa"/>
                      </w:tcPr>
                      <w:p w14:paraId="44A4D837" w14:textId="65900AF5" w:rsidR="001F3C31" w:rsidRPr="001F3C31" w:rsidRDefault="001F3C31" w:rsidP="00913852">
                        <w:pPr>
                          <w:framePr w:hSpace="142" w:wrap="around" w:vAnchor="page" w:hAnchor="text" w:y="1"/>
                          <w:suppressOverlap/>
                          <w:jc w:val="right"/>
                          <w:rPr>
                            <w:i/>
                            <w:color w:val="FFFFFF" w:themeColor="background1"/>
                            <w:lang w:val="en-US"/>
                          </w:rPr>
                        </w:pPr>
                        <w:r w:rsidRPr="001F3C31">
                          <w:rPr>
                            <w:i/>
                            <w:color w:val="FFFFFF" w:themeColor="background1"/>
                            <w:lang w:val="en-US"/>
                          </w:rPr>
                          <w:t>gnunez@hotmail.com</w:t>
                        </w:r>
                        <w:r w:rsidR="006D6923">
                          <w:rPr>
                            <w:i/>
                            <w:color w:val="FFFFFF" w:themeColor="background1"/>
                            <w:lang w:val="en-US"/>
                          </w:rPr>
                          <w:t>|</w:t>
                        </w:r>
                        <w:r w:rsidRPr="001F3C31">
                          <w:rPr>
                            <w:i/>
                            <w:color w:val="FFFFFF" w:themeColor="background1"/>
                            <w:lang w:val="en-US"/>
                          </w:rPr>
                          <w:t xml:space="preserve"> </w:t>
                        </w:r>
                      </w:p>
                    </w:tc>
                    <w:tc>
                      <w:tcPr>
                        <w:tcW w:w="510" w:type="dxa"/>
                      </w:tcPr>
                      <w:p w14:paraId="030782A3" w14:textId="285E98B8" w:rsidR="001F3C31" w:rsidRPr="001F3C31" w:rsidRDefault="001F3C31" w:rsidP="00913852">
                        <w:pPr>
                          <w:framePr w:hSpace="142" w:wrap="around" w:vAnchor="page" w:hAnchor="text" w:y="1"/>
                          <w:suppressOverlap/>
                          <w:jc w:val="right"/>
                          <w:rPr>
                            <w:color w:val="FFFFFF" w:themeColor="background1"/>
                            <w:lang w:val="en-US"/>
                          </w:rPr>
                        </w:pPr>
                        <w:r w:rsidRPr="001F3C31">
                          <w:rPr>
                            <w:color w:val="FFFFFF" w:themeColor="background1"/>
                            <w:lang w:val="en-US"/>
                          </w:rPr>
                          <w:t>Personal</w:t>
                        </w:r>
                      </w:p>
                    </w:tc>
                  </w:tr>
                </w:tbl>
                <w:p w14:paraId="45F3DB25" w14:textId="65CA3F2E" w:rsidR="00D13171" w:rsidRPr="00445BAF" w:rsidRDefault="00D13171" w:rsidP="00913852">
                  <w:pPr>
                    <w:framePr w:hSpace="142" w:wrap="around" w:vAnchor="page" w:hAnchor="text" w:y="1"/>
                    <w:suppressOverlap/>
                    <w:jc w:val="right"/>
                    <w:rPr>
                      <w:i/>
                      <w:color w:val="FFFFFF" w:themeColor="background1"/>
                      <w:lang w:val="en-US"/>
                    </w:rPr>
                  </w:pPr>
                </w:p>
              </w:tc>
              <w:tc>
                <w:tcPr>
                  <w:tcW w:w="117" w:type="dxa"/>
                </w:tcPr>
                <w:p w14:paraId="372AF422" w14:textId="77777777" w:rsidR="00060AD5" w:rsidRPr="00445BAF" w:rsidRDefault="00060AD5" w:rsidP="00913852">
                  <w:pPr>
                    <w:framePr w:hSpace="142" w:wrap="around" w:vAnchor="page" w:hAnchor="text" w:y="1"/>
                    <w:suppressOverlap/>
                    <w:rPr>
                      <w:noProof/>
                      <w:lang w:val="en-US"/>
                    </w:rPr>
                  </w:pPr>
                </w:p>
              </w:tc>
              <w:tc>
                <w:tcPr>
                  <w:tcW w:w="525" w:type="dxa"/>
                </w:tcPr>
                <w:p w14:paraId="05E48017" w14:textId="3ED5982B" w:rsidR="00060AD5" w:rsidRPr="00445BAF" w:rsidRDefault="0031244D" w:rsidP="00913852">
                  <w:pPr>
                    <w:framePr w:hSpace="142" w:wrap="around" w:vAnchor="page" w:hAnchor="text" w:y="1"/>
                    <w:spacing w:before="20"/>
                    <w:suppressOverlap/>
                    <w:jc w:val="right"/>
                    <w:rPr>
                      <w:lang w:val="en-US"/>
                    </w:rPr>
                  </w:pPr>
                  <w:r w:rsidRPr="00445BAF">
                    <w:rPr>
                      <w:rFonts w:ascii="Flaticon" w:hAnsi="Flaticon"/>
                      <w:noProof/>
                      <w:color w:val="FFFFFF" w:themeColor="background1"/>
                      <w:sz w:val="32"/>
                      <w:lang w:val="en-US"/>
                    </w:rPr>
                    <w:t></w:t>
                  </w:r>
                </w:p>
              </w:tc>
            </w:tr>
            <w:tr w:rsidR="00060AD5" w:rsidRPr="00445BAF" w14:paraId="48BDE2F8" w14:textId="77777777" w:rsidTr="009D14A8">
              <w:tc>
                <w:tcPr>
                  <w:tcW w:w="2996" w:type="dxa"/>
                </w:tcPr>
                <w:p w14:paraId="299BA09A" w14:textId="77777777" w:rsidR="00060AD5" w:rsidRPr="00445BAF" w:rsidRDefault="00060AD5" w:rsidP="00913852">
                  <w:pPr>
                    <w:framePr w:hSpace="142" w:wrap="around" w:vAnchor="page" w:hAnchor="text" w:y="1"/>
                    <w:suppressOverlap/>
                    <w:jc w:val="right"/>
                    <w:rPr>
                      <w:color w:val="FFFFFF" w:themeColor="background1"/>
                      <w:lang w:val="en-US"/>
                    </w:rPr>
                  </w:pPr>
                </w:p>
              </w:tc>
              <w:tc>
                <w:tcPr>
                  <w:tcW w:w="117" w:type="dxa"/>
                </w:tcPr>
                <w:p w14:paraId="526D06BE" w14:textId="77777777" w:rsidR="00060AD5" w:rsidRPr="00445BAF" w:rsidRDefault="00060AD5" w:rsidP="00913852">
                  <w:pPr>
                    <w:framePr w:hSpace="142" w:wrap="around" w:vAnchor="page" w:hAnchor="text" w:y="1"/>
                    <w:suppressOverlap/>
                    <w:rPr>
                      <w:lang w:val="en-US"/>
                    </w:rPr>
                  </w:pPr>
                </w:p>
              </w:tc>
              <w:tc>
                <w:tcPr>
                  <w:tcW w:w="525" w:type="dxa"/>
                </w:tcPr>
                <w:p w14:paraId="3BA875D9" w14:textId="77777777" w:rsidR="00060AD5" w:rsidRPr="00445BAF" w:rsidRDefault="00060AD5" w:rsidP="00913852">
                  <w:pPr>
                    <w:framePr w:hSpace="142" w:wrap="around" w:vAnchor="page" w:hAnchor="text" w:y="1"/>
                    <w:suppressOverlap/>
                    <w:jc w:val="right"/>
                    <w:rPr>
                      <w:lang w:val="en-US"/>
                    </w:rPr>
                  </w:pPr>
                </w:p>
              </w:tc>
            </w:tr>
            <w:tr w:rsidR="00060AD5" w:rsidRPr="00445BAF" w14:paraId="49E1D71F" w14:textId="77777777" w:rsidTr="009D14A8">
              <w:tc>
                <w:tcPr>
                  <w:tcW w:w="2996" w:type="dxa"/>
                </w:tcPr>
                <w:p w14:paraId="37B91577" w14:textId="0CEE6248" w:rsidR="00060AD5" w:rsidRPr="008A10D3" w:rsidRDefault="007F5707" w:rsidP="00913852">
                  <w:pPr>
                    <w:framePr w:hSpace="142" w:wrap="around" w:vAnchor="page" w:hAnchor="text" w:y="1"/>
                    <w:suppressOverlap/>
                    <w:jc w:val="right"/>
                    <w:rPr>
                      <w:b/>
                      <w:color w:val="FFFFFF" w:themeColor="background1"/>
                      <w:sz w:val="20"/>
                      <w:lang w:val="es-PA"/>
                    </w:rPr>
                  </w:pPr>
                  <w:proofErr w:type="spellStart"/>
                  <w:r w:rsidRPr="008A10D3">
                    <w:rPr>
                      <w:b/>
                      <w:color w:val="FFFFFF" w:themeColor="background1"/>
                      <w:sz w:val="20"/>
                      <w:lang w:val="es-PA"/>
                    </w:rPr>
                    <w:t>Address</w:t>
                  </w:r>
                  <w:proofErr w:type="spellEnd"/>
                </w:p>
                <w:p w14:paraId="691879FE" w14:textId="77777777" w:rsidR="007F5707" w:rsidRPr="0039096A" w:rsidRDefault="00060AD5" w:rsidP="00913852">
                  <w:pPr>
                    <w:framePr w:hSpace="142" w:wrap="around" w:vAnchor="page" w:hAnchor="text" w:y="1"/>
                    <w:suppressOverlap/>
                    <w:jc w:val="right"/>
                    <w:rPr>
                      <w:color w:val="FFFFFF" w:themeColor="background1"/>
                      <w:lang w:val="es-PA"/>
                    </w:rPr>
                  </w:pPr>
                  <w:r w:rsidRPr="0039096A">
                    <w:rPr>
                      <w:color w:val="FFFFFF" w:themeColor="background1"/>
                      <w:lang w:val="es-PA"/>
                    </w:rPr>
                    <w:t>Parque Lefevre, Calle 8</w:t>
                  </w:r>
                  <w:r w:rsidR="00F724DC" w:rsidRPr="0039096A">
                    <w:rPr>
                      <w:color w:val="FFFFFF" w:themeColor="background1"/>
                      <w:lang w:val="es-PA"/>
                    </w:rPr>
                    <w:t>5</w:t>
                  </w:r>
                  <w:r w:rsidRPr="0039096A">
                    <w:rPr>
                      <w:color w:val="FFFFFF" w:themeColor="background1"/>
                      <w:lang w:val="es-PA"/>
                    </w:rPr>
                    <w:t>B Este</w:t>
                  </w:r>
                </w:p>
                <w:p w14:paraId="4FA489FF" w14:textId="03EAFDD5" w:rsidR="00D13171" w:rsidRPr="00445BAF" w:rsidRDefault="00060AD5" w:rsidP="00913852">
                  <w:pPr>
                    <w:framePr w:hSpace="142" w:wrap="around" w:vAnchor="page" w:hAnchor="text" w:y="1"/>
                    <w:suppressOverlap/>
                    <w:jc w:val="right"/>
                    <w:rPr>
                      <w:color w:val="FFFFFF" w:themeColor="background1"/>
                      <w:lang w:val="en-US"/>
                    </w:rPr>
                  </w:pPr>
                  <w:r w:rsidRPr="00445BAF">
                    <w:rPr>
                      <w:color w:val="FFFFFF" w:themeColor="background1"/>
                      <w:lang w:val="en-US"/>
                    </w:rPr>
                    <w:t>PH Park Place</w:t>
                  </w:r>
                  <w:r w:rsidR="007F5707" w:rsidRPr="00445BAF">
                    <w:rPr>
                      <w:color w:val="FFFFFF" w:themeColor="background1"/>
                      <w:lang w:val="en-US"/>
                    </w:rPr>
                    <w:t xml:space="preserve"> Building</w:t>
                  </w:r>
                </w:p>
                <w:p w14:paraId="128D59B8" w14:textId="6926055D" w:rsidR="00954249" w:rsidRPr="00445BAF" w:rsidRDefault="007F5707" w:rsidP="00913852">
                  <w:pPr>
                    <w:framePr w:hSpace="142" w:wrap="around" w:vAnchor="page" w:hAnchor="text" w:y="1"/>
                    <w:suppressOverlap/>
                    <w:jc w:val="right"/>
                    <w:rPr>
                      <w:color w:val="FFFFFF" w:themeColor="background1"/>
                      <w:lang w:val="en-US"/>
                    </w:rPr>
                  </w:pPr>
                  <w:r w:rsidRPr="00445BAF">
                    <w:rPr>
                      <w:color w:val="FFFFFF" w:themeColor="background1"/>
                      <w:lang w:val="en-US"/>
                    </w:rPr>
                    <w:t>Apartment</w:t>
                  </w:r>
                  <w:r w:rsidR="00D13171" w:rsidRPr="00445BAF">
                    <w:rPr>
                      <w:color w:val="FFFFFF" w:themeColor="background1"/>
                      <w:lang w:val="en-US"/>
                    </w:rPr>
                    <w:t xml:space="preserve"> </w:t>
                  </w:r>
                  <w:r w:rsidR="00060AD5" w:rsidRPr="00445BAF">
                    <w:rPr>
                      <w:color w:val="FFFFFF" w:themeColor="background1"/>
                      <w:lang w:val="en-US"/>
                    </w:rPr>
                    <w:t xml:space="preserve">A706 </w:t>
                  </w:r>
                </w:p>
                <w:p w14:paraId="54E4BA41" w14:textId="2A3569E5" w:rsidR="00D13171" w:rsidRPr="0039096A" w:rsidRDefault="00060AD5" w:rsidP="00913852">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 City</w:t>
                  </w:r>
                  <w:r w:rsidRPr="0039096A">
                    <w:rPr>
                      <w:color w:val="FFFFFF" w:themeColor="background1"/>
                      <w:lang w:val="es-PA"/>
                    </w:rPr>
                    <w:t>,</w:t>
                  </w:r>
                </w:p>
                <w:p w14:paraId="52795A1C" w14:textId="37258D06" w:rsidR="00060AD5" w:rsidRPr="0039096A" w:rsidRDefault="00060AD5" w:rsidP="00913852">
                  <w:pPr>
                    <w:framePr w:hSpace="142" w:wrap="around" w:vAnchor="page" w:hAnchor="text" w:y="1"/>
                    <w:suppressOverlap/>
                    <w:jc w:val="right"/>
                    <w:rPr>
                      <w:color w:val="FFFFFF" w:themeColor="background1"/>
                      <w:lang w:val="es-PA"/>
                    </w:rPr>
                  </w:pPr>
                  <w:r w:rsidRPr="0039096A">
                    <w:rPr>
                      <w:color w:val="FFFFFF" w:themeColor="background1"/>
                      <w:lang w:val="es-PA"/>
                    </w:rPr>
                    <w:t>Panam</w:t>
                  </w:r>
                  <w:r w:rsidR="007F5707" w:rsidRPr="0039096A">
                    <w:rPr>
                      <w:color w:val="FFFFFF" w:themeColor="background1"/>
                      <w:lang w:val="es-PA"/>
                    </w:rPr>
                    <w:t>a</w:t>
                  </w:r>
                  <w:r w:rsidRPr="0039096A">
                    <w:rPr>
                      <w:color w:val="FFFFFF" w:themeColor="background1"/>
                      <w:lang w:val="es-PA"/>
                    </w:rPr>
                    <w:t>.</w:t>
                  </w:r>
                </w:p>
              </w:tc>
              <w:tc>
                <w:tcPr>
                  <w:tcW w:w="117" w:type="dxa"/>
                </w:tcPr>
                <w:p w14:paraId="1482C2E2" w14:textId="77777777" w:rsidR="00060AD5" w:rsidRPr="0039096A" w:rsidRDefault="00060AD5" w:rsidP="00913852">
                  <w:pPr>
                    <w:framePr w:hSpace="142" w:wrap="around" w:vAnchor="page" w:hAnchor="text" w:y="1"/>
                    <w:suppressOverlap/>
                    <w:rPr>
                      <w:noProof/>
                      <w:lang w:val="es-PA"/>
                    </w:rPr>
                  </w:pPr>
                </w:p>
              </w:tc>
              <w:tc>
                <w:tcPr>
                  <w:tcW w:w="525" w:type="dxa"/>
                </w:tcPr>
                <w:p w14:paraId="777B225A" w14:textId="3EC4654E" w:rsidR="00060AD5" w:rsidRPr="0039096A" w:rsidRDefault="0031244D" w:rsidP="00913852">
                  <w:pPr>
                    <w:framePr w:hSpace="142" w:wrap="around" w:vAnchor="page" w:hAnchor="text" w:y="1"/>
                    <w:spacing w:before="20"/>
                    <w:suppressOverlap/>
                    <w:jc w:val="right"/>
                    <w:rPr>
                      <w:lang w:val="es-PA"/>
                    </w:rPr>
                  </w:pPr>
                  <w:r w:rsidRPr="00445BAF">
                    <w:rPr>
                      <w:rFonts w:ascii="Flaticon" w:hAnsi="Flaticon"/>
                      <w:noProof/>
                      <w:color w:val="FFFFFF" w:themeColor="background1"/>
                      <w:sz w:val="32"/>
                      <w:lang w:val="en-US"/>
                    </w:rPr>
                    <w:t></w:t>
                  </w:r>
                </w:p>
              </w:tc>
            </w:tr>
            <w:tr w:rsidR="007A7C93" w:rsidRPr="00445BAF" w14:paraId="53FEB53C" w14:textId="77777777" w:rsidTr="009D14A8">
              <w:tc>
                <w:tcPr>
                  <w:tcW w:w="2996" w:type="dxa"/>
                </w:tcPr>
                <w:p w14:paraId="20C4110E" w14:textId="77777777" w:rsidR="007A7C93" w:rsidRPr="007A7C93" w:rsidRDefault="007A7C93" w:rsidP="00913852">
                  <w:pPr>
                    <w:framePr w:hSpace="142" w:wrap="around" w:vAnchor="page" w:hAnchor="text" w:y="1"/>
                    <w:suppressOverlap/>
                    <w:jc w:val="right"/>
                    <w:rPr>
                      <w:b/>
                      <w:color w:val="FFFFFF" w:themeColor="background1"/>
                      <w:szCs w:val="18"/>
                      <w:lang w:val="es-PA"/>
                    </w:rPr>
                  </w:pPr>
                </w:p>
              </w:tc>
              <w:tc>
                <w:tcPr>
                  <w:tcW w:w="117" w:type="dxa"/>
                </w:tcPr>
                <w:p w14:paraId="1CCF18E2" w14:textId="77777777" w:rsidR="007A7C93" w:rsidRPr="007A7C93" w:rsidRDefault="007A7C93" w:rsidP="00913852">
                  <w:pPr>
                    <w:framePr w:hSpace="142" w:wrap="around" w:vAnchor="page" w:hAnchor="text" w:y="1"/>
                    <w:suppressOverlap/>
                    <w:rPr>
                      <w:noProof/>
                      <w:szCs w:val="18"/>
                      <w:lang w:val="es-PA"/>
                    </w:rPr>
                  </w:pPr>
                </w:p>
              </w:tc>
              <w:tc>
                <w:tcPr>
                  <w:tcW w:w="525" w:type="dxa"/>
                </w:tcPr>
                <w:p w14:paraId="4FFA64ED" w14:textId="77777777" w:rsidR="007A7C93" w:rsidRPr="007A7C93" w:rsidRDefault="007A7C93" w:rsidP="00913852">
                  <w:pPr>
                    <w:framePr w:hSpace="142" w:wrap="around" w:vAnchor="page" w:hAnchor="text" w:y="1"/>
                    <w:spacing w:before="20"/>
                    <w:suppressOverlap/>
                    <w:jc w:val="right"/>
                    <w:rPr>
                      <w:rFonts w:ascii="Flaticon" w:hAnsi="Flaticon"/>
                      <w:noProof/>
                      <w:color w:val="FFFFFF" w:themeColor="background1"/>
                      <w:szCs w:val="18"/>
                      <w:lang w:val="en-US"/>
                    </w:rPr>
                  </w:pPr>
                </w:p>
              </w:tc>
            </w:tr>
            <w:tr w:rsidR="007A7C93" w:rsidRPr="00445BAF" w14:paraId="2C10663B" w14:textId="77777777" w:rsidTr="009D14A8">
              <w:tc>
                <w:tcPr>
                  <w:tcW w:w="2996" w:type="dxa"/>
                </w:tcPr>
                <w:p w14:paraId="7D6F4AB8" w14:textId="77777777" w:rsidR="007A7C93" w:rsidRPr="006B4E20" w:rsidRDefault="007A7C93" w:rsidP="00913852">
                  <w:pPr>
                    <w:framePr w:hSpace="142" w:wrap="around" w:vAnchor="page" w:hAnchor="text" w:y="1"/>
                    <w:suppressOverlap/>
                    <w:jc w:val="right"/>
                    <w:rPr>
                      <w:b/>
                      <w:color w:val="FFFFFF" w:themeColor="background1"/>
                      <w:sz w:val="20"/>
                      <w:lang w:val="en-US"/>
                    </w:rPr>
                  </w:pPr>
                  <w:r w:rsidRPr="006B4E20">
                    <w:rPr>
                      <w:b/>
                      <w:color w:val="FFFFFF" w:themeColor="background1"/>
                      <w:sz w:val="20"/>
                      <w:lang w:val="en-US"/>
                    </w:rPr>
                    <w:t>Linked</w:t>
                  </w:r>
                  <w:r>
                    <w:rPr>
                      <w:b/>
                      <w:color w:val="FFFFFF" w:themeColor="background1"/>
                      <w:sz w:val="20"/>
                      <w:lang w:val="en-US"/>
                    </w:rPr>
                    <w:t>I</w:t>
                  </w:r>
                  <w:r w:rsidRPr="006B4E20">
                    <w:rPr>
                      <w:b/>
                      <w:color w:val="FFFFFF" w:themeColor="background1"/>
                      <w:sz w:val="20"/>
                      <w:lang w:val="en-US"/>
                    </w:rPr>
                    <w:t>n</w:t>
                  </w:r>
                </w:p>
                <w:p w14:paraId="068307BF" w14:textId="31927D70" w:rsidR="007A7C93" w:rsidRPr="008A10D3" w:rsidRDefault="007A7C93" w:rsidP="00913852">
                  <w:pPr>
                    <w:framePr w:hSpace="142" w:wrap="around" w:vAnchor="page" w:hAnchor="text" w:y="1"/>
                    <w:suppressOverlap/>
                    <w:jc w:val="right"/>
                    <w:rPr>
                      <w:b/>
                      <w:color w:val="FFFFFF" w:themeColor="background1"/>
                      <w:sz w:val="20"/>
                      <w:lang w:val="en-US"/>
                    </w:rPr>
                  </w:pPr>
                  <w:r w:rsidRPr="00FE5913">
                    <w:rPr>
                      <w:bCs/>
                      <w:i/>
                      <w:iCs/>
                      <w:color w:val="FFFFFF" w:themeColor="background1"/>
                      <w:szCs w:val="20"/>
                      <w:lang w:val="en-US"/>
                    </w:rPr>
                    <w:t>linkedin.com/in/gnunez0101</w:t>
                  </w:r>
                </w:p>
              </w:tc>
              <w:tc>
                <w:tcPr>
                  <w:tcW w:w="117" w:type="dxa"/>
                </w:tcPr>
                <w:p w14:paraId="6BCCD9F7" w14:textId="77777777" w:rsidR="007A7C93" w:rsidRPr="008A10D3" w:rsidRDefault="007A7C93" w:rsidP="00913852">
                  <w:pPr>
                    <w:framePr w:hSpace="142" w:wrap="around" w:vAnchor="page" w:hAnchor="text" w:y="1"/>
                    <w:suppressOverlap/>
                    <w:rPr>
                      <w:noProof/>
                      <w:lang w:val="en-US"/>
                    </w:rPr>
                  </w:pPr>
                </w:p>
              </w:tc>
              <w:tc>
                <w:tcPr>
                  <w:tcW w:w="525" w:type="dxa"/>
                </w:tcPr>
                <w:p w14:paraId="2CD2BFAF" w14:textId="10761F43" w:rsidR="007A7C93" w:rsidRPr="00445BAF" w:rsidRDefault="007A7C93" w:rsidP="00913852">
                  <w:pPr>
                    <w:framePr w:hSpace="142" w:wrap="around" w:vAnchor="page" w:hAnchor="text" w:y="1"/>
                    <w:spacing w:before="20"/>
                    <w:suppressOverlap/>
                    <w:jc w:val="right"/>
                    <w:rPr>
                      <w:rFonts w:ascii="Flaticon" w:hAnsi="Flaticon"/>
                      <w:noProof/>
                      <w:color w:val="FFFFFF" w:themeColor="background1"/>
                      <w:sz w:val="32"/>
                      <w:lang w:val="en-US"/>
                    </w:rPr>
                  </w:pPr>
                  <w:r>
                    <w:rPr>
                      <w:noProof/>
                    </w:rPr>
                    <w:drawing>
                      <wp:inline distT="0" distB="0" distL="0" distR="0" wp14:anchorId="1E9A1A12" wp14:editId="18E6D804">
                        <wp:extent cx="235585" cy="235585"/>
                        <wp:effectExtent l="0" t="0" r="0" b="0"/>
                        <wp:docPr id="2" name="Imagen 2" descr="Icono original redondo de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original redondo de Linkedin"/>
                                <pic:cNvPicPr>
                                  <a:picLocks noChangeAspect="1" noChangeArrowheads="1"/>
                                </pic:cNvPicPr>
                              </pic:nvPicPr>
                              <pic:blipFill>
                                <a:blip r:embed="rId13" cstate="print">
                                  <a:biLevel thresh="25000"/>
                                  <a:extLst>
                                    <a:ext uri="{BEBA8EAE-BF5A-486C-A8C5-ECC9F3942E4B}">
                                      <a14:imgProps xmlns:a14="http://schemas.microsoft.com/office/drawing/2010/main">
                                        <a14:imgLayer r:embed="rId14">
                                          <a14:imgEffect>
                                            <a14:colorTemperature colorTemp="11500"/>
                                          </a14:imgEffect>
                                        </a14:imgLayer>
                                      </a14:imgProps>
                                    </a:ext>
                                    <a:ext uri="{28A0092B-C50C-407E-A947-70E740481C1C}">
                                      <a14:useLocalDpi xmlns:a14="http://schemas.microsoft.com/office/drawing/2010/main" val="0"/>
                                    </a:ext>
                                  </a:extLst>
                                </a:blip>
                                <a:srcRect/>
                                <a:stretch>
                                  <a:fillRect/>
                                </a:stretch>
                              </pic:blipFill>
                              <pic:spPr bwMode="auto">
                                <a:xfrm>
                                  <a:off x="0" y="0"/>
                                  <a:ext cx="247109" cy="247109"/>
                                </a:xfrm>
                                <a:prstGeom prst="rect">
                                  <a:avLst/>
                                </a:prstGeom>
                                <a:noFill/>
                                <a:ln>
                                  <a:noFill/>
                                </a:ln>
                              </pic:spPr>
                            </pic:pic>
                          </a:graphicData>
                        </a:graphic>
                      </wp:inline>
                    </w:drawing>
                  </w:r>
                </w:p>
              </w:tc>
            </w:tr>
          </w:tbl>
          <w:p w14:paraId="7EFC172B" w14:textId="77777777" w:rsidR="00A96C6A" w:rsidRPr="0039096A" w:rsidRDefault="00A96C6A" w:rsidP="00BE4736">
            <w:pPr>
              <w:rPr>
                <w:lang w:val="es-PA"/>
              </w:rPr>
            </w:pPr>
          </w:p>
          <w:p w14:paraId="4861FE17" w14:textId="3083191D" w:rsidR="004D3011" w:rsidRPr="0039096A" w:rsidRDefault="009D14A8" w:rsidP="00BE4736">
            <w:pPr>
              <w:pStyle w:val="TtuloPanelIzquierdo"/>
              <w:rPr>
                <w:lang w:val="es-PA"/>
              </w:rPr>
            </w:pPr>
            <w:r w:rsidRPr="00445BAF">
              <w:rPr>
                <w:lang w:val="en-US"/>
              </w:rPr>
              <w:drawing>
                <wp:anchor distT="0" distB="0" distL="114300" distR="114300" simplePos="0" relativeHeight="251721728" behindDoc="0" locked="0" layoutInCell="1" allowOverlap="1" wp14:anchorId="744BD519" wp14:editId="4ECD1A46">
                  <wp:simplePos x="0" y="0"/>
                  <wp:positionH relativeFrom="margin">
                    <wp:posOffset>-71755</wp:posOffset>
                  </wp:positionH>
                  <wp:positionV relativeFrom="line">
                    <wp:posOffset>252095</wp:posOffset>
                  </wp:positionV>
                  <wp:extent cx="2433600" cy="169200"/>
                  <wp:effectExtent l="0" t="0" r="5080" b="0"/>
                  <wp:wrapNone/>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1205" w:rsidRPr="0039096A">
              <w:rPr>
                <w:lang w:val="es-PA"/>
              </w:rPr>
              <w:t>educa</w:t>
            </w:r>
            <w:r w:rsidR="007F5707" w:rsidRPr="0039096A">
              <w:rPr>
                <w:lang w:val="es-PA"/>
              </w:rPr>
              <w:t>t</w:t>
            </w:r>
            <w:r w:rsidR="00DD1205" w:rsidRPr="0039096A">
              <w:rPr>
                <w:lang w:val="es-PA"/>
              </w:rPr>
              <w:t>ion</w:t>
            </w:r>
            <w:r w:rsidR="00581F62" w:rsidRPr="0039096A">
              <w:rPr>
                <w:lang w:val="es-PA"/>
              </w:rPr>
              <w:t xml:space="preserve">  </w:t>
            </w:r>
          </w:p>
          <w:p w14:paraId="6C6C2567" w14:textId="77777777" w:rsidR="00954249" w:rsidRPr="0039096A" w:rsidRDefault="00954249" w:rsidP="00BE4736">
            <w:pPr>
              <w:rPr>
                <w:lang w:val="es-PA"/>
              </w:rPr>
            </w:pPr>
          </w:p>
          <w:p w14:paraId="725D8C1F" w14:textId="04FD7BAD" w:rsidR="00DD1205" w:rsidRPr="0039096A" w:rsidRDefault="00DD1205" w:rsidP="00BE4736">
            <w:pPr>
              <w:jc w:val="right"/>
              <w:rPr>
                <w:b/>
                <w:color w:val="FFFFFF" w:themeColor="background1"/>
                <w:lang w:val="es-PA"/>
              </w:rPr>
            </w:pPr>
            <w:r w:rsidRPr="0039096A">
              <w:rPr>
                <w:b/>
                <w:color w:val="FFFFFF" w:themeColor="background1"/>
                <w:lang w:val="es-PA"/>
              </w:rPr>
              <w:t>Universidad Tecnológica de Panamá</w:t>
            </w:r>
          </w:p>
          <w:p w14:paraId="09D58451" w14:textId="6FDCAD62" w:rsidR="00DD1205" w:rsidRPr="008A10D3" w:rsidRDefault="007F5707" w:rsidP="00BE4736">
            <w:pPr>
              <w:pStyle w:val="Fecha"/>
              <w:jc w:val="right"/>
              <w:rPr>
                <w:color w:val="FFFFFF" w:themeColor="background1"/>
                <w:sz w:val="14"/>
                <w:lang w:val="es-PA"/>
              </w:rPr>
            </w:pPr>
            <w:r w:rsidRPr="008A10D3">
              <w:rPr>
                <w:color w:val="FFFFFF" w:themeColor="background1"/>
                <w:sz w:val="14"/>
                <w:lang w:val="es-PA" w:bidi="es-ES"/>
              </w:rPr>
              <w:t>Panama City, Panama</w:t>
            </w:r>
            <w:r w:rsidR="009B5DAF" w:rsidRPr="008A10D3">
              <w:rPr>
                <w:color w:val="FFFFFF" w:themeColor="background1"/>
                <w:sz w:val="14"/>
                <w:lang w:val="es-PA" w:bidi="es-ES"/>
              </w:rPr>
              <w:t xml:space="preserve"> |</w:t>
            </w:r>
            <w:r w:rsidR="00CE79C2" w:rsidRPr="008A10D3">
              <w:rPr>
                <w:color w:val="FFFFFF" w:themeColor="background1"/>
                <w:sz w:val="14"/>
                <w:lang w:val="es-PA" w:bidi="es-ES"/>
              </w:rPr>
              <w:t xml:space="preserve"> </w:t>
            </w:r>
            <w:r w:rsidR="00DD1205" w:rsidRPr="008A10D3">
              <w:rPr>
                <w:color w:val="FFFFFF" w:themeColor="background1"/>
                <w:sz w:val="14"/>
                <w:lang w:val="es-PA"/>
              </w:rPr>
              <w:t>199</w:t>
            </w:r>
            <w:r w:rsidR="00954249" w:rsidRPr="008A10D3">
              <w:rPr>
                <w:color w:val="FFFFFF" w:themeColor="background1"/>
                <w:sz w:val="14"/>
                <w:lang w:val="es-PA"/>
              </w:rPr>
              <w:t>0 – 1995</w:t>
            </w:r>
          </w:p>
          <w:p w14:paraId="5F41BF10" w14:textId="6826E63D"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Computer Systems Engineering</w:t>
            </w:r>
          </w:p>
          <w:p w14:paraId="784BA605" w14:textId="77777777" w:rsidR="00DD1205" w:rsidRPr="00445BAF" w:rsidRDefault="00DD1205" w:rsidP="00BE4736">
            <w:pPr>
              <w:jc w:val="right"/>
              <w:rPr>
                <w:color w:val="FFFFFF" w:themeColor="background1"/>
                <w:lang w:val="en-US" w:bidi="es-ES"/>
              </w:rPr>
            </w:pPr>
          </w:p>
          <w:p w14:paraId="56C3D22F" w14:textId="4643E594" w:rsidR="0058426C" w:rsidRPr="008A10D3" w:rsidRDefault="0058426C" w:rsidP="00BE4736">
            <w:pPr>
              <w:jc w:val="right"/>
              <w:rPr>
                <w:b/>
                <w:color w:val="FFFFFF" w:themeColor="background1"/>
                <w:lang w:val="en-US"/>
              </w:rPr>
            </w:pPr>
            <w:r w:rsidRPr="008A10D3">
              <w:rPr>
                <w:b/>
                <w:color w:val="FFFFFF" w:themeColor="background1"/>
                <w:lang w:val="en-US"/>
              </w:rPr>
              <w:t>Universidad Latina</w:t>
            </w:r>
            <w:r w:rsidR="009B5DAF" w:rsidRPr="008A10D3">
              <w:rPr>
                <w:b/>
                <w:color w:val="FFFFFF" w:themeColor="background1"/>
                <w:lang w:val="en-US"/>
              </w:rPr>
              <w:t xml:space="preserve"> de</w:t>
            </w:r>
            <w:r w:rsidRPr="008A10D3">
              <w:rPr>
                <w:b/>
                <w:color w:val="FFFFFF" w:themeColor="background1"/>
                <w:lang w:val="en-US"/>
              </w:rPr>
              <w:t xml:space="preserve"> Panamá</w:t>
            </w:r>
          </w:p>
          <w:p w14:paraId="4CF258C3" w14:textId="7DDB8881" w:rsidR="0058426C" w:rsidRPr="008A10D3" w:rsidRDefault="009B5DAF" w:rsidP="00BE4736">
            <w:pPr>
              <w:jc w:val="right"/>
              <w:rPr>
                <w:color w:val="FFFFFF" w:themeColor="background1"/>
                <w:sz w:val="14"/>
                <w:lang w:val="en-US"/>
              </w:rPr>
            </w:pPr>
            <w:r w:rsidRPr="008A10D3">
              <w:rPr>
                <w:color w:val="FFFFFF" w:themeColor="background1"/>
                <w:sz w:val="14"/>
                <w:lang w:val="en-US" w:bidi="es-ES"/>
              </w:rPr>
              <w:t>Panama City, Panama</w:t>
            </w:r>
            <w:r w:rsidR="00CE79C2" w:rsidRPr="008A10D3">
              <w:rPr>
                <w:color w:val="FFFFFF" w:themeColor="background1"/>
                <w:sz w:val="14"/>
                <w:lang w:val="en-US" w:bidi="es-ES"/>
              </w:rPr>
              <w:t xml:space="preserve">| </w:t>
            </w:r>
            <w:r w:rsidR="0058426C" w:rsidRPr="008A10D3">
              <w:rPr>
                <w:color w:val="FFFFFF" w:themeColor="background1"/>
                <w:sz w:val="14"/>
                <w:lang w:val="en-US"/>
              </w:rPr>
              <w:t>2006</w:t>
            </w:r>
          </w:p>
          <w:p w14:paraId="54636991" w14:textId="77777777" w:rsidR="009B5DAF" w:rsidRPr="00445BAF" w:rsidRDefault="009B5DAF" w:rsidP="00BE4736">
            <w:pPr>
              <w:pBdr>
                <w:bottom w:val="single" w:sz="2" w:space="1" w:color="595959" w:themeColor="text1" w:themeTint="A6"/>
              </w:pBdr>
              <w:jc w:val="right"/>
              <w:rPr>
                <w:color w:val="FFFFFF" w:themeColor="background1"/>
                <w:sz w:val="16"/>
                <w:lang w:val="en-US"/>
              </w:rPr>
            </w:pPr>
            <w:r w:rsidRPr="00445BAF">
              <w:rPr>
                <w:color w:val="FFFFFF" w:themeColor="background1"/>
                <w:sz w:val="16"/>
                <w:lang w:val="en-US"/>
              </w:rPr>
              <w:t xml:space="preserve">Diploma Course of </w:t>
            </w:r>
          </w:p>
          <w:p w14:paraId="7B564077" w14:textId="507284F4" w:rsidR="0058426C" w:rsidRPr="008A10D3" w:rsidRDefault="009B5DAF" w:rsidP="00BE4736">
            <w:pPr>
              <w:pBdr>
                <w:bottom w:val="single" w:sz="2" w:space="1" w:color="595959" w:themeColor="text1" w:themeTint="A6"/>
              </w:pBdr>
              <w:jc w:val="right"/>
              <w:rPr>
                <w:color w:val="FFFFFF" w:themeColor="background1"/>
                <w:sz w:val="16"/>
                <w:lang w:val="es-PA"/>
              </w:rPr>
            </w:pPr>
            <w:r w:rsidRPr="008A10D3">
              <w:rPr>
                <w:color w:val="FFFFFF" w:themeColor="background1"/>
                <w:sz w:val="16"/>
                <w:lang w:val="es-PA"/>
              </w:rPr>
              <w:t>Data Networks CISCO CCNA</w:t>
            </w:r>
          </w:p>
          <w:p w14:paraId="39A7C6EE" w14:textId="77777777" w:rsidR="0058426C" w:rsidRPr="008A10D3" w:rsidRDefault="0058426C" w:rsidP="00BE4736">
            <w:pPr>
              <w:jc w:val="right"/>
              <w:rPr>
                <w:b/>
                <w:color w:val="FFFFFF" w:themeColor="background1"/>
                <w:lang w:val="es-PA"/>
              </w:rPr>
            </w:pPr>
          </w:p>
          <w:p w14:paraId="092D0C86" w14:textId="6D14EC8D" w:rsidR="00DD1205" w:rsidRPr="0039096A" w:rsidRDefault="00DD1205" w:rsidP="00BE4736">
            <w:pPr>
              <w:jc w:val="right"/>
              <w:rPr>
                <w:b/>
                <w:color w:val="FFFFFF" w:themeColor="background1"/>
                <w:lang w:val="es-PA"/>
              </w:rPr>
            </w:pPr>
            <w:r w:rsidRPr="0039096A">
              <w:rPr>
                <w:b/>
                <w:color w:val="FFFFFF" w:themeColor="background1"/>
                <w:lang w:val="es-PA"/>
              </w:rPr>
              <w:t>Colegio De La Salle</w:t>
            </w:r>
          </w:p>
          <w:p w14:paraId="20462A27" w14:textId="44756F07" w:rsidR="00DD1205" w:rsidRPr="008A10D3" w:rsidRDefault="009B5DAF" w:rsidP="00BE4736">
            <w:pPr>
              <w:pStyle w:val="Fecha"/>
              <w:jc w:val="right"/>
              <w:rPr>
                <w:color w:val="FFFFFF" w:themeColor="background1"/>
                <w:sz w:val="14"/>
                <w:lang w:val="en-US"/>
              </w:rPr>
            </w:pPr>
            <w:r w:rsidRPr="008A10D3">
              <w:rPr>
                <w:color w:val="FFFFFF" w:themeColor="background1"/>
                <w:sz w:val="14"/>
                <w:lang w:val="en-US" w:bidi="es-ES"/>
              </w:rPr>
              <w:t xml:space="preserve">Panama City, Panama </w:t>
            </w:r>
            <w:r w:rsidR="00CE79C2" w:rsidRPr="008A10D3">
              <w:rPr>
                <w:color w:val="FFFFFF" w:themeColor="background1"/>
                <w:sz w:val="14"/>
                <w:lang w:val="en-US" w:bidi="es-ES"/>
              </w:rPr>
              <w:t xml:space="preserve">| </w:t>
            </w:r>
            <w:r w:rsidR="00DD1205" w:rsidRPr="008A10D3">
              <w:rPr>
                <w:color w:val="FFFFFF" w:themeColor="background1"/>
                <w:sz w:val="14"/>
                <w:lang w:val="en-US"/>
              </w:rPr>
              <w:t>19</w:t>
            </w:r>
            <w:r w:rsidR="00892071" w:rsidRPr="008A10D3">
              <w:rPr>
                <w:color w:val="FFFFFF" w:themeColor="background1"/>
                <w:sz w:val="14"/>
                <w:lang w:val="en-US"/>
              </w:rPr>
              <w:t>7</w:t>
            </w:r>
            <w:r w:rsidR="00954249" w:rsidRPr="008A10D3">
              <w:rPr>
                <w:color w:val="FFFFFF" w:themeColor="background1"/>
                <w:sz w:val="14"/>
                <w:lang w:val="en-US"/>
              </w:rPr>
              <w:t>6 – 1988</w:t>
            </w:r>
          </w:p>
          <w:p w14:paraId="3ECBD9DB" w14:textId="53A41D5A" w:rsidR="00DD1205" w:rsidRPr="00445BAF" w:rsidRDefault="009B5DAF" w:rsidP="00BE4736">
            <w:pPr>
              <w:pBdr>
                <w:bottom w:val="single" w:sz="2" w:space="1" w:color="595959" w:themeColor="text1" w:themeTint="A6"/>
              </w:pBdr>
              <w:jc w:val="right"/>
              <w:rPr>
                <w:color w:val="FFFFFF" w:themeColor="background1"/>
                <w:sz w:val="16"/>
                <w:lang w:val="en-US" w:bidi="es-ES"/>
              </w:rPr>
            </w:pPr>
            <w:r w:rsidRPr="00445BAF">
              <w:rPr>
                <w:color w:val="FFFFFF" w:themeColor="background1"/>
                <w:sz w:val="16"/>
                <w:lang w:val="en-US" w:bidi="es-ES"/>
              </w:rPr>
              <w:t>Bachelor of Science, Letters and Commerce</w:t>
            </w:r>
          </w:p>
          <w:p w14:paraId="52C62F7C" w14:textId="14F00843" w:rsidR="004D269D" w:rsidRPr="007A7C93" w:rsidRDefault="004D269D" w:rsidP="00BE4736">
            <w:pPr>
              <w:jc w:val="right"/>
              <w:rPr>
                <w:color w:val="FFFFFF" w:themeColor="background1"/>
                <w:sz w:val="12"/>
                <w:szCs w:val="12"/>
                <w:lang w:val="en-US" w:bidi="es-ES"/>
              </w:rPr>
            </w:pPr>
          </w:p>
          <w:p w14:paraId="76FADCB0" w14:textId="7B5557C5" w:rsidR="00A96C6A" w:rsidRPr="007A7C93" w:rsidRDefault="00A96C6A" w:rsidP="00BE4736">
            <w:pPr>
              <w:jc w:val="right"/>
              <w:rPr>
                <w:color w:val="FFFFFF" w:themeColor="background1"/>
                <w:sz w:val="12"/>
                <w:szCs w:val="12"/>
                <w:lang w:val="en-US" w:bidi="es-ES"/>
              </w:rPr>
            </w:pPr>
          </w:p>
          <w:p w14:paraId="167CB56F" w14:textId="478A8507" w:rsidR="00A96C6A" w:rsidRPr="00445BAF" w:rsidRDefault="00A96C6A" w:rsidP="00BE4736">
            <w:pPr>
              <w:pStyle w:val="TtuloPanelIzquierdo"/>
              <w:rPr>
                <w:lang w:val="en-US"/>
              </w:rPr>
            </w:pPr>
            <w:r w:rsidRPr="00445BAF">
              <w:rPr>
                <w:lang w:val="en-US"/>
              </w:rPr>
              <w:drawing>
                <wp:anchor distT="0" distB="0" distL="114300" distR="114300" simplePos="0" relativeHeight="251740160" behindDoc="0" locked="0" layoutInCell="1" allowOverlap="1" wp14:anchorId="15DF726C" wp14:editId="38354A77">
                  <wp:simplePos x="0" y="0"/>
                  <wp:positionH relativeFrom="margin">
                    <wp:posOffset>-70485</wp:posOffset>
                  </wp:positionH>
                  <wp:positionV relativeFrom="line">
                    <wp:posOffset>252095</wp:posOffset>
                  </wp:positionV>
                  <wp:extent cx="2433600" cy="169200"/>
                  <wp:effectExtent l="0" t="0" r="5080" b="0"/>
                  <wp:wrapNone/>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DAF" w:rsidRPr="00445BAF">
              <w:rPr>
                <w:lang w:val="en-US"/>
              </w:rPr>
              <w:t>language skills</w:t>
            </w:r>
          </w:p>
          <w:p w14:paraId="49492363" w14:textId="77777777" w:rsidR="00A96C6A" w:rsidRPr="00445BAF" w:rsidRDefault="00A96C6A" w:rsidP="00BE4736">
            <w:pPr>
              <w:rPr>
                <w:lang w:val="en-US"/>
              </w:rPr>
            </w:pPr>
            <w:r w:rsidRPr="00445BAF">
              <w:rPr>
                <w:noProof/>
                <w:color w:val="000000" w:themeColor="text1"/>
                <w:sz w:val="14"/>
                <w:lang w:val="en-US" w:eastAsia="zh-CN"/>
              </w:rPr>
              <w:drawing>
                <wp:anchor distT="0" distB="0" distL="114300" distR="114300" simplePos="0" relativeHeight="251739136" behindDoc="0" locked="0" layoutInCell="1" allowOverlap="1" wp14:anchorId="6F7677AB" wp14:editId="044C1F57">
                  <wp:simplePos x="0" y="0"/>
                  <wp:positionH relativeFrom="column">
                    <wp:posOffset>167005</wp:posOffset>
                  </wp:positionH>
                  <wp:positionV relativeFrom="paragraph">
                    <wp:posOffset>144145</wp:posOffset>
                  </wp:positionV>
                  <wp:extent cx="2185035" cy="252730"/>
                  <wp:effectExtent l="0" t="0" r="5715" b="0"/>
                  <wp:wrapSquare wrapText="bothSides"/>
                  <wp:docPr id="6" name="Gráfico 6"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0BE5863" w14:textId="12DFE87C" w:rsidR="00A96C6A" w:rsidRPr="00445BAF" w:rsidRDefault="00A96C6A" w:rsidP="00BE4736">
            <w:pPr>
              <w:jc w:val="right"/>
              <w:rPr>
                <w:color w:val="FFFFFF" w:themeColor="background1"/>
                <w:lang w:val="en-US" w:bidi="es-ES"/>
              </w:rPr>
            </w:pPr>
          </w:p>
          <w:p w14:paraId="32E68FB3" w14:textId="77777777" w:rsidR="009B5DAF" w:rsidRPr="00445BAF" w:rsidRDefault="009B5DAF" w:rsidP="00BE4736">
            <w:pPr>
              <w:jc w:val="right"/>
              <w:rPr>
                <w:color w:val="FFFFFF" w:themeColor="background1"/>
                <w:lang w:val="en-US" w:bidi="es-ES"/>
              </w:rPr>
            </w:pPr>
          </w:p>
          <w:p w14:paraId="604CAD4C" w14:textId="78C78AD0" w:rsidR="00A96C6A" w:rsidRPr="00445BAF" w:rsidRDefault="00A96C6A" w:rsidP="00BE4736">
            <w:pPr>
              <w:jc w:val="right"/>
              <w:rPr>
                <w:color w:val="FFFFFF" w:themeColor="background1"/>
                <w:lang w:val="en-US" w:bidi="es-ES"/>
              </w:rPr>
            </w:pPr>
          </w:p>
          <w:p w14:paraId="1A253A36" w14:textId="77777777" w:rsidR="000A1745" w:rsidRPr="00445BAF" w:rsidRDefault="000A1745" w:rsidP="00BE4736">
            <w:pPr>
              <w:jc w:val="right"/>
              <w:rPr>
                <w:color w:val="FFFFFF" w:themeColor="background1"/>
                <w:lang w:val="en-US" w:bidi="es-ES"/>
              </w:rPr>
            </w:pPr>
          </w:p>
          <w:p w14:paraId="45A8420C" w14:textId="77777777" w:rsidR="00662FA8" w:rsidRPr="00445BAF" w:rsidRDefault="00662FA8" w:rsidP="00BE4736">
            <w:pPr>
              <w:jc w:val="right"/>
              <w:rPr>
                <w:color w:val="FFFFFF" w:themeColor="background1"/>
                <w:lang w:val="en-US" w:bidi="es-ES"/>
              </w:rPr>
            </w:pPr>
          </w:p>
          <w:p w14:paraId="58E6B46E" w14:textId="25A4B4B5" w:rsidR="00A96C6A" w:rsidRPr="00445BAF" w:rsidRDefault="00A96C6A" w:rsidP="00BE4736">
            <w:pPr>
              <w:jc w:val="right"/>
              <w:rPr>
                <w:color w:val="FFFFFF" w:themeColor="background1"/>
                <w:lang w:val="en-US" w:bidi="es-ES"/>
              </w:rPr>
            </w:pPr>
          </w:p>
          <w:p w14:paraId="3AB547F0" w14:textId="5795A744" w:rsidR="00A96C6A" w:rsidRPr="00445BAF" w:rsidRDefault="00A96C6A" w:rsidP="00BE4736">
            <w:pPr>
              <w:jc w:val="right"/>
              <w:rPr>
                <w:color w:val="FFFFFF" w:themeColor="background1"/>
                <w:lang w:val="en-US" w:bidi="es-ES"/>
              </w:rPr>
            </w:pPr>
          </w:p>
          <w:p w14:paraId="233EB6D1" w14:textId="37F844F8" w:rsidR="00A96C6A" w:rsidRPr="00445BAF" w:rsidRDefault="00A96C6A" w:rsidP="00BE4736">
            <w:pPr>
              <w:jc w:val="right"/>
              <w:rPr>
                <w:color w:val="FFFFFF" w:themeColor="background1"/>
                <w:lang w:val="en-US" w:bidi="es-ES"/>
              </w:rPr>
            </w:pPr>
          </w:p>
          <w:p w14:paraId="4A7ABE27" w14:textId="61DDB2C3" w:rsidR="00A96C6A" w:rsidRPr="00FD150F" w:rsidRDefault="00A96C6A" w:rsidP="00BE4736">
            <w:pPr>
              <w:jc w:val="right"/>
              <w:rPr>
                <w:color w:val="FFFFFF" w:themeColor="background1"/>
                <w:sz w:val="4"/>
                <w:szCs w:val="8"/>
                <w:lang w:val="en-US" w:bidi="es-ES"/>
              </w:rPr>
            </w:pPr>
          </w:p>
          <w:p w14:paraId="323ED4BD" w14:textId="4AA57079" w:rsidR="00A96C6A" w:rsidRPr="003C2BA1" w:rsidRDefault="00A96C6A" w:rsidP="00BE4736">
            <w:pPr>
              <w:pStyle w:val="TtuloPanelIzquierdo"/>
              <w:rPr>
                <w:color w:val="FFFFFF" w:themeColor="background1"/>
                <w:sz w:val="16"/>
                <w:lang w:val="en-US" w:bidi="es-ES"/>
              </w:rPr>
            </w:pPr>
            <w:r w:rsidRPr="003C2BA1">
              <w:rPr>
                <w:sz w:val="24"/>
                <w:szCs w:val="22"/>
                <w:lang w:val="en-US"/>
              </w:rPr>
              <w:drawing>
                <wp:anchor distT="0" distB="0" distL="114300" distR="114300" simplePos="0" relativeHeight="251742208" behindDoc="0" locked="0" layoutInCell="1" allowOverlap="1" wp14:anchorId="17F10A9D" wp14:editId="1530EAAD">
                  <wp:simplePos x="0" y="0"/>
                  <wp:positionH relativeFrom="margin">
                    <wp:posOffset>-71755</wp:posOffset>
                  </wp:positionH>
                  <wp:positionV relativeFrom="line">
                    <wp:posOffset>252095</wp:posOffset>
                  </wp:positionV>
                  <wp:extent cx="2433600" cy="169200"/>
                  <wp:effectExtent l="0" t="0" r="5080" b="0"/>
                  <wp:wrapNone/>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 t="-100647" b="-100647"/>
                          <a:stretch/>
                        </pic:blipFill>
                        <pic:spPr bwMode="auto">
                          <a:xfrm>
                            <a:off x="0" y="0"/>
                            <a:ext cx="2433600" cy="16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2BA1">
              <w:rPr>
                <w:sz w:val="24"/>
                <w:szCs w:val="22"/>
                <w:lang w:val="en-US"/>
              </w:rPr>
              <w:t>CERTIFICA</w:t>
            </w:r>
            <w:r w:rsidR="00445BAF" w:rsidRPr="003C2BA1">
              <w:rPr>
                <w:sz w:val="24"/>
                <w:szCs w:val="22"/>
                <w:lang w:val="en-US"/>
              </w:rPr>
              <w:t>tion</w:t>
            </w:r>
            <w:r w:rsidRPr="003C2BA1">
              <w:rPr>
                <w:sz w:val="24"/>
                <w:szCs w:val="22"/>
                <w:lang w:val="en-US"/>
              </w:rPr>
              <w:t>S</w:t>
            </w:r>
            <w:r w:rsidRPr="003C2BA1">
              <w:rPr>
                <w:lang w:val="en-US"/>
              </w:rPr>
              <w:t xml:space="preserve"> </w:t>
            </w:r>
          </w:p>
          <w:p w14:paraId="04D7AB96" w14:textId="4B681C92" w:rsidR="00A96C6A" w:rsidRPr="003C2BA1" w:rsidRDefault="00A96C6A" w:rsidP="00BE4736">
            <w:pPr>
              <w:rPr>
                <w:b/>
                <w:color w:val="FFFFFF" w:themeColor="background1"/>
                <w:lang w:val="en-US" w:bidi="es-ES"/>
              </w:rPr>
            </w:pPr>
          </w:p>
          <w:p w14:paraId="78975DF7" w14:textId="77E41A73" w:rsidR="000E017F" w:rsidRPr="003C2BA1" w:rsidRDefault="000E017F" w:rsidP="00570101">
            <w:pPr>
              <w:pStyle w:val="CertifTtulo"/>
              <w:framePr w:hSpace="0" w:wrap="auto" w:vAnchor="margin" w:yAlign="inline"/>
              <w:suppressOverlap w:val="0"/>
            </w:pPr>
            <w:r w:rsidRPr="003C2BA1">
              <w:t>Lenel Systems International, Inc.</w:t>
            </w:r>
          </w:p>
          <w:p w14:paraId="5D99E6A9" w14:textId="656F9E18" w:rsidR="000E017F" w:rsidRPr="003C2BA1" w:rsidRDefault="00CE79C2" w:rsidP="00570101">
            <w:pPr>
              <w:pStyle w:val="CertifDetalle"/>
              <w:framePr w:hSpace="0" w:wrap="auto" w:vAnchor="margin" w:yAlign="inline"/>
              <w:suppressOverlap w:val="0"/>
            </w:pPr>
            <w:r w:rsidRPr="003C2BA1">
              <w:t xml:space="preserve">Rochester, NY, USA | </w:t>
            </w:r>
            <w:r w:rsidR="000E017F" w:rsidRPr="003C2BA1">
              <w:t>2006 – 2019</w:t>
            </w:r>
          </w:p>
          <w:p w14:paraId="7B4B7293" w14:textId="0F793CA9" w:rsidR="000E017F" w:rsidRPr="003C2BA1" w:rsidRDefault="000E017F" w:rsidP="003C2BA1">
            <w:pPr>
              <w:pStyle w:val="CertifDetalle"/>
              <w:framePr w:hSpace="0" w:wrap="auto" w:vAnchor="margin" w:yAlign="inline"/>
              <w:suppressOverlap w:val="0"/>
            </w:pPr>
            <w:r w:rsidRPr="003C2BA1">
              <w:t>Access Control Certified Professional</w:t>
            </w:r>
          </w:p>
          <w:p w14:paraId="7C3112EA" w14:textId="77777777" w:rsidR="00F025F8" w:rsidRPr="008A10D3" w:rsidRDefault="000E017F" w:rsidP="00570101">
            <w:pPr>
              <w:pStyle w:val="CertifPie"/>
              <w:framePr w:hSpace="0" w:wrap="auto" w:vAnchor="margin" w:yAlign="inline"/>
              <w:suppressOverlap w:val="0"/>
            </w:pPr>
            <w:r w:rsidRPr="008A10D3">
              <w:t xml:space="preserve">Digital Video </w:t>
            </w:r>
            <w:proofErr w:type="spellStart"/>
            <w:r w:rsidRPr="008A10D3">
              <w:t>Certified</w:t>
            </w:r>
            <w:proofErr w:type="spellEnd"/>
            <w:r w:rsidRPr="008A10D3">
              <w:t xml:space="preserve"> Professional</w:t>
            </w:r>
          </w:p>
          <w:p w14:paraId="460DD8F4" w14:textId="77777777" w:rsidR="00F025F8" w:rsidRPr="008A10D3" w:rsidRDefault="00F025F8" w:rsidP="00BE4736">
            <w:pPr>
              <w:jc w:val="right"/>
              <w:rPr>
                <w:color w:val="FFFFFF" w:themeColor="background1"/>
                <w:sz w:val="14"/>
                <w:szCs w:val="14"/>
                <w:lang w:val="es-PA" w:bidi="es-ES"/>
              </w:rPr>
            </w:pPr>
          </w:p>
          <w:p w14:paraId="7820C22D" w14:textId="77CB61E4" w:rsidR="00F025F8" w:rsidRPr="008A10D3" w:rsidRDefault="00F025F8" w:rsidP="003C2BA1">
            <w:pPr>
              <w:pStyle w:val="CertifTtulo"/>
              <w:framePr w:hSpace="0" w:wrap="auto" w:vAnchor="margin" w:yAlign="inline"/>
              <w:suppressOverlap w:val="0"/>
              <w:rPr>
                <w:lang w:val="es-PA"/>
              </w:rPr>
            </w:pPr>
            <w:r w:rsidRPr="008A10D3">
              <w:rPr>
                <w:lang w:val="es-PA"/>
              </w:rPr>
              <w:t>Genetec Inc.</w:t>
            </w:r>
          </w:p>
          <w:p w14:paraId="50776C27" w14:textId="37E32C7C" w:rsidR="00F025F8" w:rsidRPr="008A10D3" w:rsidRDefault="00CE79C2" w:rsidP="003C2BA1">
            <w:pPr>
              <w:pStyle w:val="CertifDetalle"/>
              <w:framePr w:hSpace="0" w:wrap="auto" w:vAnchor="margin" w:yAlign="inline"/>
              <w:suppressOverlap w:val="0"/>
              <w:rPr>
                <w:lang w:val="es-PA"/>
              </w:rPr>
            </w:pPr>
            <w:r w:rsidRPr="008A10D3">
              <w:rPr>
                <w:lang w:val="es-PA"/>
              </w:rPr>
              <w:t>M</w:t>
            </w:r>
            <w:r w:rsidR="00445BAF" w:rsidRPr="008A10D3">
              <w:rPr>
                <w:lang w:val="es-PA"/>
              </w:rPr>
              <w:t>e</w:t>
            </w:r>
            <w:r w:rsidRPr="008A10D3">
              <w:rPr>
                <w:lang w:val="es-PA"/>
              </w:rPr>
              <w:t>xico</w:t>
            </w:r>
            <w:r w:rsidR="00445BAF" w:rsidRPr="008A10D3">
              <w:rPr>
                <w:lang w:val="es-PA"/>
              </w:rPr>
              <w:t xml:space="preserve"> City</w:t>
            </w:r>
            <w:r w:rsidRPr="008A10D3">
              <w:rPr>
                <w:lang w:val="es-PA"/>
              </w:rPr>
              <w:t>, M</w:t>
            </w:r>
            <w:r w:rsidR="00445BAF" w:rsidRPr="008A10D3">
              <w:rPr>
                <w:lang w:val="es-PA"/>
              </w:rPr>
              <w:t>e</w:t>
            </w:r>
            <w:r w:rsidRPr="008A10D3">
              <w:rPr>
                <w:lang w:val="es-PA"/>
              </w:rPr>
              <w:t xml:space="preserve">xico | </w:t>
            </w:r>
            <w:r w:rsidR="00F025F8" w:rsidRPr="008A10D3">
              <w:rPr>
                <w:lang w:val="es-PA"/>
              </w:rPr>
              <w:t>2015 – 2019</w:t>
            </w:r>
          </w:p>
          <w:p w14:paraId="4CF735D8" w14:textId="77777777" w:rsidR="00F025F8" w:rsidRPr="003C2BA1" w:rsidRDefault="00F025F8" w:rsidP="003C2BA1">
            <w:pPr>
              <w:pStyle w:val="CertifDetalle"/>
              <w:framePr w:hSpace="0" w:wrap="auto" w:vAnchor="margin" w:yAlign="inline"/>
              <w:suppressOverlap w:val="0"/>
            </w:pPr>
            <w:r w:rsidRPr="003C2BA1">
              <w:t>Security Center Enterprise Tech. Certification</w:t>
            </w:r>
          </w:p>
          <w:p w14:paraId="62F8A47E" w14:textId="728E31B3" w:rsidR="00F025F8" w:rsidRPr="003C2BA1" w:rsidRDefault="00F025F8" w:rsidP="003C2BA1">
            <w:pPr>
              <w:pStyle w:val="CertifDetalle"/>
              <w:framePr w:hSpace="0" w:wrap="auto" w:vAnchor="margin" w:yAlign="inline"/>
              <w:suppressOverlap w:val="0"/>
            </w:pPr>
            <w:r w:rsidRPr="003C2BA1">
              <w:t>Security Center Omnicast Tech. Certification</w:t>
            </w:r>
          </w:p>
          <w:p w14:paraId="0747E85A" w14:textId="63C4D91B" w:rsidR="00F025F8" w:rsidRPr="003C2BA1" w:rsidRDefault="00F025F8" w:rsidP="003C2BA1">
            <w:pPr>
              <w:pStyle w:val="CertifPie"/>
              <w:framePr w:hSpace="0" w:wrap="auto" w:vAnchor="margin" w:yAlign="inline"/>
              <w:suppressOverlap w:val="0"/>
              <w:rPr>
                <w:lang w:val="en-US"/>
              </w:rPr>
            </w:pPr>
            <w:r w:rsidRPr="003C2BA1">
              <w:rPr>
                <w:lang w:val="en-US"/>
              </w:rPr>
              <w:t>Security Center Synergis Tech. Certification</w:t>
            </w:r>
          </w:p>
          <w:p w14:paraId="22CBBBDB" w14:textId="7CF277B4" w:rsidR="00742289" w:rsidRPr="003C2BA1" w:rsidRDefault="00742289" w:rsidP="00BE4736">
            <w:pPr>
              <w:rPr>
                <w:color w:val="FFFFFF" w:themeColor="background1"/>
                <w:sz w:val="14"/>
                <w:szCs w:val="14"/>
                <w:lang w:val="en-US" w:bidi="es-ES"/>
              </w:rPr>
            </w:pPr>
          </w:p>
          <w:p w14:paraId="392A56D8" w14:textId="77777777" w:rsidR="00F974DE" w:rsidRPr="003C2BA1" w:rsidRDefault="00F974DE" w:rsidP="003C2BA1">
            <w:pPr>
              <w:pStyle w:val="CertifTtulo"/>
              <w:framePr w:hSpace="0" w:wrap="auto" w:vAnchor="margin" w:yAlign="inline"/>
              <w:suppressOverlap w:val="0"/>
            </w:pPr>
            <w:r w:rsidRPr="003C2BA1">
              <w:t>Milestone Systems A/S</w:t>
            </w:r>
          </w:p>
          <w:p w14:paraId="28526873" w14:textId="6911017A" w:rsidR="00F974DE"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F974DE" w:rsidRPr="003C2BA1">
              <w:t>2016 – 2018</w:t>
            </w:r>
          </w:p>
          <w:p w14:paraId="7C7DBE4B" w14:textId="77777777" w:rsidR="00F974DE" w:rsidRPr="003C2BA1" w:rsidRDefault="00F974DE" w:rsidP="003C2BA1">
            <w:pPr>
              <w:pStyle w:val="CertifDetalle"/>
              <w:framePr w:hSpace="0" w:wrap="auto" w:vAnchor="margin" w:yAlign="inline"/>
              <w:suppressOverlap w:val="0"/>
            </w:pPr>
            <w:r w:rsidRPr="003C2BA1">
              <w:t>Milestone Advanced Certification</w:t>
            </w:r>
          </w:p>
          <w:p w14:paraId="0E042C6E" w14:textId="51DE76D7" w:rsidR="0069348D" w:rsidRPr="003C2BA1" w:rsidRDefault="00F974DE" w:rsidP="003C2BA1">
            <w:pPr>
              <w:pStyle w:val="CertifPie"/>
              <w:framePr w:hSpace="0" w:wrap="auto" w:vAnchor="margin" w:yAlign="inline"/>
              <w:suppressOverlap w:val="0"/>
              <w:rPr>
                <w:lang w:val="en-US"/>
              </w:rPr>
            </w:pPr>
            <w:r w:rsidRPr="003C2BA1">
              <w:rPr>
                <w:lang w:val="en-US"/>
              </w:rPr>
              <w:t>Milestone Professional Certification</w:t>
            </w:r>
          </w:p>
          <w:p w14:paraId="5E81E60D" w14:textId="5036960E" w:rsidR="00742289" w:rsidRPr="003C2BA1" w:rsidRDefault="00742289" w:rsidP="00BE4736">
            <w:pPr>
              <w:jc w:val="right"/>
              <w:rPr>
                <w:color w:val="FFFFFF" w:themeColor="background1"/>
                <w:sz w:val="14"/>
                <w:szCs w:val="14"/>
                <w:lang w:val="en-US" w:bidi="es-ES"/>
              </w:rPr>
            </w:pPr>
          </w:p>
          <w:p w14:paraId="59278528" w14:textId="474C0E8F" w:rsidR="00500C96" w:rsidRPr="003C2BA1" w:rsidRDefault="00500C96" w:rsidP="003C2BA1">
            <w:pPr>
              <w:pStyle w:val="CertifTtulo"/>
              <w:framePr w:hSpace="0" w:wrap="auto" w:vAnchor="margin" w:yAlign="inline"/>
              <w:suppressOverlap w:val="0"/>
            </w:pPr>
            <w:r w:rsidRPr="003C2BA1">
              <w:t>On-Net Surveillance Systems, Inc. (ONSSI)</w:t>
            </w:r>
          </w:p>
          <w:p w14:paraId="4BD74D87" w14:textId="653957DE" w:rsidR="00500C96"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500C96" w:rsidRPr="003C2BA1">
              <w:t>2014</w:t>
            </w:r>
          </w:p>
          <w:p w14:paraId="6D6A6F74" w14:textId="292FE2FA" w:rsidR="00500C96" w:rsidRPr="003C2BA1" w:rsidRDefault="00500C96" w:rsidP="003C2BA1">
            <w:pPr>
              <w:pStyle w:val="CertifPie"/>
              <w:framePr w:hSpace="0" w:wrap="auto" w:vAnchor="margin" w:yAlign="inline"/>
              <w:suppressOverlap w:val="0"/>
              <w:rPr>
                <w:lang w:val="en-US"/>
              </w:rPr>
            </w:pPr>
            <w:r w:rsidRPr="003C2BA1">
              <w:rPr>
                <w:lang w:val="en-US"/>
              </w:rPr>
              <w:t>Ocularis Boot Camp Certification</w:t>
            </w:r>
          </w:p>
          <w:p w14:paraId="0FC99403" w14:textId="77777777" w:rsidR="00FD150F" w:rsidRPr="003C2BA1" w:rsidRDefault="00FD150F" w:rsidP="00FD150F">
            <w:pPr>
              <w:jc w:val="right"/>
              <w:rPr>
                <w:b/>
                <w:color w:val="FFFFFF" w:themeColor="background1"/>
                <w:sz w:val="14"/>
                <w:szCs w:val="14"/>
                <w:lang w:val="en-US" w:bidi="es-ES"/>
              </w:rPr>
            </w:pPr>
          </w:p>
          <w:p w14:paraId="5828284C" w14:textId="75671CD2" w:rsidR="00FD150F" w:rsidRPr="003C2BA1" w:rsidRDefault="00FD150F" w:rsidP="003C2BA1">
            <w:pPr>
              <w:pStyle w:val="CertifTtulo"/>
              <w:framePr w:hSpace="0" w:wrap="auto" w:vAnchor="margin" w:yAlign="inline"/>
              <w:suppressOverlap w:val="0"/>
            </w:pPr>
            <w:r w:rsidRPr="003C2BA1">
              <w:t xml:space="preserve">IDTECK Co., Ltd. </w:t>
            </w:r>
          </w:p>
          <w:p w14:paraId="179ED6C2" w14:textId="77777777" w:rsidR="00FD150F" w:rsidRPr="003C2BA1" w:rsidRDefault="00FD150F" w:rsidP="003C2BA1">
            <w:pPr>
              <w:pStyle w:val="CertifDetalle"/>
              <w:framePr w:hSpace="0" w:wrap="auto" w:vAnchor="margin" w:yAlign="inline"/>
              <w:suppressOverlap w:val="0"/>
            </w:pPr>
            <w:r w:rsidRPr="003C2BA1">
              <w:t>Gardena, California, USA. | 2019</w:t>
            </w:r>
          </w:p>
          <w:p w14:paraId="43A1A093" w14:textId="77777777" w:rsidR="00FD150F" w:rsidRPr="003C2BA1" w:rsidRDefault="00FD150F" w:rsidP="003C2BA1">
            <w:pPr>
              <w:pStyle w:val="CertifPie"/>
              <w:framePr w:hSpace="0" w:wrap="auto" w:vAnchor="margin" w:yAlign="inline"/>
              <w:suppressOverlap w:val="0"/>
              <w:rPr>
                <w:lang w:val="en-US"/>
              </w:rPr>
            </w:pPr>
            <w:r w:rsidRPr="003C2BA1">
              <w:rPr>
                <w:lang w:val="en-US"/>
              </w:rPr>
              <w:t>Certified Engineer on Enterprise Access Control</w:t>
            </w:r>
          </w:p>
          <w:p w14:paraId="2566145E" w14:textId="77777777" w:rsidR="00FD150F" w:rsidRPr="003C2BA1" w:rsidRDefault="00FD150F" w:rsidP="00BE4736">
            <w:pPr>
              <w:jc w:val="right"/>
              <w:rPr>
                <w:b/>
                <w:color w:val="FFFFFF" w:themeColor="background1"/>
                <w:lang w:val="en-US" w:bidi="es-ES"/>
              </w:rPr>
            </w:pPr>
          </w:p>
          <w:p w14:paraId="18645F75" w14:textId="2FDF5253" w:rsidR="005317C2" w:rsidRPr="003C2BA1" w:rsidRDefault="005317C2" w:rsidP="003C2BA1">
            <w:pPr>
              <w:pStyle w:val="CertifTtulo"/>
              <w:framePr w:hSpace="0" w:wrap="auto" w:vAnchor="margin" w:yAlign="inline"/>
              <w:suppressOverlap w:val="0"/>
            </w:pPr>
            <w:r w:rsidRPr="003C2BA1">
              <w:t>Fluke Corporation</w:t>
            </w:r>
          </w:p>
          <w:p w14:paraId="06B2D334" w14:textId="0DFBE669" w:rsidR="005317C2" w:rsidRPr="003C2BA1" w:rsidRDefault="00445BAF" w:rsidP="003C2BA1">
            <w:pPr>
              <w:pStyle w:val="CertifDetalle"/>
              <w:framePr w:hSpace="0" w:wrap="auto" w:vAnchor="margin" w:yAlign="inline"/>
              <w:suppressOverlap w:val="0"/>
            </w:pPr>
            <w:r w:rsidRPr="003C2BA1">
              <w:t>Panama City, Panama</w:t>
            </w:r>
            <w:r w:rsidR="00CE79C2" w:rsidRPr="003C2BA1">
              <w:t xml:space="preserve">| </w:t>
            </w:r>
            <w:r w:rsidR="005317C2" w:rsidRPr="003C2BA1">
              <w:t>2019</w:t>
            </w:r>
          </w:p>
          <w:p w14:paraId="3FFD9169" w14:textId="3358C156" w:rsidR="005317C2" w:rsidRPr="003C2BA1" w:rsidRDefault="005317C2" w:rsidP="003C2BA1">
            <w:pPr>
              <w:pStyle w:val="CertifPie"/>
              <w:framePr w:hSpace="0" w:wrap="auto" w:vAnchor="margin" w:yAlign="inline"/>
              <w:suppressOverlap w:val="0"/>
              <w:rPr>
                <w:lang w:val="en-US"/>
              </w:rPr>
            </w:pPr>
            <w:r w:rsidRPr="003C2BA1">
              <w:rPr>
                <w:lang w:val="en-US"/>
              </w:rPr>
              <w:t>Certified Cabling Test Technician, Copper</w:t>
            </w:r>
            <w:r w:rsidR="00035799" w:rsidRPr="003C2BA1">
              <w:rPr>
                <w:lang w:val="en-US"/>
              </w:rPr>
              <w:t>/Fiber</w:t>
            </w:r>
          </w:p>
          <w:p w14:paraId="79282DE5" w14:textId="77777777" w:rsidR="005317C2" w:rsidRPr="003C2BA1" w:rsidRDefault="005317C2" w:rsidP="00BE4736">
            <w:pPr>
              <w:jc w:val="right"/>
              <w:rPr>
                <w:color w:val="FFFFFF" w:themeColor="background1"/>
                <w:sz w:val="16"/>
                <w:lang w:val="en-US" w:bidi="es-ES"/>
              </w:rPr>
            </w:pPr>
            <w:r w:rsidRPr="003C2BA1">
              <w:rPr>
                <w:color w:val="FFFFFF" w:themeColor="background1"/>
                <w:sz w:val="16"/>
                <w:lang w:val="en-US" w:bidi="es-ES"/>
              </w:rPr>
              <w:t xml:space="preserve"> </w:t>
            </w:r>
          </w:p>
          <w:p w14:paraId="5402E569" w14:textId="77777777" w:rsidR="005317C2" w:rsidRPr="003C2BA1" w:rsidRDefault="005317C2" w:rsidP="003C2BA1">
            <w:pPr>
              <w:pStyle w:val="CertifTtulo"/>
              <w:framePr w:hSpace="0" w:wrap="auto" w:vAnchor="margin" w:yAlign="inline"/>
              <w:suppressOverlap w:val="0"/>
            </w:pPr>
            <w:r w:rsidRPr="003C2BA1">
              <w:t>HID Global Corporation/ASSA ABLOY AB.</w:t>
            </w:r>
          </w:p>
          <w:p w14:paraId="08AAA409" w14:textId="1EFF9364" w:rsidR="005317C2" w:rsidRPr="003C2BA1" w:rsidRDefault="00CE79C2" w:rsidP="003C2BA1">
            <w:pPr>
              <w:pStyle w:val="CertifDetalle"/>
              <w:framePr w:hSpace="0" w:wrap="auto" w:vAnchor="margin" w:yAlign="inline"/>
              <w:suppressOverlap w:val="0"/>
            </w:pPr>
            <w:r w:rsidRPr="003C2BA1">
              <w:t>Bogot</w:t>
            </w:r>
            <w:r w:rsidR="00445BAF" w:rsidRPr="003C2BA1">
              <w:t>a</w:t>
            </w:r>
            <w:r w:rsidRPr="003C2BA1">
              <w:t xml:space="preserve">, Colombia | </w:t>
            </w:r>
            <w:r w:rsidR="005317C2" w:rsidRPr="003C2BA1">
              <w:t>201</w:t>
            </w:r>
            <w:r w:rsidR="004D269D" w:rsidRPr="003C2BA1">
              <w:t>8</w:t>
            </w:r>
          </w:p>
          <w:p w14:paraId="419B411E" w14:textId="45A2812C" w:rsidR="005317C2" w:rsidRPr="003C2BA1" w:rsidRDefault="005317C2" w:rsidP="003C2BA1">
            <w:pPr>
              <w:pStyle w:val="CertifDetalle"/>
              <w:framePr w:hSpace="0" w:wrap="auto" w:vAnchor="margin" w:yAlign="inline"/>
              <w:suppressOverlap w:val="0"/>
            </w:pPr>
            <w:r w:rsidRPr="003C2BA1">
              <w:t>FARGO Authorized Service Provider Technical Training</w:t>
            </w:r>
          </w:p>
          <w:p w14:paraId="18C6D7A2" w14:textId="77036F67" w:rsidR="0069348D" w:rsidRPr="003C2BA1" w:rsidRDefault="005317C2" w:rsidP="003C2BA1">
            <w:pPr>
              <w:pStyle w:val="CertifPie"/>
              <w:framePr w:hSpace="0" w:wrap="auto" w:vAnchor="margin" w:yAlign="inline"/>
              <w:suppressOverlap w:val="0"/>
              <w:rPr>
                <w:lang w:val="en-US"/>
              </w:rPr>
            </w:pPr>
            <w:r w:rsidRPr="003C2BA1">
              <w:rPr>
                <w:lang w:val="en-US"/>
              </w:rPr>
              <w:t xml:space="preserve">FARGO </w:t>
            </w:r>
            <w:r w:rsidR="003922B3" w:rsidRPr="003C2BA1">
              <w:rPr>
                <w:lang w:val="en-US"/>
              </w:rPr>
              <w:t>Card Printers</w:t>
            </w:r>
            <w:r w:rsidRPr="003C2BA1">
              <w:rPr>
                <w:lang w:val="en-US"/>
              </w:rPr>
              <w:t xml:space="preserve"> Technical Training   </w:t>
            </w:r>
            <w:r w:rsidR="0069348D" w:rsidRPr="003C2BA1">
              <w:rPr>
                <w:lang w:val="en-US"/>
              </w:rPr>
              <w:t xml:space="preserve"> </w:t>
            </w:r>
          </w:p>
          <w:p w14:paraId="7481F7BE" w14:textId="77777777" w:rsidR="003922B3" w:rsidRPr="003C2BA1" w:rsidRDefault="003922B3" w:rsidP="00BE4736">
            <w:pPr>
              <w:jc w:val="right"/>
              <w:rPr>
                <w:color w:val="FFFFFF" w:themeColor="background1"/>
                <w:sz w:val="14"/>
                <w:szCs w:val="14"/>
                <w:lang w:val="en-US" w:bidi="es-ES"/>
              </w:rPr>
            </w:pPr>
          </w:p>
          <w:p w14:paraId="390A1967" w14:textId="77777777" w:rsidR="003922B3" w:rsidRPr="003C2BA1" w:rsidRDefault="003922B3" w:rsidP="003C2BA1">
            <w:pPr>
              <w:pStyle w:val="CertifTtulo"/>
              <w:framePr w:hSpace="0" w:wrap="auto" w:vAnchor="margin" w:yAlign="inline"/>
              <w:suppressOverlap w:val="0"/>
            </w:pPr>
            <w:r w:rsidRPr="003C2BA1">
              <w:t>Innovative Electronic Designs (IED)</w:t>
            </w:r>
          </w:p>
          <w:p w14:paraId="537D551D" w14:textId="77777777" w:rsidR="003922B3" w:rsidRPr="003C2BA1" w:rsidRDefault="003922B3" w:rsidP="003C2BA1">
            <w:pPr>
              <w:pStyle w:val="CertifDetalle"/>
              <w:framePr w:hSpace="0" w:wrap="auto" w:vAnchor="margin" w:yAlign="inline"/>
              <w:suppressOverlap w:val="0"/>
            </w:pPr>
            <w:r w:rsidRPr="003C2BA1">
              <w:t>Louisville, Kentucky, USA | 2014</w:t>
            </w:r>
          </w:p>
          <w:p w14:paraId="0A372B6E" w14:textId="77777777" w:rsidR="003922B3" w:rsidRPr="003C2BA1" w:rsidRDefault="003922B3" w:rsidP="003C2BA1">
            <w:pPr>
              <w:pStyle w:val="CertifPie"/>
              <w:framePr w:hSpace="0" w:wrap="auto" w:vAnchor="margin" w:yAlign="inline"/>
              <w:suppressOverlap w:val="0"/>
              <w:rPr>
                <w:lang w:val="en-US"/>
              </w:rPr>
            </w:pPr>
            <w:r w:rsidRPr="003C2BA1">
              <w:rPr>
                <w:lang w:val="en-US"/>
              </w:rPr>
              <w:t>GLOBALCOM Announcement Control System</w:t>
            </w:r>
          </w:p>
          <w:p w14:paraId="0189D20A" w14:textId="77777777" w:rsidR="003922B3" w:rsidRPr="003C2BA1" w:rsidRDefault="003922B3" w:rsidP="00BE4736">
            <w:pPr>
              <w:jc w:val="right"/>
              <w:rPr>
                <w:color w:val="FFFFFF" w:themeColor="background1"/>
                <w:sz w:val="14"/>
                <w:szCs w:val="14"/>
                <w:lang w:val="en-US" w:bidi="es-ES"/>
              </w:rPr>
            </w:pPr>
          </w:p>
          <w:p w14:paraId="1F4B6A27" w14:textId="77777777" w:rsidR="003922B3" w:rsidRPr="003C2BA1" w:rsidRDefault="003922B3" w:rsidP="003C2BA1">
            <w:pPr>
              <w:pStyle w:val="CertifTtulo"/>
              <w:framePr w:hSpace="0" w:wrap="auto" w:vAnchor="margin" w:yAlign="inline"/>
              <w:suppressOverlap w:val="0"/>
            </w:pPr>
            <w:proofErr w:type="spellStart"/>
            <w:r w:rsidRPr="003C2BA1">
              <w:t>SoftGuard</w:t>
            </w:r>
            <w:proofErr w:type="spellEnd"/>
            <w:r w:rsidRPr="003C2BA1">
              <w:t xml:space="preserve"> Tech Corporation</w:t>
            </w:r>
          </w:p>
          <w:p w14:paraId="2B342D91" w14:textId="4476C239" w:rsidR="003922B3" w:rsidRPr="003C2BA1" w:rsidRDefault="003922B3" w:rsidP="003C2BA1">
            <w:pPr>
              <w:pStyle w:val="CertifDetalle"/>
              <w:framePr w:hSpace="0" w:wrap="auto" w:vAnchor="margin" w:yAlign="inline"/>
              <w:suppressOverlap w:val="0"/>
            </w:pPr>
            <w:r w:rsidRPr="003C2BA1">
              <w:t>Bogot</w:t>
            </w:r>
            <w:r w:rsidR="00445BAF" w:rsidRPr="003C2BA1">
              <w:t>a</w:t>
            </w:r>
            <w:r w:rsidRPr="003C2BA1">
              <w:t>, Colombia | 2013</w:t>
            </w:r>
          </w:p>
          <w:p w14:paraId="0BC4D907"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SoftGuard</w:t>
            </w:r>
            <w:proofErr w:type="spellEnd"/>
            <w:r w:rsidRPr="003C2BA1">
              <w:rPr>
                <w:lang w:val="en-US"/>
              </w:rPr>
              <w:t xml:space="preserve"> Monitoring Suite Certification</w:t>
            </w:r>
          </w:p>
          <w:p w14:paraId="77BC6D0A" w14:textId="77777777" w:rsidR="003922B3" w:rsidRPr="003C2BA1" w:rsidRDefault="003922B3" w:rsidP="00BE4736">
            <w:pPr>
              <w:jc w:val="right"/>
              <w:rPr>
                <w:color w:val="FFFFFF" w:themeColor="background1"/>
                <w:sz w:val="14"/>
                <w:szCs w:val="14"/>
                <w:lang w:val="en-US" w:bidi="es-ES"/>
              </w:rPr>
            </w:pPr>
          </w:p>
          <w:p w14:paraId="12B0020F" w14:textId="77777777" w:rsidR="003922B3" w:rsidRPr="003C2BA1" w:rsidRDefault="003922B3" w:rsidP="003C2BA1">
            <w:pPr>
              <w:pStyle w:val="CertifTtulo"/>
              <w:framePr w:hSpace="0" w:wrap="auto" w:vAnchor="margin" w:yAlign="inline"/>
              <w:suppressOverlap w:val="0"/>
            </w:pPr>
            <w:r w:rsidRPr="003C2BA1">
              <w:t>Safran Groupe / Morpho</w:t>
            </w:r>
          </w:p>
          <w:p w14:paraId="054BC2CF" w14:textId="646BF109" w:rsidR="003922B3" w:rsidRPr="003C2BA1" w:rsidRDefault="003922B3" w:rsidP="003C2BA1">
            <w:pPr>
              <w:pStyle w:val="CertifDetalle"/>
              <w:framePr w:hSpace="0" w:wrap="auto" w:vAnchor="margin" w:yAlign="inline"/>
              <w:suppressOverlap w:val="0"/>
            </w:pPr>
            <w:r w:rsidRPr="003C2BA1">
              <w:t>Par</w:t>
            </w:r>
            <w:r w:rsidR="00445BAF" w:rsidRPr="003C2BA1">
              <w:t>i</w:t>
            </w:r>
            <w:r w:rsidRPr="003C2BA1">
              <w:t>s, Franc</w:t>
            </w:r>
            <w:r w:rsidR="00445BAF" w:rsidRPr="003C2BA1">
              <w:t>e</w:t>
            </w:r>
            <w:r w:rsidRPr="003C2BA1">
              <w:t xml:space="preserve"> | 2012</w:t>
            </w:r>
          </w:p>
          <w:p w14:paraId="467D2C02"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MorphoAccess</w:t>
            </w:r>
            <w:proofErr w:type="spellEnd"/>
            <w:r w:rsidRPr="003C2BA1">
              <w:rPr>
                <w:lang w:val="en-US"/>
              </w:rPr>
              <w:t xml:space="preserve"> Biometric Terminals Certification</w:t>
            </w:r>
          </w:p>
          <w:p w14:paraId="6A9ACA77" w14:textId="77777777" w:rsidR="003922B3" w:rsidRPr="003C2BA1" w:rsidRDefault="003922B3" w:rsidP="00BE4736">
            <w:pPr>
              <w:jc w:val="right"/>
              <w:rPr>
                <w:color w:val="FFFFFF" w:themeColor="background1"/>
                <w:sz w:val="14"/>
                <w:szCs w:val="14"/>
                <w:lang w:val="en-US" w:bidi="es-ES"/>
              </w:rPr>
            </w:pPr>
          </w:p>
          <w:p w14:paraId="4F5628D2" w14:textId="77777777" w:rsidR="003922B3" w:rsidRPr="003C2BA1" w:rsidRDefault="003922B3" w:rsidP="003C2BA1">
            <w:pPr>
              <w:pStyle w:val="CertifTtulo"/>
              <w:framePr w:hSpace="0" w:wrap="auto" w:vAnchor="margin" w:yAlign="inline"/>
              <w:suppressOverlap w:val="0"/>
            </w:pPr>
            <w:proofErr w:type="spellStart"/>
            <w:r w:rsidRPr="003C2BA1">
              <w:t>Pelco</w:t>
            </w:r>
            <w:proofErr w:type="spellEnd"/>
            <w:r w:rsidRPr="003C2BA1">
              <w:t xml:space="preserve"> Systems, Inc.</w:t>
            </w:r>
          </w:p>
          <w:p w14:paraId="3768E837" w14:textId="77777777" w:rsidR="003922B3" w:rsidRPr="003C2BA1" w:rsidRDefault="003922B3" w:rsidP="003C2BA1">
            <w:pPr>
              <w:pStyle w:val="CertifDetalle"/>
              <w:framePr w:hSpace="0" w:wrap="auto" w:vAnchor="margin" w:yAlign="inline"/>
              <w:suppressOverlap w:val="0"/>
            </w:pPr>
            <w:r w:rsidRPr="003C2BA1">
              <w:t>Clovis, California, USA | 2006 – 2007</w:t>
            </w:r>
          </w:p>
          <w:p w14:paraId="4EA15D59" w14:textId="77777777" w:rsidR="003922B3" w:rsidRPr="003C2BA1" w:rsidRDefault="003922B3" w:rsidP="003C2BA1">
            <w:pPr>
              <w:pStyle w:val="CertifDetalle"/>
              <w:framePr w:hSpace="0" w:wrap="auto" w:vAnchor="margin" w:yAlign="inline"/>
              <w:suppressOverlap w:val="0"/>
            </w:pPr>
            <w:proofErr w:type="spellStart"/>
            <w:r w:rsidRPr="003C2BA1">
              <w:t>Pelco</w:t>
            </w:r>
            <w:proofErr w:type="spellEnd"/>
            <w:r w:rsidRPr="003C2BA1">
              <w:t xml:space="preserve"> Video Security System Design</w:t>
            </w:r>
          </w:p>
          <w:p w14:paraId="1F86F13B" w14:textId="77777777" w:rsidR="003922B3" w:rsidRPr="003C2BA1" w:rsidRDefault="003922B3" w:rsidP="003C2BA1">
            <w:pPr>
              <w:pStyle w:val="CertifDetalle"/>
              <w:framePr w:hSpace="0" w:wrap="auto" w:vAnchor="margin" w:yAlign="inline"/>
              <w:suppressOverlap w:val="0"/>
            </w:pPr>
            <w:proofErr w:type="spellStart"/>
            <w:r w:rsidRPr="003C2BA1">
              <w:t>Pelco</w:t>
            </w:r>
            <w:proofErr w:type="spellEnd"/>
            <w:r w:rsidRPr="003C2BA1">
              <w:t xml:space="preserve"> Endura Certified System Technician</w:t>
            </w:r>
          </w:p>
          <w:p w14:paraId="16E12C5E" w14:textId="77777777" w:rsidR="003922B3" w:rsidRPr="003C2BA1" w:rsidRDefault="003922B3" w:rsidP="003C2BA1">
            <w:pPr>
              <w:pStyle w:val="CertifPie"/>
              <w:framePr w:hSpace="0" w:wrap="auto" w:vAnchor="margin" w:yAlign="inline"/>
              <w:suppressOverlap w:val="0"/>
              <w:rPr>
                <w:lang w:val="en-US"/>
              </w:rPr>
            </w:pPr>
            <w:proofErr w:type="spellStart"/>
            <w:r w:rsidRPr="003C2BA1">
              <w:rPr>
                <w:lang w:val="en-US"/>
              </w:rPr>
              <w:t>Pelco</w:t>
            </w:r>
            <w:proofErr w:type="spellEnd"/>
            <w:r w:rsidRPr="003C2BA1">
              <w:rPr>
                <w:lang w:val="en-US"/>
              </w:rPr>
              <w:t xml:space="preserve"> Endura Certified System Designer</w:t>
            </w:r>
          </w:p>
          <w:p w14:paraId="38AE5972" w14:textId="77777777" w:rsidR="00A96C6A" w:rsidRPr="003C2BA1" w:rsidRDefault="00A96C6A" w:rsidP="00BE4736">
            <w:pPr>
              <w:jc w:val="right"/>
              <w:rPr>
                <w:color w:val="FFFFFF" w:themeColor="background1"/>
                <w:sz w:val="14"/>
                <w:szCs w:val="14"/>
                <w:lang w:val="en-US" w:bidi="es-ES"/>
              </w:rPr>
            </w:pPr>
          </w:p>
          <w:p w14:paraId="48DFCF7A" w14:textId="3D5300AF" w:rsidR="007A68F4" w:rsidRPr="003C2BA1" w:rsidRDefault="007A68F4" w:rsidP="003C2BA1">
            <w:pPr>
              <w:pStyle w:val="CertifTtulo"/>
              <w:framePr w:hSpace="0" w:wrap="auto" w:vAnchor="margin" w:yAlign="inline"/>
              <w:suppressOverlap w:val="0"/>
            </w:pPr>
            <w:r w:rsidRPr="003C2BA1">
              <w:t>KHS GmbH</w:t>
            </w:r>
          </w:p>
          <w:p w14:paraId="7A5C7479" w14:textId="50122CF8" w:rsidR="00A96C6A" w:rsidRPr="003C2BA1" w:rsidRDefault="007A68F4" w:rsidP="003C2BA1">
            <w:pPr>
              <w:pStyle w:val="CertifDetalle"/>
              <w:framePr w:hSpace="0" w:wrap="auto" w:vAnchor="margin" w:yAlign="inline"/>
              <w:suppressOverlap w:val="0"/>
            </w:pPr>
            <w:proofErr w:type="spellStart"/>
            <w:r w:rsidRPr="003C2BA1">
              <w:t>Dormunt</w:t>
            </w:r>
            <w:proofErr w:type="spellEnd"/>
            <w:r w:rsidRPr="003C2BA1">
              <w:t xml:space="preserve">, </w:t>
            </w:r>
            <w:r w:rsidR="00445BAF" w:rsidRPr="003C2BA1">
              <w:t>Germany</w:t>
            </w:r>
            <w:r w:rsidRPr="003C2BA1">
              <w:t xml:space="preserve"> | 1998 </w:t>
            </w:r>
          </w:p>
          <w:p w14:paraId="1A12E148" w14:textId="49972F4D" w:rsidR="00500C96" w:rsidRPr="003C2BA1" w:rsidRDefault="007A68F4" w:rsidP="003C2BA1">
            <w:pPr>
              <w:pStyle w:val="CertifPie"/>
              <w:framePr w:hSpace="0" w:wrap="auto" w:vAnchor="margin" w:yAlign="inline"/>
              <w:suppressOverlap w:val="0"/>
              <w:rPr>
                <w:lang w:val="en-US"/>
              </w:rPr>
            </w:pPr>
            <w:r w:rsidRPr="003C2BA1">
              <w:rPr>
                <w:lang w:val="en-US"/>
              </w:rPr>
              <w:t>Bottling Systems Technology Certification</w:t>
            </w:r>
          </w:p>
          <w:p w14:paraId="47FE6CC5" w14:textId="7E76127D" w:rsidR="007A68F4" w:rsidRPr="003C2BA1" w:rsidRDefault="007A68F4" w:rsidP="00BE4736">
            <w:pPr>
              <w:jc w:val="right"/>
              <w:rPr>
                <w:color w:val="FFFFFF" w:themeColor="background1"/>
                <w:sz w:val="14"/>
                <w:szCs w:val="14"/>
                <w:lang w:val="en-US" w:bidi="es-ES"/>
              </w:rPr>
            </w:pPr>
          </w:p>
          <w:p w14:paraId="12B04311" w14:textId="148F3306" w:rsidR="007A68F4" w:rsidRPr="008A10D3" w:rsidRDefault="007A68F4" w:rsidP="003C2BA1">
            <w:pPr>
              <w:pStyle w:val="CertifTtulo"/>
              <w:framePr w:hSpace="0" w:wrap="auto" w:vAnchor="margin" w:yAlign="inline"/>
              <w:suppressOverlap w:val="0"/>
              <w:rPr>
                <w:lang w:val="es-PA"/>
              </w:rPr>
            </w:pPr>
            <w:proofErr w:type="spellStart"/>
            <w:r w:rsidRPr="008A10D3">
              <w:rPr>
                <w:lang w:val="es-PA"/>
              </w:rPr>
              <w:t>Electrihogar</w:t>
            </w:r>
            <w:proofErr w:type="spellEnd"/>
            <w:r w:rsidRPr="008A10D3">
              <w:rPr>
                <w:lang w:val="es-PA"/>
              </w:rPr>
              <w:t>, S.A.</w:t>
            </w:r>
          </w:p>
          <w:p w14:paraId="54A52F6A" w14:textId="3A888E6F" w:rsidR="007A68F4" w:rsidRPr="008A10D3" w:rsidRDefault="00445BAF" w:rsidP="003C2BA1">
            <w:pPr>
              <w:pStyle w:val="CertifDetalle"/>
              <w:framePr w:hSpace="0" w:wrap="auto" w:vAnchor="margin" w:yAlign="inline"/>
              <w:suppressOverlap w:val="0"/>
              <w:rPr>
                <w:lang w:val="es-PA"/>
              </w:rPr>
            </w:pPr>
            <w:r w:rsidRPr="008A10D3">
              <w:rPr>
                <w:lang w:val="es-PA"/>
              </w:rPr>
              <w:t>Panama City, Panama</w:t>
            </w:r>
            <w:r w:rsidR="007A68F4" w:rsidRPr="008A10D3">
              <w:rPr>
                <w:lang w:val="es-PA"/>
              </w:rPr>
              <w:t>| 1998</w:t>
            </w:r>
          </w:p>
          <w:p w14:paraId="1C6EEF2A" w14:textId="4919CF5D" w:rsidR="00F60D0C" w:rsidRPr="003C2BA1" w:rsidRDefault="007A68F4" w:rsidP="003C2BA1">
            <w:pPr>
              <w:pStyle w:val="CertifPie"/>
              <w:framePr w:hSpace="0" w:wrap="auto" w:vAnchor="margin" w:yAlign="inline"/>
              <w:suppressOverlap w:val="0"/>
              <w:rPr>
                <w:lang w:val="en-US"/>
              </w:rPr>
            </w:pPr>
            <w:r w:rsidRPr="003C2BA1">
              <w:rPr>
                <w:lang w:val="en-US"/>
              </w:rPr>
              <w:t>Allen Bradley Programming</w:t>
            </w:r>
          </w:p>
          <w:p w14:paraId="0B0E8C5D" w14:textId="77777777" w:rsidR="003922B3" w:rsidRPr="003C2BA1" w:rsidRDefault="003922B3" w:rsidP="00BE4736">
            <w:pPr>
              <w:jc w:val="right"/>
              <w:rPr>
                <w:b/>
                <w:color w:val="FFFFFF" w:themeColor="background1"/>
                <w:sz w:val="14"/>
                <w:szCs w:val="14"/>
                <w:lang w:val="en-US" w:bidi="es-ES"/>
              </w:rPr>
            </w:pPr>
          </w:p>
          <w:p w14:paraId="66D9E7E9" w14:textId="1B043268" w:rsidR="003922B3" w:rsidRPr="003C2BA1" w:rsidRDefault="003922B3" w:rsidP="003C2BA1">
            <w:pPr>
              <w:pStyle w:val="CertifTtulo"/>
              <w:framePr w:hSpace="0" w:wrap="auto" w:vAnchor="margin" w:yAlign="inline"/>
              <w:suppressOverlap w:val="0"/>
            </w:pPr>
            <w:r w:rsidRPr="003C2BA1">
              <w:t xml:space="preserve">Siemens </w:t>
            </w:r>
            <w:proofErr w:type="spellStart"/>
            <w:r w:rsidRPr="003C2BA1">
              <w:t>Aktiengesellschaft</w:t>
            </w:r>
            <w:proofErr w:type="spellEnd"/>
          </w:p>
          <w:p w14:paraId="50A2C4B0" w14:textId="258A5DEF" w:rsidR="003922B3" w:rsidRPr="003C2BA1" w:rsidRDefault="00445BAF" w:rsidP="003C2BA1">
            <w:pPr>
              <w:pStyle w:val="CertifDetalle"/>
              <w:framePr w:hSpace="0" w:wrap="auto" w:vAnchor="margin" w:yAlign="inline"/>
              <w:suppressOverlap w:val="0"/>
            </w:pPr>
            <w:r w:rsidRPr="003C2BA1">
              <w:t>Mexico City</w:t>
            </w:r>
            <w:r w:rsidR="003922B3" w:rsidRPr="003C2BA1">
              <w:t>, M</w:t>
            </w:r>
            <w:r w:rsidRPr="003C2BA1">
              <w:t>e</w:t>
            </w:r>
            <w:r w:rsidR="003922B3" w:rsidRPr="003C2BA1">
              <w:t>xico | 1997</w:t>
            </w:r>
          </w:p>
          <w:p w14:paraId="0F60751F" w14:textId="34A14056" w:rsidR="003922B3" w:rsidRPr="003C2BA1" w:rsidRDefault="003922B3" w:rsidP="003C2BA1">
            <w:pPr>
              <w:pStyle w:val="CertifDetalle"/>
              <w:framePr w:hSpace="0" w:wrap="auto" w:vAnchor="margin" w:yAlign="inline"/>
              <w:suppressOverlap w:val="0"/>
            </w:pPr>
            <w:r w:rsidRPr="003C2BA1">
              <w:t>SIMATIC S7</w:t>
            </w:r>
            <w:r w:rsidR="00445BAF" w:rsidRPr="003C2BA1">
              <w:t xml:space="preserve"> Controllers</w:t>
            </w:r>
            <w:r w:rsidRPr="003C2BA1">
              <w:t xml:space="preserve"> </w:t>
            </w:r>
          </w:p>
          <w:p w14:paraId="1A6D8907" w14:textId="77777777" w:rsidR="003922B3" w:rsidRDefault="003922B3" w:rsidP="003C2BA1">
            <w:pPr>
              <w:pStyle w:val="CertifPie"/>
              <w:framePr w:hSpace="0" w:wrap="auto" w:vAnchor="margin" w:yAlign="inline"/>
              <w:suppressOverlap w:val="0"/>
              <w:rPr>
                <w:lang w:val="en-US"/>
              </w:rPr>
            </w:pPr>
            <w:r w:rsidRPr="003C2BA1">
              <w:rPr>
                <w:lang w:val="en-US"/>
              </w:rPr>
              <w:t>Digital</w:t>
            </w:r>
            <w:r w:rsidR="00445BAF" w:rsidRPr="003C2BA1">
              <w:rPr>
                <w:lang w:val="en-US"/>
              </w:rPr>
              <w:t xml:space="preserve"> Regulation</w:t>
            </w:r>
            <w:r w:rsidR="0039096A" w:rsidRPr="003C2BA1">
              <w:rPr>
                <w:lang w:val="en-US"/>
              </w:rPr>
              <w:t xml:space="preserve"> (PID)</w:t>
            </w:r>
            <w:r w:rsidRPr="003C2BA1">
              <w:rPr>
                <w:lang w:val="en-US"/>
              </w:rPr>
              <w:t xml:space="preserve"> </w:t>
            </w:r>
            <w:r w:rsidR="00445BAF" w:rsidRPr="003C2BA1">
              <w:rPr>
                <w:lang w:val="en-US"/>
              </w:rPr>
              <w:t>Techniques</w:t>
            </w:r>
          </w:p>
          <w:p w14:paraId="349F6F27" w14:textId="03CD23B8" w:rsidR="003C2BA1" w:rsidRDefault="003C2BA1" w:rsidP="003C2BA1">
            <w:pPr>
              <w:pStyle w:val="CertifDetalle"/>
              <w:framePr w:hSpace="0" w:wrap="auto" w:vAnchor="margin" w:yAlign="inline"/>
              <w:suppressOverlap w:val="0"/>
            </w:pPr>
          </w:p>
          <w:p w14:paraId="16022F9B" w14:textId="77777777" w:rsidR="003C2BA1" w:rsidRPr="003E1D82" w:rsidRDefault="003C2BA1" w:rsidP="003C2BA1">
            <w:pPr>
              <w:pStyle w:val="CertifTtulo"/>
              <w:framePr w:hSpace="0" w:wrap="auto" w:vAnchor="margin" w:yAlign="inline"/>
              <w:suppressOverlap w:val="0"/>
            </w:pPr>
            <w:r>
              <w:t xml:space="preserve">Gallagher Security </w:t>
            </w:r>
          </w:p>
          <w:p w14:paraId="6CE916E3" w14:textId="77777777" w:rsidR="003C2BA1" w:rsidRPr="007D46C4" w:rsidRDefault="003C2BA1" w:rsidP="003C2BA1">
            <w:pPr>
              <w:pStyle w:val="CertifDetalle"/>
              <w:framePr w:hSpace="0" w:wrap="auto" w:vAnchor="margin" w:yAlign="inline"/>
              <w:suppressOverlap w:val="0"/>
            </w:pPr>
            <w:r>
              <w:t>Panamá, Ciudad de Panamá</w:t>
            </w:r>
            <w:r w:rsidRPr="007D46C4">
              <w:t xml:space="preserve"> | </w:t>
            </w:r>
            <w:r>
              <w:t>2022</w:t>
            </w:r>
          </w:p>
          <w:p w14:paraId="451FEA8A" w14:textId="77777777" w:rsidR="003C2BA1" w:rsidRDefault="003C2BA1" w:rsidP="003C2BA1">
            <w:pPr>
              <w:pStyle w:val="CertifPie"/>
              <w:framePr w:hSpace="0" w:wrap="auto" w:vAnchor="margin" w:yAlign="inline"/>
              <w:suppressOverlap w:val="0"/>
            </w:pPr>
            <w:r w:rsidRPr="008E1A97">
              <w:t xml:space="preserve">Access </w:t>
            </w:r>
            <w:proofErr w:type="spellStart"/>
            <w:r w:rsidRPr="008E1A97">
              <w:t>Technician</w:t>
            </w:r>
            <w:proofErr w:type="spellEnd"/>
            <w:r w:rsidRPr="008E1A97">
              <w:t xml:space="preserve"> Training (</w:t>
            </w:r>
            <w:r>
              <w:t>O</w:t>
            </w:r>
            <w:r w:rsidRPr="008E1A97">
              <w:t>n-L</w:t>
            </w:r>
            <w:r>
              <w:t>ine)</w:t>
            </w:r>
          </w:p>
          <w:p w14:paraId="6F53FC60" w14:textId="05193F56" w:rsidR="003C2BA1" w:rsidRPr="00445BAF" w:rsidRDefault="003C2BA1" w:rsidP="003C2BA1">
            <w:pPr>
              <w:pStyle w:val="CertifDetalle"/>
              <w:framePr w:hSpace="0" w:wrap="auto" w:vAnchor="margin" w:yAlign="inline"/>
              <w:suppressOverlap w:val="0"/>
            </w:pPr>
          </w:p>
        </w:tc>
        <w:tc>
          <w:tcPr>
            <w:tcW w:w="850" w:type="dxa"/>
          </w:tcPr>
          <w:p w14:paraId="3E1525E7" w14:textId="4C5BDD84" w:rsidR="001B2ABD" w:rsidRPr="00445BAF" w:rsidRDefault="001B2ABD" w:rsidP="00BE4736">
            <w:pPr>
              <w:rPr>
                <w:lang w:val="es-PA"/>
              </w:rPr>
            </w:pPr>
          </w:p>
        </w:tc>
        <w:tc>
          <w:tcPr>
            <w:tcW w:w="7258" w:type="dxa"/>
          </w:tcPr>
          <w:p w14:paraId="72E561AF" w14:textId="696AB32A" w:rsidR="00CB51CC" w:rsidRPr="00445BAF" w:rsidRDefault="00CB51CC" w:rsidP="00BE4736">
            <w:pPr>
              <w:rPr>
                <w:lang w:val="es-PA"/>
              </w:rPr>
            </w:pPr>
          </w:p>
          <w:p w14:paraId="64E1597A" w14:textId="77777777" w:rsidR="00CB51CC" w:rsidRPr="00445BAF" w:rsidRDefault="00CB51CC" w:rsidP="00BE4736">
            <w:pPr>
              <w:rPr>
                <w:lang w:val="es-PA"/>
              </w:rPr>
            </w:pPr>
          </w:p>
          <w:p w14:paraId="34329488" w14:textId="77777777" w:rsidR="00CB51CC" w:rsidRPr="00445BAF" w:rsidRDefault="00CB51CC" w:rsidP="00BE4736">
            <w:pPr>
              <w:rPr>
                <w:lang w:val="es-PA"/>
              </w:rPr>
            </w:pPr>
          </w:p>
          <w:p w14:paraId="1378FEE0" w14:textId="77777777" w:rsidR="00CB51CC" w:rsidRPr="00445BAF" w:rsidRDefault="00CB51CC" w:rsidP="00BE4736">
            <w:pPr>
              <w:rPr>
                <w:lang w:val="es-PA"/>
              </w:rPr>
            </w:pPr>
          </w:p>
          <w:p w14:paraId="23D68635" w14:textId="77777777" w:rsidR="00CB51CC" w:rsidRPr="00445BAF" w:rsidRDefault="00CB51CC" w:rsidP="00BE4736">
            <w:pPr>
              <w:rPr>
                <w:lang w:val="es-PA"/>
              </w:rPr>
            </w:pPr>
          </w:p>
          <w:p w14:paraId="77E766E2" w14:textId="77777777" w:rsidR="00CB51CC" w:rsidRPr="00445BAF" w:rsidRDefault="00CB51CC" w:rsidP="00BE4736">
            <w:pPr>
              <w:rPr>
                <w:lang w:val="es-PA"/>
              </w:rPr>
            </w:pPr>
          </w:p>
          <w:p w14:paraId="0362DED2" w14:textId="77777777" w:rsidR="00CB51CC" w:rsidRPr="00445BAF" w:rsidRDefault="00CB51CC" w:rsidP="00BE4736">
            <w:pPr>
              <w:rPr>
                <w:lang w:val="es-PA"/>
              </w:rPr>
            </w:pPr>
          </w:p>
          <w:p w14:paraId="030AD55E" w14:textId="77777777" w:rsidR="00CB51CC" w:rsidRPr="00445BAF" w:rsidRDefault="00CB51CC" w:rsidP="00BE4736">
            <w:pPr>
              <w:rPr>
                <w:lang w:val="es-PA"/>
              </w:rPr>
            </w:pPr>
          </w:p>
          <w:p w14:paraId="51A817AB" w14:textId="71ECC609" w:rsidR="00694314" w:rsidRPr="00445BAF" w:rsidRDefault="00694314" w:rsidP="00BE4736">
            <w:pPr>
              <w:rPr>
                <w:lang w:val="es-PA"/>
              </w:rPr>
            </w:pPr>
          </w:p>
          <w:p w14:paraId="23764633" w14:textId="0B6FE0FB" w:rsidR="00AA3735" w:rsidRPr="00445BAF" w:rsidRDefault="00AA3735" w:rsidP="00BE4736">
            <w:pPr>
              <w:rPr>
                <w:lang w:val="es-PA"/>
              </w:rPr>
            </w:pPr>
          </w:p>
          <w:p w14:paraId="5E16B77A" w14:textId="7BD364DA" w:rsidR="00AA3735" w:rsidRPr="00445BAF" w:rsidRDefault="00AA3735" w:rsidP="00BE4736">
            <w:pPr>
              <w:rPr>
                <w:lang w:val="es-PA"/>
              </w:rPr>
            </w:pPr>
          </w:p>
          <w:p w14:paraId="38A0CE85" w14:textId="063ECC66" w:rsidR="00036450" w:rsidRPr="00445BAF" w:rsidRDefault="00AA2589" w:rsidP="00BE4736">
            <w:pPr>
              <w:pStyle w:val="Ttulo2"/>
              <w:rPr>
                <w:lang w:val="en-US"/>
              </w:rPr>
            </w:pPr>
            <w:r w:rsidRPr="00445BAF">
              <w:rPr>
                <w:noProof/>
                <w:lang w:val="en-US"/>
              </w:rPr>
              <w:drawing>
                <wp:anchor distT="0" distB="0" distL="114300" distR="114300" simplePos="0" relativeHeight="251709440" behindDoc="0" locked="0" layoutInCell="1" allowOverlap="1" wp14:anchorId="1F1E4CB3" wp14:editId="3C7ABDD5">
                  <wp:simplePos x="0" y="0"/>
                  <wp:positionH relativeFrom="column">
                    <wp:posOffset>-36195</wp:posOffset>
                  </wp:positionH>
                  <wp:positionV relativeFrom="paragraph">
                    <wp:posOffset>331470</wp:posOffset>
                  </wp:positionV>
                  <wp:extent cx="4867200" cy="187200"/>
                  <wp:effectExtent l="0" t="0" r="0" b="0"/>
                  <wp:wrapNone/>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07" w:rsidRPr="00445BAF">
              <w:rPr>
                <w:lang w:val="en-US"/>
              </w:rPr>
              <w:t>professional experience</w:t>
            </w:r>
          </w:p>
          <w:p w14:paraId="50BEB474" w14:textId="2FB48C9E" w:rsidR="002136C0" w:rsidRPr="00445BAF" w:rsidRDefault="002136C0" w:rsidP="00BE4736">
            <w:pPr>
              <w:rPr>
                <w:sz w:val="1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83"/>
              <w:gridCol w:w="4115"/>
            </w:tblGrid>
            <w:tr w:rsidR="00631845" w:rsidRPr="00913852" w14:paraId="06076357"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0C1F952B" w14:textId="13C3491F" w:rsidR="00631845" w:rsidRPr="00445BAF" w:rsidRDefault="007F5707" w:rsidP="00913852">
                  <w:pPr>
                    <w:framePr w:hSpace="142" w:wrap="around" w:vAnchor="page" w:hAnchor="text" w:y="1"/>
                    <w:suppressOverlap/>
                    <w:rPr>
                      <w:lang w:val="en-US"/>
                    </w:rPr>
                  </w:pPr>
                  <w:r w:rsidRPr="00445BAF">
                    <w:rPr>
                      <w:b/>
                      <w:lang w:val="en-US"/>
                    </w:rPr>
                    <w:t>Technology Director</w:t>
                  </w:r>
                </w:p>
                <w:p w14:paraId="32AA45B9" w14:textId="319472A4" w:rsidR="00631845" w:rsidRPr="00445BAF" w:rsidRDefault="00631845" w:rsidP="00913852">
                  <w:pPr>
                    <w:framePr w:hSpace="142" w:wrap="around" w:vAnchor="page" w:hAnchor="text" w:y="1"/>
                    <w:suppressOverlap/>
                    <w:rPr>
                      <w:sz w:val="16"/>
                      <w:lang w:val="en-US"/>
                    </w:rPr>
                  </w:pPr>
                  <w:r w:rsidRPr="00445BAF">
                    <w:rPr>
                      <w:sz w:val="16"/>
                      <w:lang w:val="en-US"/>
                    </w:rPr>
                    <w:t>2005</w:t>
                  </w:r>
                  <w:r w:rsidR="00FD5DE5" w:rsidRPr="00445BAF">
                    <w:rPr>
                      <w:sz w:val="16"/>
                      <w:lang w:val="en-US"/>
                    </w:rPr>
                    <w:t xml:space="preserve"> </w:t>
                  </w:r>
                  <w:r w:rsidR="00D31AAB">
                    <w:rPr>
                      <w:sz w:val="16"/>
                      <w:lang w:val="en-US"/>
                    </w:rPr>
                    <w:t>–</w:t>
                  </w:r>
                  <w:r w:rsidR="00FD5DE5" w:rsidRPr="00445BAF">
                    <w:rPr>
                      <w:sz w:val="16"/>
                      <w:lang w:val="en-US"/>
                    </w:rPr>
                    <w:t xml:space="preserve"> </w:t>
                  </w:r>
                  <w:r w:rsidR="00D31AAB">
                    <w:rPr>
                      <w:sz w:val="16"/>
                      <w:lang w:val="en-US"/>
                    </w:rPr>
                    <w:t>To present</w:t>
                  </w:r>
                </w:p>
                <w:p w14:paraId="49419F66" w14:textId="77777777" w:rsidR="00631845" w:rsidRPr="00445BAF" w:rsidRDefault="00631845" w:rsidP="00913852">
                  <w:pPr>
                    <w:framePr w:hSpace="142" w:wrap="around" w:vAnchor="page" w:hAnchor="text" w:y="1"/>
                    <w:suppressOverlap/>
                    <w:rPr>
                      <w:lang w:val="en-US"/>
                    </w:rPr>
                  </w:pPr>
                </w:p>
              </w:tc>
              <w:tc>
                <w:tcPr>
                  <w:tcW w:w="283" w:type="dxa"/>
                  <w:tcBorders>
                    <w:left w:val="single" w:sz="2" w:space="0" w:color="355D7E" w:themeColor="accent1" w:themeShade="80"/>
                  </w:tcBorders>
                </w:tcPr>
                <w:p w14:paraId="758CFA0C" w14:textId="77777777" w:rsidR="00631845" w:rsidRPr="00445BAF" w:rsidRDefault="00631845" w:rsidP="00913852">
                  <w:pPr>
                    <w:framePr w:hSpace="142" w:wrap="around" w:vAnchor="page" w:hAnchor="text" w:y="1"/>
                    <w:suppressOverlap/>
                    <w:rPr>
                      <w:lang w:val="en-US"/>
                    </w:rPr>
                  </w:pPr>
                </w:p>
              </w:tc>
              <w:tc>
                <w:tcPr>
                  <w:tcW w:w="4115" w:type="dxa"/>
                  <w:vMerge w:val="restart"/>
                </w:tcPr>
                <w:p w14:paraId="3C619113" w14:textId="2867F580" w:rsidR="00631845" w:rsidRPr="00D31AAB" w:rsidRDefault="008C0236" w:rsidP="00913852">
                  <w:pPr>
                    <w:framePr w:hSpace="142" w:wrap="around" w:vAnchor="page" w:hAnchor="text" w:y="1"/>
                    <w:suppressOverlap/>
                    <w:jc w:val="both"/>
                    <w:rPr>
                      <w:lang w:val="en-US"/>
                    </w:rPr>
                  </w:pPr>
                  <w:r w:rsidRPr="008C0236">
                    <w:rPr>
                      <w:lang w:val="en-US"/>
                    </w:rPr>
                    <w:t xml:space="preserve">Management of the Department of Technology in the areas of </w:t>
                  </w:r>
                  <w:r w:rsidR="0061159B">
                    <w:rPr>
                      <w:lang w:val="en-US"/>
                    </w:rPr>
                    <w:t xml:space="preserve">Physical and </w:t>
                  </w:r>
                  <w:r w:rsidRPr="008C0236">
                    <w:rPr>
                      <w:lang w:val="en-US"/>
                    </w:rPr>
                    <w:t>Electronic Security,</w:t>
                  </w:r>
                  <w:r>
                    <w:rPr>
                      <w:lang w:val="en-US"/>
                    </w:rPr>
                    <w:t xml:space="preserve"> </w:t>
                  </w:r>
                  <w:r w:rsidRPr="008C0236">
                    <w:rPr>
                      <w:lang w:val="en-US"/>
                    </w:rPr>
                    <w:t>Systems,</w:t>
                  </w:r>
                  <w:r w:rsidR="00B82FCF">
                    <w:rPr>
                      <w:lang w:val="en-US"/>
                    </w:rPr>
                    <w:t xml:space="preserve"> </w:t>
                  </w:r>
                  <w:r w:rsidR="00542B32">
                    <w:rPr>
                      <w:lang w:val="en-US"/>
                    </w:rPr>
                    <w:t xml:space="preserve">Infrastructure, </w:t>
                  </w:r>
                  <w:r w:rsidR="00542B32" w:rsidRPr="008C0236">
                    <w:rPr>
                      <w:lang w:val="en-US"/>
                    </w:rPr>
                    <w:t>Communications</w:t>
                  </w:r>
                  <w:r w:rsidRPr="008C0236">
                    <w:rPr>
                      <w:lang w:val="en-US"/>
                    </w:rPr>
                    <w:t>, Development, Databases, CCTV, Access Control, Intrusion Detection, Fire Detection</w:t>
                  </w:r>
                  <w:r w:rsidR="00B82FCF">
                    <w:rPr>
                      <w:lang w:val="en-US"/>
                    </w:rPr>
                    <w:t xml:space="preserve"> and</w:t>
                  </w:r>
                  <w:r w:rsidRPr="008C0236">
                    <w:rPr>
                      <w:lang w:val="en-US"/>
                    </w:rPr>
                    <w:t xml:space="preserve"> Electronic Counterintelligence Systems. Design and implementation of physical and electronic security projects at individual, commercial and corporate level. Systems integration of security platforms to business computer systems through development </w:t>
                  </w:r>
                  <w:r w:rsidR="00542B32">
                    <w:rPr>
                      <w:lang w:val="en-US"/>
                    </w:rPr>
                    <w:t>with</w:t>
                  </w:r>
                  <w:r w:rsidRPr="008C0236">
                    <w:rPr>
                      <w:lang w:val="en-US"/>
                    </w:rPr>
                    <w:t xml:space="preserve"> SDK tools, API REST, Web Services, SQL Databases and other desktop and web programming tools.</w:t>
                  </w:r>
                </w:p>
              </w:tc>
            </w:tr>
            <w:tr w:rsidR="00631845" w:rsidRPr="00445BAF" w14:paraId="40CFAB6A" w14:textId="77777777" w:rsidTr="001B07DD">
              <w:tc>
                <w:tcPr>
                  <w:tcW w:w="2673" w:type="dxa"/>
                  <w:tcBorders>
                    <w:top w:val="single" w:sz="2" w:space="0" w:color="355D7E" w:themeColor="accent1" w:themeShade="80"/>
                    <w:right w:val="single" w:sz="2" w:space="0" w:color="355D7E" w:themeColor="accent1" w:themeShade="80"/>
                  </w:tcBorders>
                </w:tcPr>
                <w:p w14:paraId="647AC77C" w14:textId="65B86C07" w:rsidR="00631845" w:rsidRPr="00D31AAB" w:rsidRDefault="00631845" w:rsidP="00913852">
                  <w:pPr>
                    <w:framePr w:hSpace="142" w:wrap="around" w:vAnchor="page" w:hAnchor="text" w:y="1"/>
                    <w:suppressOverlap/>
                    <w:rPr>
                      <w:b/>
                      <w:lang w:val="es-PA"/>
                    </w:rPr>
                  </w:pPr>
                  <w:r w:rsidRPr="00D31AAB">
                    <w:rPr>
                      <w:b/>
                      <w:lang w:val="es-PA"/>
                    </w:rPr>
                    <w:t>Servicios T</w:t>
                  </w:r>
                  <w:r w:rsidR="008A018E" w:rsidRPr="00D31AAB">
                    <w:rPr>
                      <w:b/>
                      <w:lang w:val="es-PA"/>
                    </w:rPr>
                    <w:t>ácti</w:t>
                  </w:r>
                  <w:r w:rsidRPr="00D31AAB">
                    <w:rPr>
                      <w:b/>
                      <w:lang w:val="es-PA"/>
                    </w:rPr>
                    <w:t>cos de Seguridad, S.A.</w:t>
                  </w:r>
                </w:p>
                <w:p w14:paraId="5543D9CE" w14:textId="4CF30F17" w:rsidR="00631845" w:rsidRPr="00445BAF" w:rsidRDefault="00D31AAB" w:rsidP="00913852">
                  <w:pPr>
                    <w:framePr w:hSpace="142" w:wrap="around" w:vAnchor="page" w:hAnchor="text" w:y="1"/>
                    <w:suppressOverlap/>
                    <w:rPr>
                      <w:i/>
                      <w:lang w:val="en-US"/>
                    </w:rPr>
                  </w:pPr>
                  <w:r>
                    <w:rPr>
                      <w:i/>
                      <w:sz w:val="14"/>
                      <w:lang w:val="en-US"/>
                    </w:rPr>
                    <w:t>Panama City, Panama</w:t>
                  </w:r>
                </w:p>
              </w:tc>
              <w:tc>
                <w:tcPr>
                  <w:tcW w:w="283" w:type="dxa"/>
                  <w:tcBorders>
                    <w:left w:val="single" w:sz="2" w:space="0" w:color="355D7E" w:themeColor="accent1" w:themeShade="80"/>
                  </w:tcBorders>
                </w:tcPr>
                <w:p w14:paraId="2707940C" w14:textId="77777777" w:rsidR="00631845" w:rsidRPr="00445BAF" w:rsidRDefault="00631845" w:rsidP="00913852">
                  <w:pPr>
                    <w:framePr w:hSpace="142" w:wrap="around" w:vAnchor="page" w:hAnchor="text" w:y="1"/>
                    <w:suppressOverlap/>
                    <w:rPr>
                      <w:lang w:val="en-US"/>
                    </w:rPr>
                  </w:pPr>
                </w:p>
              </w:tc>
              <w:tc>
                <w:tcPr>
                  <w:tcW w:w="4115" w:type="dxa"/>
                  <w:vMerge/>
                </w:tcPr>
                <w:p w14:paraId="68C74C86" w14:textId="77777777" w:rsidR="00631845" w:rsidRPr="00445BAF" w:rsidRDefault="00631845" w:rsidP="00913852">
                  <w:pPr>
                    <w:framePr w:hSpace="142" w:wrap="around" w:vAnchor="page" w:hAnchor="text" w:y="1"/>
                    <w:suppressOverlap/>
                    <w:jc w:val="both"/>
                    <w:rPr>
                      <w:lang w:val="en-US"/>
                    </w:rPr>
                  </w:pPr>
                </w:p>
              </w:tc>
            </w:tr>
            <w:tr w:rsidR="00FD5DE5" w:rsidRPr="00445BAF" w14:paraId="73713B57" w14:textId="77777777" w:rsidTr="003828F2">
              <w:tc>
                <w:tcPr>
                  <w:tcW w:w="2673" w:type="dxa"/>
                  <w:tcBorders>
                    <w:right w:val="single" w:sz="2" w:space="0" w:color="355D7E" w:themeColor="accent1" w:themeShade="80"/>
                  </w:tcBorders>
                </w:tcPr>
                <w:p w14:paraId="79EFC936" w14:textId="77777777" w:rsidR="00FD5DE5" w:rsidRPr="00445BAF" w:rsidRDefault="00FD5DE5" w:rsidP="00913852">
                  <w:pPr>
                    <w:framePr w:hSpace="142" w:wrap="around" w:vAnchor="page" w:hAnchor="text" w:y="1"/>
                    <w:suppressOverlap/>
                    <w:rPr>
                      <w:b/>
                      <w:lang w:val="en-US"/>
                    </w:rPr>
                  </w:pPr>
                </w:p>
              </w:tc>
              <w:tc>
                <w:tcPr>
                  <w:tcW w:w="283" w:type="dxa"/>
                  <w:tcBorders>
                    <w:left w:val="single" w:sz="2" w:space="0" w:color="355D7E" w:themeColor="accent1" w:themeShade="80"/>
                  </w:tcBorders>
                </w:tcPr>
                <w:p w14:paraId="7F07164C" w14:textId="77777777" w:rsidR="00FD5DE5" w:rsidRPr="00445BAF" w:rsidRDefault="00FD5DE5" w:rsidP="00913852">
                  <w:pPr>
                    <w:framePr w:hSpace="142" w:wrap="around" w:vAnchor="page" w:hAnchor="text" w:y="1"/>
                    <w:suppressOverlap/>
                    <w:rPr>
                      <w:lang w:val="en-US"/>
                    </w:rPr>
                  </w:pPr>
                </w:p>
              </w:tc>
              <w:tc>
                <w:tcPr>
                  <w:tcW w:w="4115" w:type="dxa"/>
                  <w:tcBorders>
                    <w:bottom w:val="single" w:sz="6" w:space="0" w:color="355D7E" w:themeColor="accent1" w:themeShade="80"/>
                  </w:tcBorders>
                </w:tcPr>
                <w:p w14:paraId="4DEF6136" w14:textId="77777777" w:rsidR="00FD5DE5" w:rsidRPr="00445BAF" w:rsidRDefault="00FD5DE5" w:rsidP="00913852">
                  <w:pPr>
                    <w:framePr w:hSpace="142" w:wrap="around" w:vAnchor="page" w:hAnchor="text" w:y="1"/>
                    <w:suppressOverlap/>
                    <w:jc w:val="both"/>
                    <w:rPr>
                      <w:lang w:val="en-US"/>
                    </w:rPr>
                  </w:pPr>
                </w:p>
              </w:tc>
            </w:tr>
            <w:tr w:rsidR="00631845" w:rsidRPr="00445BAF" w14:paraId="3B29D677" w14:textId="77777777" w:rsidTr="002347B1">
              <w:tc>
                <w:tcPr>
                  <w:tcW w:w="2673" w:type="dxa"/>
                  <w:tcBorders>
                    <w:right w:val="single" w:sz="2" w:space="0" w:color="355D7E" w:themeColor="accent1" w:themeShade="80"/>
                  </w:tcBorders>
                </w:tcPr>
                <w:p w14:paraId="59FE79EE" w14:textId="77777777" w:rsidR="00631845" w:rsidRPr="00445BAF" w:rsidRDefault="00631845" w:rsidP="00913852">
                  <w:pPr>
                    <w:framePr w:hSpace="142" w:wrap="around" w:vAnchor="page" w:hAnchor="text" w:y="1"/>
                    <w:suppressOverlap/>
                    <w:rPr>
                      <w:lang w:val="en-US"/>
                    </w:rPr>
                  </w:pPr>
                </w:p>
              </w:tc>
              <w:tc>
                <w:tcPr>
                  <w:tcW w:w="283" w:type="dxa"/>
                  <w:tcBorders>
                    <w:left w:val="single" w:sz="2" w:space="0" w:color="355D7E" w:themeColor="accent1" w:themeShade="80"/>
                  </w:tcBorders>
                </w:tcPr>
                <w:p w14:paraId="12988D16" w14:textId="77777777" w:rsidR="00631845" w:rsidRPr="00445BAF" w:rsidRDefault="00631845" w:rsidP="00913852">
                  <w:pPr>
                    <w:framePr w:hSpace="142" w:wrap="around" w:vAnchor="page" w:hAnchor="text" w:y="1"/>
                    <w:suppressOverlap/>
                    <w:rPr>
                      <w:lang w:val="en-US"/>
                    </w:rPr>
                  </w:pPr>
                </w:p>
              </w:tc>
              <w:tc>
                <w:tcPr>
                  <w:tcW w:w="4115" w:type="dxa"/>
                  <w:tcBorders>
                    <w:top w:val="single" w:sz="6" w:space="0" w:color="355D7E" w:themeColor="accent1" w:themeShade="80"/>
                  </w:tcBorders>
                </w:tcPr>
                <w:p w14:paraId="01692E82" w14:textId="3C98B8DD" w:rsidR="00631845" w:rsidRPr="00445BAF" w:rsidRDefault="00631845" w:rsidP="00913852">
                  <w:pPr>
                    <w:framePr w:hSpace="142" w:wrap="around" w:vAnchor="page" w:hAnchor="text" w:y="1"/>
                    <w:suppressOverlap/>
                    <w:jc w:val="both"/>
                    <w:rPr>
                      <w:lang w:val="en-US"/>
                    </w:rPr>
                  </w:pPr>
                </w:p>
              </w:tc>
            </w:tr>
            <w:tr w:rsidR="00FD5DE5" w:rsidRPr="00913852" w14:paraId="4A272672"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F1577A3" w14:textId="2DAC033B" w:rsidR="00FD5DE5" w:rsidRPr="00D31AAB" w:rsidRDefault="00D31AAB" w:rsidP="00913852">
                  <w:pPr>
                    <w:framePr w:hSpace="142" w:wrap="around" w:vAnchor="page" w:hAnchor="text" w:y="1"/>
                    <w:suppressOverlap/>
                    <w:rPr>
                      <w:b/>
                      <w:lang w:val="en-US"/>
                    </w:rPr>
                  </w:pPr>
                  <w:r w:rsidRPr="00D31AAB">
                    <w:rPr>
                      <w:b/>
                      <w:lang w:val="en-US"/>
                    </w:rPr>
                    <w:t>Engineering and Maintenance Manager</w:t>
                  </w:r>
                </w:p>
                <w:p w14:paraId="059B7672" w14:textId="77777777" w:rsidR="00FD5DE5" w:rsidRPr="00D31AAB" w:rsidRDefault="00FD5DE5" w:rsidP="00913852">
                  <w:pPr>
                    <w:framePr w:hSpace="142" w:wrap="around" w:vAnchor="page" w:hAnchor="text" w:y="1"/>
                    <w:suppressOverlap/>
                    <w:rPr>
                      <w:lang w:val="es-PA"/>
                    </w:rPr>
                  </w:pPr>
                  <w:r w:rsidRPr="00D31AAB">
                    <w:rPr>
                      <w:sz w:val="16"/>
                      <w:lang w:val="es-PA"/>
                    </w:rPr>
                    <w:t>2000 - 2005</w:t>
                  </w:r>
                </w:p>
              </w:tc>
              <w:tc>
                <w:tcPr>
                  <w:tcW w:w="283" w:type="dxa"/>
                  <w:tcBorders>
                    <w:left w:val="single" w:sz="2" w:space="0" w:color="355D7E" w:themeColor="accent1" w:themeShade="80"/>
                  </w:tcBorders>
                </w:tcPr>
                <w:p w14:paraId="381B98CE" w14:textId="77777777" w:rsidR="00FD5DE5" w:rsidRPr="00D31AAB" w:rsidRDefault="00FD5DE5" w:rsidP="00913852">
                  <w:pPr>
                    <w:framePr w:hSpace="142" w:wrap="around" w:vAnchor="page" w:hAnchor="text" w:y="1"/>
                    <w:suppressOverlap/>
                    <w:rPr>
                      <w:lang w:val="es-PA"/>
                    </w:rPr>
                  </w:pPr>
                </w:p>
              </w:tc>
              <w:tc>
                <w:tcPr>
                  <w:tcW w:w="4115" w:type="dxa"/>
                  <w:vMerge w:val="restart"/>
                </w:tcPr>
                <w:p w14:paraId="15C1E2D1" w14:textId="2E92C0ED" w:rsidR="00FD5DE5" w:rsidRPr="00445BAF" w:rsidRDefault="00D31AAB" w:rsidP="00913852">
                  <w:pPr>
                    <w:framePr w:hSpace="142" w:wrap="around" w:vAnchor="page" w:hAnchor="text" w:y="1"/>
                    <w:suppressOverlap/>
                    <w:jc w:val="both"/>
                    <w:rPr>
                      <w:lang w:val="en-US"/>
                    </w:rPr>
                  </w:pPr>
                  <w:r w:rsidRPr="00D31AAB">
                    <w:rPr>
                      <w:lang w:val="en-US"/>
                    </w:rPr>
                    <w:t>Engineering</w:t>
                  </w:r>
                  <w:r w:rsidR="006D6923" w:rsidRPr="00D31AAB">
                    <w:rPr>
                      <w:lang w:val="en-US"/>
                    </w:rPr>
                    <w:t xml:space="preserve"> Management</w:t>
                  </w:r>
                  <w:r w:rsidRPr="00D31AAB">
                    <w:rPr>
                      <w:lang w:val="en-US"/>
                    </w:rPr>
                    <w:t>, Maintenance, Technical Support and Project</w:t>
                  </w:r>
                  <w:r w:rsidR="006D6923">
                    <w:rPr>
                      <w:lang w:val="en-US"/>
                    </w:rPr>
                    <w:t xml:space="preserve"> development</w:t>
                  </w:r>
                  <w:r w:rsidRPr="00D31AAB">
                    <w:rPr>
                      <w:lang w:val="en-US"/>
                    </w:rPr>
                    <w:t xml:space="preserve"> </w:t>
                  </w:r>
                  <w:r w:rsidR="006D6923">
                    <w:rPr>
                      <w:lang w:val="en-US"/>
                    </w:rPr>
                    <w:t>for</w:t>
                  </w:r>
                  <w:r w:rsidRPr="00D31AAB">
                    <w:rPr>
                      <w:lang w:val="en-US"/>
                    </w:rPr>
                    <w:t xml:space="preserve"> Operations and Production Area</w:t>
                  </w:r>
                  <w:r w:rsidR="006D6923">
                    <w:rPr>
                      <w:lang w:val="en-US"/>
                    </w:rPr>
                    <w:t>s</w:t>
                  </w:r>
                  <w:r w:rsidRPr="00D31AAB">
                    <w:rPr>
                      <w:lang w:val="en-US"/>
                    </w:rPr>
                    <w:t xml:space="preserve"> </w:t>
                  </w:r>
                  <w:r w:rsidR="0023156F">
                    <w:rPr>
                      <w:lang w:val="en-US"/>
                    </w:rPr>
                    <w:t>in</w:t>
                  </w:r>
                  <w:r w:rsidRPr="00D31AAB">
                    <w:rPr>
                      <w:lang w:val="en-US"/>
                    </w:rPr>
                    <w:t xml:space="preserve"> the Brewing Plant. Departments in charge: Machine Room, Electricity, Mechanics, Welding, Maintenance, Electronics,</w:t>
                  </w:r>
                  <w:r w:rsidR="0023156F">
                    <w:rPr>
                      <w:lang w:val="en-US"/>
                    </w:rPr>
                    <w:t xml:space="preserve"> PLC Programming,</w:t>
                  </w:r>
                  <w:r w:rsidRPr="00D31AAB">
                    <w:rPr>
                      <w:lang w:val="en-US"/>
                    </w:rPr>
                    <w:t xml:space="preserve"> Instrumentation and Control.</w:t>
                  </w:r>
                </w:p>
              </w:tc>
            </w:tr>
            <w:tr w:rsidR="00FD5DE5" w:rsidRPr="00445BAF" w14:paraId="53323C91" w14:textId="77777777" w:rsidTr="001B07DD">
              <w:tc>
                <w:tcPr>
                  <w:tcW w:w="2673" w:type="dxa"/>
                  <w:tcBorders>
                    <w:top w:val="single" w:sz="2" w:space="0" w:color="355D7E" w:themeColor="accent1" w:themeShade="80"/>
                    <w:right w:val="single" w:sz="2" w:space="0" w:color="355D7E" w:themeColor="accent1" w:themeShade="80"/>
                  </w:tcBorders>
                </w:tcPr>
                <w:p w14:paraId="5AFAB7EF" w14:textId="77777777" w:rsidR="00FD5DE5" w:rsidRPr="00D31AAB" w:rsidRDefault="00FD5DE5" w:rsidP="00913852">
                  <w:pPr>
                    <w:framePr w:hSpace="142" w:wrap="around" w:vAnchor="page" w:hAnchor="text" w:y="1"/>
                    <w:suppressOverlap/>
                    <w:rPr>
                      <w:b/>
                      <w:lang w:val="es-PA"/>
                    </w:rPr>
                  </w:pPr>
                  <w:r w:rsidRPr="00D31AAB">
                    <w:rPr>
                      <w:b/>
                      <w:lang w:val="es-PA"/>
                    </w:rPr>
                    <w:t>Cervecería Panamá, S.A.</w:t>
                  </w:r>
                </w:p>
                <w:p w14:paraId="5F6F2177" w14:textId="686B5BC2" w:rsidR="00FD5DE5" w:rsidRPr="0039096A" w:rsidRDefault="00D31AAB" w:rsidP="00913852">
                  <w:pPr>
                    <w:framePr w:hSpace="142" w:wrap="around" w:vAnchor="page" w:hAnchor="text" w:y="1"/>
                    <w:suppressOverlap/>
                    <w:rPr>
                      <w:b/>
                      <w:i/>
                      <w:lang w:val="es-PA"/>
                    </w:rPr>
                  </w:pPr>
                  <w:r w:rsidRPr="0039096A">
                    <w:rPr>
                      <w:i/>
                      <w:sz w:val="14"/>
                      <w:lang w:val="es-PA"/>
                    </w:rPr>
                    <w:t>Panama City, Panama</w:t>
                  </w:r>
                </w:p>
              </w:tc>
              <w:tc>
                <w:tcPr>
                  <w:tcW w:w="283" w:type="dxa"/>
                  <w:tcBorders>
                    <w:left w:val="single" w:sz="2" w:space="0" w:color="355D7E" w:themeColor="accent1" w:themeShade="80"/>
                  </w:tcBorders>
                </w:tcPr>
                <w:p w14:paraId="4563C3AC" w14:textId="77777777" w:rsidR="00FD5DE5" w:rsidRPr="0039096A" w:rsidRDefault="00FD5DE5" w:rsidP="00913852">
                  <w:pPr>
                    <w:framePr w:hSpace="142" w:wrap="around" w:vAnchor="page" w:hAnchor="text" w:y="1"/>
                    <w:suppressOverlap/>
                    <w:rPr>
                      <w:lang w:val="es-PA"/>
                    </w:rPr>
                  </w:pPr>
                </w:p>
              </w:tc>
              <w:tc>
                <w:tcPr>
                  <w:tcW w:w="4115" w:type="dxa"/>
                  <w:vMerge/>
                </w:tcPr>
                <w:p w14:paraId="1F56777A" w14:textId="77777777" w:rsidR="00FD5DE5" w:rsidRPr="0039096A" w:rsidRDefault="00FD5DE5" w:rsidP="00913852">
                  <w:pPr>
                    <w:framePr w:hSpace="142" w:wrap="around" w:vAnchor="page" w:hAnchor="text" w:y="1"/>
                    <w:suppressOverlap/>
                    <w:jc w:val="both"/>
                    <w:rPr>
                      <w:lang w:val="es-PA"/>
                    </w:rPr>
                  </w:pPr>
                </w:p>
              </w:tc>
            </w:tr>
            <w:tr w:rsidR="00631845" w:rsidRPr="00445BAF" w14:paraId="1E3FE6A9" w14:textId="77777777" w:rsidTr="003828F2">
              <w:tc>
                <w:tcPr>
                  <w:tcW w:w="2673" w:type="dxa"/>
                  <w:tcBorders>
                    <w:right w:val="single" w:sz="2" w:space="0" w:color="355D7E" w:themeColor="accent1" w:themeShade="80"/>
                  </w:tcBorders>
                </w:tcPr>
                <w:p w14:paraId="494A57D3" w14:textId="77777777" w:rsidR="00631845" w:rsidRPr="0039096A" w:rsidRDefault="00631845" w:rsidP="00913852">
                  <w:pPr>
                    <w:framePr w:hSpace="142" w:wrap="around" w:vAnchor="page" w:hAnchor="text" w:y="1"/>
                    <w:suppressOverlap/>
                    <w:rPr>
                      <w:lang w:val="es-PA"/>
                    </w:rPr>
                  </w:pPr>
                </w:p>
              </w:tc>
              <w:tc>
                <w:tcPr>
                  <w:tcW w:w="283" w:type="dxa"/>
                  <w:tcBorders>
                    <w:left w:val="single" w:sz="2" w:space="0" w:color="355D7E" w:themeColor="accent1" w:themeShade="80"/>
                  </w:tcBorders>
                </w:tcPr>
                <w:p w14:paraId="441808A0" w14:textId="77777777" w:rsidR="00631845" w:rsidRPr="0039096A" w:rsidRDefault="00631845" w:rsidP="00913852">
                  <w:pPr>
                    <w:framePr w:hSpace="142" w:wrap="around" w:vAnchor="page" w:hAnchor="text" w:y="1"/>
                    <w:suppressOverlap/>
                    <w:rPr>
                      <w:lang w:val="es-PA"/>
                    </w:rPr>
                  </w:pPr>
                </w:p>
              </w:tc>
              <w:tc>
                <w:tcPr>
                  <w:tcW w:w="4115" w:type="dxa"/>
                  <w:tcBorders>
                    <w:bottom w:val="single" w:sz="6" w:space="0" w:color="355D7E" w:themeColor="accent1" w:themeShade="80"/>
                  </w:tcBorders>
                </w:tcPr>
                <w:p w14:paraId="690FCD32" w14:textId="39D98E2D" w:rsidR="00631845" w:rsidRPr="0039096A" w:rsidRDefault="00631845" w:rsidP="00913852">
                  <w:pPr>
                    <w:framePr w:hSpace="142" w:wrap="around" w:vAnchor="page" w:hAnchor="text" w:y="1"/>
                    <w:suppressOverlap/>
                    <w:jc w:val="both"/>
                    <w:rPr>
                      <w:lang w:val="es-PA"/>
                    </w:rPr>
                  </w:pPr>
                </w:p>
              </w:tc>
            </w:tr>
            <w:tr w:rsidR="00631845" w:rsidRPr="00445BAF" w14:paraId="33B87928" w14:textId="77777777" w:rsidTr="002347B1">
              <w:tc>
                <w:tcPr>
                  <w:tcW w:w="2673" w:type="dxa"/>
                  <w:tcBorders>
                    <w:right w:val="single" w:sz="2" w:space="0" w:color="355D7E" w:themeColor="accent1" w:themeShade="80"/>
                  </w:tcBorders>
                </w:tcPr>
                <w:p w14:paraId="14809FAA" w14:textId="77777777" w:rsidR="00631845" w:rsidRPr="0039096A" w:rsidRDefault="00631845" w:rsidP="00913852">
                  <w:pPr>
                    <w:framePr w:hSpace="142" w:wrap="around" w:vAnchor="page" w:hAnchor="text" w:y="1"/>
                    <w:suppressOverlap/>
                    <w:rPr>
                      <w:lang w:val="es-PA"/>
                    </w:rPr>
                  </w:pPr>
                </w:p>
              </w:tc>
              <w:tc>
                <w:tcPr>
                  <w:tcW w:w="283" w:type="dxa"/>
                  <w:tcBorders>
                    <w:left w:val="single" w:sz="2" w:space="0" w:color="355D7E" w:themeColor="accent1" w:themeShade="80"/>
                  </w:tcBorders>
                </w:tcPr>
                <w:p w14:paraId="2579EE10" w14:textId="77777777" w:rsidR="00631845" w:rsidRPr="0039096A" w:rsidRDefault="00631845" w:rsidP="00913852">
                  <w:pPr>
                    <w:framePr w:hSpace="142" w:wrap="around" w:vAnchor="page" w:hAnchor="text" w:y="1"/>
                    <w:suppressOverlap/>
                    <w:rPr>
                      <w:lang w:val="es-PA"/>
                    </w:rPr>
                  </w:pPr>
                </w:p>
              </w:tc>
              <w:tc>
                <w:tcPr>
                  <w:tcW w:w="4115" w:type="dxa"/>
                  <w:tcBorders>
                    <w:top w:val="single" w:sz="6" w:space="0" w:color="355D7E" w:themeColor="accent1" w:themeShade="80"/>
                  </w:tcBorders>
                </w:tcPr>
                <w:p w14:paraId="51AEA338" w14:textId="0102362D" w:rsidR="00631845" w:rsidRPr="0039096A" w:rsidRDefault="00631845" w:rsidP="00913852">
                  <w:pPr>
                    <w:framePr w:hSpace="142" w:wrap="around" w:vAnchor="page" w:hAnchor="text" w:y="1"/>
                    <w:suppressOverlap/>
                    <w:jc w:val="both"/>
                    <w:rPr>
                      <w:lang w:val="es-PA"/>
                    </w:rPr>
                  </w:pPr>
                </w:p>
              </w:tc>
            </w:tr>
            <w:tr w:rsidR="008258F7" w:rsidRPr="00913852" w14:paraId="474CCF8F"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70CB6E4" w14:textId="5091F265" w:rsidR="008258F7" w:rsidRPr="00445BAF" w:rsidRDefault="00D31AAB" w:rsidP="00913852">
                  <w:pPr>
                    <w:framePr w:hSpace="142" w:wrap="around" w:vAnchor="page" w:hAnchor="text" w:y="1"/>
                    <w:suppressOverlap/>
                    <w:rPr>
                      <w:b/>
                      <w:lang w:val="en-US"/>
                    </w:rPr>
                  </w:pPr>
                  <w:r w:rsidRPr="00D31AAB">
                    <w:rPr>
                      <w:b/>
                      <w:lang w:val="en-US"/>
                    </w:rPr>
                    <w:t>Control and Instrumentation Systems Department</w:t>
                  </w:r>
                  <w:r>
                    <w:rPr>
                      <w:b/>
                      <w:lang w:val="en-US"/>
                    </w:rPr>
                    <w:t xml:space="preserve"> Chief</w:t>
                  </w:r>
                </w:p>
                <w:p w14:paraId="4DD12DFB" w14:textId="4B54A505" w:rsidR="008258F7" w:rsidRPr="00445BAF" w:rsidRDefault="008258F7" w:rsidP="00913852">
                  <w:pPr>
                    <w:framePr w:hSpace="142" w:wrap="around" w:vAnchor="page" w:hAnchor="text" w:y="1"/>
                    <w:suppressOverlap/>
                    <w:rPr>
                      <w:lang w:val="en-US"/>
                    </w:rPr>
                  </w:pPr>
                  <w:r w:rsidRPr="00445BAF">
                    <w:rPr>
                      <w:sz w:val="16"/>
                      <w:lang w:val="en-US"/>
                    </w:rPr>
                    <w:t>199</w:t>
                  </w:r>
                  <w:r w:rsidR="008A10D3">
                    <w:rPr>
                      <w:sz w:val="16"/>
                      <w:lang w:val="en-US"/>
                    </w:rPr>
                    <w:t>6</w:t>
                  </w:r>
                  <w:r w:rsidRPr="00445BAF">
                    <w:rPr>
                      <w:sz w:val="16"/>
                      <w:lang w:val="en-US"/>
                    </w:rPr>
                    <w:t xml:space="preserve"> - 2000</w:t>
                  </w:r>
                </w:p>
              </w:tc>
              <w:tc>
                <w:tcPr>
                  <w:tcW w:w="283" w:type="dxa"/>
                  <w:tcBorders>
                    <w:left w:val="single" w:sz="2" w:space="0" w:color="355D7E" w:themeColor="accent1" w:themeShade="80"/>
                  </w:tcBorders>
                </w:tcPr>
                <w:p w14:paraId="6CDDD843" w14:textId="77777777" w:rsidR="008258F7" w:rsidRPr="00445BAF" w:rsidRDefault="008258F7" w:rsidP="00913852">
                  <w:pPr>
                    <w:framePr w:hSpace="142" w:wrap="around" w:vAnchor="page" w:hAnchor="text" w:y="1"/>
                    <w:suppressOverlap/>
                    <w:rPr>
                      <w:lang w:val="en-US"/>
                    </w:rPr>
                  </w:pPr>
                </w:p>
              </w:tc>
              <w:tc>
                <w:tcPr>
                  <w:tcW w:w="4115" w:type="dxa"/>
                  <w:vMerge w:val="restart"/>
                </w:tcPr>
                <w:p w14:paraId="15BE79A1" w14:textId="1D8D986E" w:rsidR="008258F7" w:rsidRPr="00445BAF" w:rsidRDefault="00D31AAB" w:rsidP="00913852">
                  <w:pPr>
                    <w:framePr w:hSpace="142" w:wrap="around" w:vAnchor="page" w:hAnchor="text" w:y="1"/>
                    <w:suppressOverlap/>
                    <w:jc w:val="both"/>
                    <w:rPr>
                      <w:lang w:val="en-US"/>
                    </w:rPr>
                  </w:pPr>
                  <w:r w:rsidRPr="00D31AAB">
                    <w:rPr>
                      <w:lang w:val="en-US"/>
                    </w:rPr>
                    <w:t>Responsible for the Design, Planning, Development, Projects, Maintenance and Technical Support of the Automation and Industrial Control Systems of the Plant and the Electronic Instrumentation Systems.</w:t>
                  </w:r>
                </w:p>
              </w:tc>
            </w:tr>
            <w:tr w:rsidR="008258F7" w:rsidRPr="00445BAF" w14:paraId="75106570" w14:textId="77777777" w:rsidTr="001B07DD">
              <w:tc>
                <w:tcPr>
                  <w:tcW w:w="2673" w:type="dxa"/>
                  <w:tcBorders>
                    <w:top w:val="single" w:sz="2" w:space="0" w:color="355D7E" w:themeColor="accent1" w:themeShade="80"/>
                    <w:right w:val="single" w:sz="2" w:space="0" w:color="355D7E" w:themeColor="accent1" w:themeShade="80"/>
                  </w:tcBorders>
                </w:tcPr>
                <w:p w14:paraId="68C37205" w14:textId="77777777" w:rsidR="008258F7" w:rsidRPr="00D31AAB" w:rsidRDefault="008258F7" w:rsidP="00913852">
                  <w:pPr>
                    <w:framePr w:hSpace="142" w:wrap="around" w:vAnchor="page" w:hAnchor="text" w:y="1"/>
                    <w:suppressOverlap/>
                    <w:rPr>
                      <w:b/>
                      <w:lang w:val="es-PA"/>
                    </w:rPr>
                  </w:pPr>
                  <w:r w:rsidRPr="00D31AAB">
                    <w:rPr>
                      <w:b/>
                      <w:lang w:val="es-PA"/>
                    </w:rPr>
                    <w:t>Cervecería Panamá, S.A.</w:t>
                  </w:r>
                </w:p>
                <w:p w14:paraId="2CFA1830" w14:textId="58226996" w:rsidR="008258F7" w:rsidRPr="0039096A" w:rsidRDefault="00D31AAB" w:rsidP="00913852">
                  <w:pPr>
                    <w:framePr w:hSpace="142" w:wrap="around" w:vAnchor="page" w:hAnchor="text" w:y="1"/>
                    <w:suppressOverlap/>
                    <w:rPr>
                      <w:i/>
                      <w:lang w:val="es-PA"/>
                    </w:rPr>
                  </w:pPr>
                  <w:r w:rsidRPr="0039096A">
                    <w:rPr>
                      <w:i/>
                      <w:sz w:val="14"/>
                      <w:lang w:val="es-PA"/>
                    </w:rPr>
                    <w:t>Panama City, Panama</w:t>
                  </w:r>
                </w:p>
              </w:tc>
              <w:tc>
                <w:tcPr>
                  <w:tcW w:w="283" w:type="dxa"/>
                  <w:tcBorders>
                    <w:left w:val="single" w:sz="2" w:space="0" w:color="355D7E" w:themeColor="accent1" w:themeShade="80"/>
                  </w:tcBorders>
                </w:tcPr>
                <w:p w14:paraId="117EB245" w14:textId="77777777" w:rsidR="008258F7" w:rsidRPr="0039096A" w:rsidRDefault="008258F7" w:rsidP="00913852">
                  <w:pPr>
                    <w:framePr w:hSpace="142" w:wrap="around" w:vAnchor="page" w:hAnchor="text" w:y="1"/>
                    <w:suppressOverlap/>
                    <w:rPr>
                      <w:lang w:val="es-PA"/>
                    </w:rPr>
                  </w:pPr>
                </w:p>
              </w:tc>
              <w:tc>
                <w:tcPr>
                  <w:tcW w:w="4115" w:type="dxa"/>
                  <w:vMerge/>
                </w:tcPr>
                <w:p w14:paraId="4489C9D2" w14:textId="77777777" w:rsidR="008258F7" w:rsidRPr="0039096A" w:rsidRDefault="008258F7" w:rsidP="00913852">
                  <w:pPr>
                    <w:framePr w:hSpace="142" w:wrap="around" w:vAnchor="page" w:hAnchor="text" w:y="1"/>
                    <w:suppressOverlap/>
                    <w:jc w:val="both"/>
                    <w:rPr>
                      <w:lang w:val="es-PA"/>
                    </w:rPr>
                  </w:pPr>
                </w:p>
              </w:tc>
            </w:tr>
            <w:tr w:rsidR="00FD5DE5" w:rsidRPr="00445BAF" w14:paraId="32A0D102" w14:textId="77777777" w:rsidTr="003828F2">
              <w:tc>
                <w:tcPr>
                  <w:tcW w:w="2673" w:type="dxa"/>
                  <w:tcBorders>
                    <w:right w:val="single" w:sz="2" w:space="0" w:color="355D7E" w:themeColor="accent1" w:themeShade="80"/>
                  </w:tcBorders>
                </w:tcPr>
                <w:p w14:paraId="111065F6" w14:textId="77777777" w:rsidR="00FD5DE5" w:rsidRPr="0039096A" w:rsidRDefault="00FD5DE5" w:rsidP="00913852">
                  <w:pPr>
                    <w:framePr w:hSpace="142" w:wrap="around" w:vAnchor="page" w:hAnchor="text" w:y="1"/>
                    <w:suppressOverlap/>
                    <w:rPr>
                      <w:lang w:val="es-PA"/>
                    </w:rPr>
                  </w:pPr>
                </w:p>
              </w:tc>
              <w:tc>
                <w:tcPr>
                  <w:tcW w:w="283" w:type="dxa"/>
                  <w:tcBorders>
                    <w:left w:val="single" w:sz="2" w:space="0" w:color="355D7E" w:themeColor="accent1" w:themeShade="80"/>
                  </w:tcBorders>
                </w:tcPr>
                <w:p w14:paraId="3D2453FA" w14:textId="77777777" w:rsidR="00FD5DE5" w:rsidRPr="0039096A" w:rsidRDefault="00FD5DE5" w:rsidP="00913852">
                  <w:pPr>
                    <w:framePr w:hSpace="142" w:wrap="around" w:vAnchor="page" w:hAnchor="text" w:y="1"/>
                    <w:suppressOverlap/>
                    <w:rPr>
                      <w:lang w:val="es-PA"/>
                    </w:rPr>
                  </w:pPr>
                </w:p>
              </w:tc>
              <w:tc>
                <w:tcPr>
                  <w:tcW w:w="4115" w:type="dxa"/>
                  <w:tcBorders>
                    <w:bottom w:val="single" w:sz="6" w:space="0" w:color="355D7E" w:themeColor="accent1" w:themeShade="80"/>
                  </w:tcBorders>
                </w:tcPr>
                <w:p w14:paraId="35B66DD8" w14:textId="77777777" w:rsidR="00FD5DE5" w:rsidRPr="0039096A" w:rsidRDefault="00FD5DE5" w:rsidP="00913852">
                  <w:pPr>
                    <w:framePr w:hSpace="142" w:wrap="around" w:vAnchor="page" w:hAnchor="text" w:y="1"/>
                    <w:suppressOverlap/>
                    <w:jc w:val="both"/>
                    <w:rPr>
                      <w:lang w:val="es-PA"/>
                    </w:rPr>
                  </w:pPr>
                </w:p>
              </w:tc>
            </w:tr>
            <w:tr w:rsidR="00906430" w:rsidRPr="00445BAF" w14:paraId="0F6A2A62" w14:textId="77777777" w:rsidTr="002347B1">
              <w:tc>
                <w:tcPr>
                  <w:tcW w:w="2673" w:type="dxa"/>
                  <w:tcBorders>
                    <w:right w:val="single" w:sz="2" w:space="0" w:color="355D7E" w:themeColor="accent1" w:themeShade="80"/>
                  </w:tcBorders>
                </w:tcPr>
                <w:p w14:paraId="0F977CED" w14:textId="5B454A14" w:rsidR="009B412E" w:rsidRPr="0039096A" w:rsidRDefault="009B412E" w:rsidP="00913852">
                  <w:pPr>
                    <w:framePr w:hSpace="142" w:wrap="around" w:vAnchor="page" w:hAnchor="text" w:y="1"/>
                    <w:suppressOverlap/>
                    <w:rPr>
                      <w:lang w:val="es-PA"/>
                    </w:rPr>
                  </w:pPr>
                </w:p>
              </w:tc>
              <w:tc>
                <w:tcPr>
                  <w:tcW w:w="283" w:type="dxa"/>
                  <w:tcBorders>
                    <w:left w:val="single" w:sz="2" w:space="0" w:color="355D7E" w:themeColor="accent1" w:themeShade="80"/>
                  </w:tcBorders>
                </w:tcPr>
                <w:p w14:paraId="41A05555" w14:textId="77777777" w:rsidR="00906430" w:rsidRPr="0039096A" w:rsidRDefault="00906430" w:rsidP="00913852">
                  <w:pPr>
                    <w:framePr w:hSpace="142" w:wrap="around" w:vAnchor="page" w:hAnchor="text" w:y="1"/>
                    <w:suppressOverlap/>
                    <w:rPr>
                      <w:lang w:val="es-PA"/>
                    </w:rPr>
                  </w:pPr>
                </w:p>
              </w:tc>
              <w:tc>
                <w:tcPr>
                  <w:tcW w:w="4115" w:type="dxa"/>
                  <w:tcBorders>
                    <w:top w:val="single" w:sz="6" w:space="0" w:color="355D7E" w:themeColor="accent1" w:themeShade="80"/>
                  </w:tcBorders>
                </w:tcPr>
                <w:p w14:paraId="3EF6716D" w14:textId="77777777" w:rsidR="00906430" w:rsidRPr="0039096A" w:rsidRDefault="00906430" w:rsidP="00913852">
                  <w:pPr>
                    <w:framePr w:hSpace="142" w:wrap="around" w:vAnchor="page" w:hAnchor="text" w:y="1"/>
                    <w:suppressOverlap/>
                    <w:jc w:val="both"/>
                    <w:rPr>
                      <w:lang w:val="es-PA"/>
                    </w:rPr>
                  </w:pPr>
                </w:p>
              </w:tc>
            </w:tr>
            <w:tr w:rsidR="0097693B" w:rsidRPr="00445BAF" w14:paraId="6182370B"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3208DFA5" w14:textId="11E8E83B" w:rsidR="0097693B" w:rsidRPr="00445BAF" w:rsidRDefault="00D31AAB" w:rsidP="00913852">
                  <w:pPr>
                    <w:framePr w:hSpace="142" w:wrap="around" w:vAnchor="page" w:hAnchor="text" w:y="1"/>
                    <w:suppressOverlap/>
                    <w:rPr>
                      <w:b/>
                      <w:lang w:val="en-US"/>
                    </w:rPr>
                  </w:pPr>
                  <w:r w:rsidRPr="00D31AAB">
                    <w:rPr>
                      <w:b/>
                      <w:lang w:val="en-US"/>
                    </w:rPr>
                    <w:t>Technical Support Engineer, Department of Information Technology</w:t>
                  </w:r>
                </w:p>
                <w:p w14:paraId="74F24F19" w14:textId="0F816CB4" w:rsidR="0097693B" w:rsidRPr="00445BAF" w:rsidRDefault="0097693B" w:rsidP="00913852">
                  <w:pPr>
                    <w:framePr w:hSpace="142" w:wrap="around" w:vAnchor="page" w:hAnchor="text" w:y="1"/>
                    <w:suppressOverlap/>
                    <w:rPr>
                      <w:lang w:val="en-US"/>
                    </w:rPr>
                  </w:pPr>
                  <w:r w:rsidRPr="00445BAF">
                    <w:rPr>
                      <w:sz w:val="16"/>
                      <w:lang w:val="en-US"/>
                    </w:rPr>
                    <w:t>1995 – 1996</w:t>
                  </w:r>
                </w:p>
              </w:tc>
              <w:tc>
                <w:tcPr>
                  <w:tcW w:w="283" w:type="dxa"/>
                  <w:tcBorders>
                    <w:left w:val="single" w:sz="2" w:space="0" w:color="355D7E" w:themeColor="accent1" w:themeShade="80"/>
                  </w:tcBorders>
                </w:tcPr>
                <w:p w14:paraId="0ED15584" w14:textId="77777777" w:rsidR="0097693B" w:rsidRPr="00445BAF" w:rsidRDefault="0097693B" w:rsidP="00913852">
                  <w:pPr>
                    <w:framePr w:hSpace="142" w:wrap="around" w:vAnchor="page" w:hAnchor="text" w:y="1"/>
                    <w:suppressOverlap/>
                    <w:rPr>
                      <w:lang w:val="en-US"/>
                    </w:rPr>
                  </w:pPr>
                </w:p>
              </w:tc>
              <w:tc>
                <w:tcPr>
                  <w:tcW w:w="4115" w:type="dxa"/>
                  <w:vMerge w:val="restart"/>
                </w:tcPr>
                <w:p w14:paraId="0FCA5DEE" w14:textId="584BE5F3" w:rsidR="0097693B" w:rsidRPr="00445BAF" w:rsidRDefault="00D31AAB" w:rsidP="00913852">
                  <w:pPr>
                    <w:framePr w:hSpace="142" w:wrap="around" w:vAnchor="page" w:hAnchor="text" w:y="1"/>
                    <w:suppressOverlap/>
                    <w:jc w:val="both"/>
                    <w:rPr>
                      <w:lang w:val="en-US"/>
                    </w:rPr>
                  </w:pPr>
                  <w:r w:rsidRPr="00D31AAB">
                    <w:rPr>
                      <w:lang w:val="en-US"/>
                    </w:rPr>
                    <w:t xml:space="preserve">Responsible for Technical Support of the Data Center, Networks, Servers, software, </w:t>
                  </w:r>
                  <w:r w:rsidR="0023156F">
                    <w:rPr>
                      <w:lang w:val="en-US"/>
                    </w:rPr>
                    <w:t xml:space="preserve">business </w:t>
                  </w:r>
                  <w:r w:rsidRPr="00D31AAB">
                    <w:rPr>
                      <w:lang w:val="en-US"/>
                    </w:rPr>
                    <w:t xml:space="preserve">applications, operating </w:t>
                  </w:r>
                  <w:proofErr w:type="gramStart"/>
                  <w:r w:rsidRPr="00D31AAB">
                    <w:rPr>
                      <w:lang w:val="en-US"/>
                    </w:rPr>
                    <w:t>systems</w:t>
                  </w:r>
                  <w:proofErr w:type="gramEnd"/>
                  <w:r w:rsidRPr="00D31AAB">
                    <w:rPr>
                      <w:lang w:val="en-US"/>
                    </w:rPr>
                    <w:t xml:space="preserve"> and computer equipment of the administrative and operational team of the company. Microsoft Office application</w:t>
                  </w:r>
                  <w:r>
                    <w:rPr>
                      <w:lang w:val="en-US"/>
                    </w:rPr>
                    <w:t>s</w:t>
                  </w:r>
                  <w:r w:rsidRPr="00D31AAB">
                    <w:rPr>
                      <w:lang w:val="en-US"/>
                    </w:rPr>
                    <w:t xml:space="preserve"> trainer.</w:t>
                  </w:r>
                </w:p>
              </w:tc>
            </w:tr>
            <w:tr w:rsidR="0097693B" w:rsidRPr="00445BAF" w14:paraId="23ADA0AD" w14:textId="77777777" w:rsidTr="001B07DD">
              <w:tc>
                <w:tcPr>
                  <w:tcW w:w="2673" w:type="dxa"/>
                  <w:tcBorders>
                    <w:top w:val="single" w:sz="2" w:space="0" w:color="355D7E" w:themeColor="accent1" w:themeShade="80"/>
                    <w:right w:val="single" w:sz="2" w:space="0" w:color="355D7E" w:themeColor="accent1" w:themeShade="80"/>
                  </w:tcBorders>
                </w:tcPr>
                <w:p w14:paraId="3304E167" w14:textId="77777777" w:rsidR="0097693B" w:rsidRPr="00D31AAB" w:rsidRDefault="0097693B" w:rsidP="00913852">
                  <w:pPr>
                    <w:framePr w:hSpace="142" w:wrap="around" w:vAnchor="page" w:hAnchor="text" w:y="1"/>
                    <w:suppressOverlap/>
                    <w:rPr>
                      <w:b/>
                      <w:lang w:val="es-PA"/>
                    </w:rPr>
                  </w:pPr>
                  <w:r w:rsidRPr="00D31AAB">
                    <w:rPr>
                      <w:b/>
                      <w:lang w:val="es-PA"/>
                    </w:rPr>
                    <w:t>Cervecería Panamá, S.A.</w:t>
                  </w:r>
                </w:p>
                <w:p w14:paraId="0AF5910C" w14:textId="2D60FF04" w:rsidR="0097693B" w:rsidRPr="0039096A" w:rsidRDefault="00D31AAB" w:rsidP="00913852">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09CA2366" w14:textId="77777777" w:rsidR="0097693B" w:rsidRPr="0039096A" w:rsidRDefault="0097693B" w:rsidP="00913852">
                  <w:pPr>
                    <w:framePr w:hSpace="142" w:wrap="around" w:vAnchor="page" w:hAnchor="text" w:y="1"/>
                    <w:suppressOverlap/>
                    <w:rPr>
                      <w:lang w:val="es-PA"/>
                    </w:rPr>
                  </w:pPr>
                </w:p>
              </w:tc>
              <w:tc>
                <w:tcPr>
                  <w:tcW w:w="4115" w:type="dxa"/>
                  <w:vMerge/>
                </w:tcPr>
                <w:p w14:paraId="2ABCAFB6" w14:textId="77777777" w:rsidR="0097693B" w:rsidRPr="0039096A" w:rsidRDefault="0097693B" w:rsidP="00913852">
                  <w:pPr>
                    <w:framePr w:hSpace="142" w:wrap="around" w:vAnchor="page" w:hAnchor="text" w:y="1"/>
                    <w:suppressOverlap/>
                    <w:jc w:val="both"/>
                    <w:rPr>
                      <w:lang w:val="es-PA"/>
                    </w:rPr>
                  </w:pPr>
                </w:p>
              </w:tc>
            </w:tr>
            <w:tr w:rsidR="0097693B" w:rsidRPr="00445BAF" w14:paraId="7D65432C" w14:textId="77777777" w:rsidTr="0078054E">
              <w:tc>
                <w:tcPr>
                  <w:tcW w:w="2673" w:type="dxa"/>
                  <w:tcBorders>
                    <w:bottom w:val="single" w:sz="2" w:space="0" w:color="355D7E" w:themeColor="accent1" w:themeShade="80"/>
                    <w:right w:val="single" w:sz="2" w:space="0" w:color="355D7E" w:themeColor="accent1" w:themeShade="80"/>
                  </w:tcBorders>
                </w:tcPr>
                <w:p w14:paraId="03F84A4F" w14:textId="77777777" w:rsidR="0097693B" w:rsidRPr="0039096A" w:rsidRDefault="0097693B" w:rsidP="00913852">
                  <w:pPr>
                    <w:framePr w:hSpace="142" w:wrap="around" w:vAnchor="page" w:hAnchor="text" w:y="1"/>
                    <w:suppressOverlap/>
                    <w:rPr>
                      <w:lang w:val="es-PA"/>
                    </w:rPr>
                  </w:pPr>
                </w:p>
              </w:tc>
              <w:tc>
                <w:tcPr>
                  <w:tcW w:w="283" w:type="dxa"/>
                  <w:tcBorders>
                    <w:left w:val="single" w:sz="2" w:space="0" w:color="355D7E" w:themeColor="accent1" w:themeShade="80"/>
                  </w:tcBorders>
                </w:tcPr>
                <w:p w14:paraId="67476AD3" w14:textId="77777777" w:rsidR="0097693B" w:rsidRPr="0039096A" w:rsidRDefault="0097693B" w:rsidP="00913852">
                  <w:pPr>
                    <w:framePr w:hSpace="142" w:wrap="around" w:vAnchor="page" w:hAnchor="text" w:y="1"/>
                    <w:suppressOverlap/>
                    <w:rPr>
                      <w:lang w:val="es-PA"/>
                    </w:rPr>
                  </w:pPr>
                </w:p>
              </w:tc>
              <w:tc>
                <w:tcPr>
                  <w:tcW w:w="4115" w:type="dxa"/>
                  <w:tcBorders>
                    <w:bottom w:val="single" w:sz="6" w:space="0" w:color="355D7E" w:themeColor="accent1" w:themeShade="80"/>
                  </w:tcBorders>
                </w:tcPr>
                <w:p w14:paraId="39DA0E59" w14:textId="77777777" w:rsidR="0097693B" w:rsidRPr="0039096A" w:rsidRDefault="0097693B" w:rsidP="00913852">
                  <w:pPr>
                    <w:framePr w:hSpace="142" w:wrap="around" w:vAnchor="page" w:hAnchor="text" w:y="1"/>
                    <w:suppressOverlap/>
                    <w:jc w:val="both"/>
                    <w:rPr>
                      <w:lang w:val="es-PA"/>
                    </w:rPr>
                  </w:pPr>
                </w:p>
              </w:tc>
            </w:tr>
            <w:tr w:rsidR="0097693B" w:rsidRPr="00445BAF" w14:paraId="5C4003E7" w14:textId="77777777" w:rsidTr="0078054E">
              <w:tc>
                <w:tcPr>
                  <w:tcW w:w="2673" w:type="dxa"/>
                  <w:tcBorders>
                    <w:top w:val="single" w:sz="2" w:space="0" w:color="355D7E" w:themeColor="accent1" w:themeShade="80"/>
                  </w:tcBorders>
                </w:tcPr>
                <w:p w14:paraId="1281FF5E" w14:textId="77777777" w:rsidR="000E017F" w:rsidRPr="0039096A" w:rsidRDefault="000E017F" w:rsidP="00913852">
                  <w:pPr>
                    <w:framePr w:hSpace="142" w:wrap="around" w:vAnchor="page" w:hAnchor="text" w:y="1"/>
                    <w:suppressOverlap/>
                    <w:rPr>
                      <w:lang w:val="es-PA"/>
                    </w:rPr>
                  </w:pPr>
                </w:p>
                <w:p w14:paraId="0E3E7E55" w14:textId="39FDCE71" w:rsidR="00AA3735" w:rsidRPr="0039096A" w:rsidRDefault="00AA3735" w:rsidP="00913852">
                  <w:pPr>
                    <w:framePr w:hSpace="142" w:wrap="around" w:vAnchor="page" w:hAnchor="text" w:y="1"/>
                    <w:suppressOverlap/>
                    <w:rPr>
                      <w:lang w:val="es-PA"/>
                    </w:rPr>
                  </w:pPr>
                </w:p>
                <w:p w14:paraId="58E58BDB" w14:textId="77777777" w:rsidR="00D31AAB" w:rsidRPr="0039096A" w:rsidRDefault="00D31AAB" w:rsidP="00913852">
                  <w:pPr>
                    <w:framePr w:hSpace="142" w:wrap="around" w:vAnchor="page" w:hAnchor="text" w:y="1"/>
                    <w:suppressOverlap/>
                    <w:rPr>
                      <w:lang w:val="es-PA"/>
                    </w:rPr>
                  </w:pPr>
                </w:p>
                <w:p w14:paraId="0E2979A5" w14:textId="4A252663" w:rsidR="00AA3735" w:rsidRPr="0039096A" w:rsidRDefault="00AA3735" w:rsidP="00913852">
                  <w:pPr>
                    <w:framePr w:hSpace="142" w:wrap="around" w:vAnchor="page" w:hAnchor="text" w:y="1"/>
                    <w:suppressOverlap/>
                    <w:rPr>
                      <w:lang w:val="es-PA"/>
                    </w:rPr>
                  </w:pPr>
                </w:p>
              </w:tc>
              <w:tc>
                <w:tcPr>
                  <w:tcW w:w="283" w:type="dxa"/>
                  <w:tcBorders>
                    <w:left w:val="nil"/>
                  </w:tcBorders>
                </w:tcPr>
                <w:p w14:paraId="682C67E3" w14:textId="77777777" w:rsidR="0097693B" w:rsidRPr="0039096A" w:rsidRDefault="0097693B" w:rsidP="00913852">
                  <w:pPr>
                    <w:framePr w:hSpace="142" w:wrap="around" w:vAnchor="page" w:hAnchor="text" w:y="1"/>
                    <w:suppressOverlap/>
                    <w:rPr>
                      <w:lang w:val="es-PA"/>
                    </w:rPr>
                  </w:pPr>
                </w:p>
              </w:tc>
              <w:tc>
                <w:tcPr>
                  <w:tcW w:w="4115" w:type="dxa"/>
                  <w:tcBorders>
                    <w:top w:val="single" w:sz="6" w:space="0" w:color="355D7E" w:themeColor="accent1" w:themeShade="80"/>
                  </w:tcBorders>
                </w:tcPr>
                <w:p w14:paraId="0A9A4B1B" w14:textId="77777777" w:rsidR="0097693B" w:rsidRPr="0039096A" w:rsidRDefault="0097693B" w:rsidP="00913852">
                  <w:pPr>
                    <w:framePr w:hSpace="142" w:wrap="around" w:vAnchor="page" w:hAnchor="text" w:y="1"/>
                    <w:suppressOverlap/>
                    <w:jc w:val="both"/>
                    <w:rPr>
                      <w:lang w:val="es-PA"/>
                    </w:rPr>
                  </w:pPr>
                </w:p>
              </w:tc>
            </w:tr>
            <w:tr w:rsidR="0097693B" w:rsidRPr="00913852" w14:paraId="010C89D5"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522FD099" w14:textId="34F66D89" w:rsidR="0097693B" w:rsidRPr="00445BAF" w:rsidRDefault="00D31AAB" w:rsidP="00913852">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66A1600B" w14:textId="5A4D834E" w:rsidR="0097693B" w:rsidRPr="00445BAF" w:rsidRDefault="0097693B" w:rsidP="00913852">
                  <w:pPr>
                    <w:framePr w:hSpace="142" w:wrap="around" w:vAnchor="page" w:hAnchor="text" w:y="1"/>
                    <w:suppressOverlap/>
                    <w:rPr>
                      <w:lang w:val="en-US"/>
                    </w:rPr>
                  </w:pPr>
                  <w:r w:rsidRPr="00445BAF">
                    <w:rPr>
                      <w:sz w:val="16"/>
                      <w:lang w:val="en-US"/>
                    </w:rPr>
                    <w:t>1994</w:t>
                  </w:r>
                </w:p>
              </w:tc>
              <w:tc>
                <w:tcPr>
                  <w:tcW w:w="283" w:type="dxa"/>
                  <w:tcBorders>
                    <w:left w:val="single" w:sz="2" w:space="0" w:color="355D7E" w:themeColor="accent1" w:themeShade="80"/>
                  </w:tcBorders>
                </w:tcPr>
                <w:p w14:paraId="57EE7470" w14:textId="77777777" w:rsidR="0097693B" w:rsidRPr="00445BAF" w:rsidRDefault="0097693B" w:rsidP="00913852">
                  <w:pPr>
                    <w:framePr w:hSpace="142" w:wrap="around" w:vAnchor="page" w:hAnchor="text" w:y="1"/>
                    <w:suppressOverlap/>
                    <w:rPr>
                      <w:lang w:val="en-US"/>
                    </w:rPr>
                  </w:pPr>
                </w:p>
              </w:tc>
              <w:tc>
                <w:tcPr>
                  <w:tcW w:w="4115" w:type="dxa"/>
                  <w:vMerge w:val="restart"/>
                </w:tcPr>
                <w:p w14:paraId="71F5E2D9" w14:textId="0A6C21BE" w:rsidR="0097693B" w:rsidRPr="00445BAF" w:rsidRDefault="00D31AAB" w:rsidP="00913852">
                  <w:pPr>
                    <w:framePr w:hSpace="142" w:wrap="around" w:vAnchor="page" w:hAnchor="text" w:y="1"/>
                    <w:suppressOverlap/>
                    <w:jc w:val="both"/>
                    <w:rPr>
                      <w:lang w:val="en-US"/>
                    </w:rPr>
                  </w:pPr>
                  <w:r w:rsidRPr="00D31AAB">
                    <w:rPr>
                      <w:lang w:val="en-US"/>
                    </w:rPr>
                    <w:t>Design, Development, Implementation and Maintenance of new modules and Modifications to the Employee Orders System (CPCP System).</w:t>
                  </w:r>
                </w:p>
              </w:tc>
            </w:tr>
            <w:tr w:rsidR="0097693B" w:rsidRPr="00445BAF" w14:paraId="46598E5D" w14:textId="77777777" w:rsidTr="001B07DD">
              <w:tc>
                <w:tcPr>
                  <w:tcW w:w="2673" w:type="dxa"/>
                  <w:tcBorders>
                    <w:top w:val="single" w:sz="2" w:space="0" w:color="355D7E" w:themeColor="accent1" w:themeShade="80"/>
                    <w:right w:val="single" w:sz="2" w:space="0" w:color="355D7E" w:themeColor="accent1" w:themeShade="80"/>
                  </w:tcBorders>
                </w:tcPr>
                <w:p w14:paraId="7522C21A" w14:textId="77777777" w:rsidR="0097693B" w:rsidRPr="0039096A" w:rsidRDefault="0097693B" w:rsidP="00913852">
                  <w:pPr>
                    <w:framePr w:hSpace="142" w:wrap="around" w:vAnchor="page" w:hAnchor="text" w:y="1"/>
                    <w:suppressOverlap/>
                    <w:rPr>
                      <w:b/>
                      <w:lang w:val="es-PA"/>
                    </w:rPr>
                  </w:pPr>
                  <w:r w:rsidRPr="0039096A">
                    <w:rPr>
                      <w:b/>
                      <w:lang w:val="es-PA"/>
                    </w:rPr>
                    <w:t>Colgate-Palmolive (C.A.) Inc.</w:t>
                  </w:r>
                </w:p>
                <w:p w14:paraId="7B287AD4" w14:textId="6D0D8631" w:rsidR="0097693B" w:rsidRPr="0039096A" w:rsidRDefault="00D31AAB" w:rsidP="00913852">
                  <w:pPr>
                    <w:framePr w:hSpace="142" w:wrap="around" w:vAnchor="page" w:hAnchor="text" w:y="1"/>
                    <w:suppressOverlap/>
                    <w:rPr>
                      <w:lang w:val="es-PA"/>
                    </w:rPr>
                  </w:pPr>
                  <w:r w:rsidRPr="0039096A">
                    <w:rPr>
                      <w:i/>
                      <w:sz w:val="14"/>
                      <w:lang w:val="es-PA"/>
                    </w:rPr>
                    <w:t>Panama City, Panama</w:t>
                  </w:r>
                </w:p>
              </w:tc>
              <w:tc>
                <w:tcPr>
                  <w:tcW w:w="283" w:type="dxa"/>
                  <w:tcBorders>
                    <w:left w:val="single" w:sz="2" w:space="0" w:color="355D7E" w:themeColor="accent1" w:themeShade="80"/>
                  </w:tcBorders>
                </w:tcPr>
                <w:p w14:paraId="5AFD1F16" w14:textId="77777777" w:rsidR="0097693B" w:rsidRPr="0039096A" w:rsidRDefault="0097693B" w:rsidP="00913852">
                  <w:pPr>
                    <w:framePr w:hSpace="142" w:wrap="around" w:vAnchor="page" w:hAnchor="text" w:y="1"/>
                    <w:suppressOverlap/>
                    <w:rPr>
                      <w:lang w:val="es-PA"/>
                    </w:rPr>
                  </w:pPr>
                </w:p>
              </w:tc>
              <w:tc>
                <w:tcPr>
                  <w:tcW w:w="4115" w:type="dxa"/>
                  <w:vMerge/>
                </w:tcPr>
                <w:p w14:paraId="3B9E6370" w14:textId="77777777" w:rsidR="0097693B" w:rsidRPr="0039096A" w:rsidRDefault="0097693B" w:rsidP="00913852">
                  <w:pPr>
                    <w:framePr w:hSpace="142" w:wrap="around" w:vAnchor="page" w:hAnchor="text" w:y="1"/>
                    <w:suppressOverlap/>
                    <w:jc w:val="both"/>
                    <w:rPr>
                      <w:lang w:val="es-PA"/>
                    </w:rPr>
                  </w:pPr>
                </w:p>
              </w:tc>
            </w:tr>
            <w:tr w:rsidR="0097693B" w:rsidRPr="00445BAF" w14:paraId="780AC8EF" w14:textId="77777777" w:rsidTr="003828F2">
              <w:tc>
                <w:tcPr>
                  <w:tcW w:w="2673" w:type="dxa"/>
                  <w:tcBorders>
                    <w:right w:val="single" w:sz="2" w:space="0" w:color="355D7E" w:themeColor="accent1" w:themeShade="80"/>
                  </w:tcBorders>
                </w:tcPr>
                <w:p w14:paraId="5D029CEE" w14:textId="77777777" w:rsidR="0097693B" w:rsidRPr="0039096A" w:rsidRDefault="0097693B" w:rsidP="00913852">
                  <w:pPr>
                    <w:framePr w:hSpace="142" w:wrap="around" w:vAnchor="page" w:hAnchor="text" w:y="1"/>
                    <w:suppressOverlap/>
                    <w:rPr>
                      <w:lang w:val="es-PA"/>
                    </w:rPr>
                  </w:pPr>
                </w:p>
              </w:tc>
              <w:tc>
                <w:tcPr>
                  <w:tcW w:w="283" w:type="dxa"/>
                  <w:tcBorders>
                    <w:left w:val="single" w:sz="2" w:space="0" w:color="355D7E" w:themeColor="accent1" w:themeShade="80"/>
                  </w:tcBorders>
                </w:tcPr>
                <w:p w14:paraId="484B49ED" w14:textId="77777777" w:rsidR="0097693B" w:rsidRPr="0039096A" w:rsidRDefault="0097693B" w:rsidP="00913852">
                  <w:pPr>
                    <w:framePr w:hSpace="142" w:wrap="around" w:vAnchor="page" w:hAnchor="text" w:y="1"/>
                    <w:suppressOverlap/>
                    <w:rPr>
                      <w:lang w:val="es-PA"/>
                    </w:rPr>
                  </w:pPr>
                </w:p>
              </w:tc>
              <w:tc>
                <w:tcPr>
                  <w:tcW w:w="4115" w:type="dxa"/>
                  <w:tcBorders>
                    <w:bottom w:val="single" w:sz="6" w:space="0" w:color="355D7E" w:themeColor="accent1" w:themeShade="80"/>
                  </w:tcBorders>
                </w:tcPr>
                <w:p w14:paraId="0B5FDF6B" w14:textId="77777777" w:rsidR="0097693B" w:rsidRPr="0039096A" w:rsidRDefault="0097693B" w:rsidP="00913852">
                  <w:pPr>
                    <w:framePr w:hSpace="142" w:wrap="around" w:vAnchor="page" w:hAnchor="text" w:y="1"/>
                    <w:suppressOverlap/>
                    <w:jc w:val="both"/>
                    <w:rPr>
                      <w:lang w:val="es-PA"/>
                    </w:rPr>
                  </w:pPr>
                </w:p>
              </w:tc>
            </w:tr>
            <w:tr w:rsidR="0097693B" w:rsidRPr="00445BAF" w14:paraId="0A0152AE" w14:textId="77777777" w:rsidTr="001B07DD">
              <w:tc>
                <w:tcPr>
                  <w:tcW w:w="2673" w:type="dxa"/>
                  <w:tcBorders>
                    <w:right w:val="single" w:sz="2" w:space="0" w:color="355D7E" w:themeColor="accent1" w:themeShade="80"/>
                  </w:tcBorders>
                </w:tcPr>
                <w:p w14:paraId="10AFD860" w14:textId="77777777" w:rsidR="0097693B" w:rsidRPr="0039096A" w:rsidRDefault="0097693B" w:rsidP="00913852">
                  <w:pPr>
                    <w:framePr w:hSpace="142" w:wrap="around" w:vAnchor="page" w:hAnchor="text" w:y="1"/>
                    <w:suppressOverlap/>
                    <w:rPr>
                      <w:lang w:val="es-PA"/>
                    </w:rPr>
                  </w:pPr>
                </w:p>
              </w:tc>
              <w:tc>
                <w:tcPr>
                  <w:tcW w:w="283" w:type="dxa"/>
                  <w:tcBorders>
                    <w:left w:val="single" w:sz="2" w:space="0" w:color="355D7E" w:themeColor="accent1" w:themeShade="80"/>
                  </w:tcBorders>
                </w:tcPr>
                <w:p w14:paraId="450C8AD4" w14:textId="77777777" w:rsidR="0097693B" w:rsidRPr="0039096A" w:rsidRDefault="0097693B" w:rsidP="00913852">
                  <w:pPr>
                    <w:framePr w:hSpace="142" w:wrap="around" w:vAnchor="page" w:hAnchor="text" w:y="1"/>
                    <w:suppressOverlap/>
                    <w:rPr>
                      <w:lang w:val="es-PA"/>
                    </w:rPr>
                  </w:pPr>
                </w:p>
              </w:tc>
              <w:tc>
                <w:tcPr>
                  <w:tcW w:w="4115" w:type="dxa"/>
                  <w:tcBorders>
                    <w:top w:val="single" w:sz="6" w:space="0" w:color="355D7E" w:themeColor="accent1" w:themeShade="80"/>
                  </w:tcBorders>
                </w:tcPr>
                <w:p w14:paraId="0D36CA73" w14:textId="77777777" w:rsidR="0097693B" w:rsidRPr="0039096A" w:rsidRDefault="0097693B" w:rsidP="00913852">
                  <w:pPr>
                    <w:framePr w:hSpace="142" w:wrap="around" w:vAnchor="page" w:hAnchor="text" w:y="1"/>
                    <w:suppressOverlap/>
                    <w:jc w:val="both"/>
                    <w:rPr>
                      <w:lang w:val="es-PA"/>
                    </w:rPr>
                  </w:pPr>
                </w:p>
              </w:tc>
            </w:tr>
            <w:tr w:rsidR="000D655E" w:rsidRPr="00913852" w14:paraId="37A4C659" w14:textId="77777777" w:rsidTr="001B07DD">
              <w:tc>
                <w:tcPr>
                  <w:tcW w:w="2673" w:type="dxa"/>
                  <w:tcBorders>
                    <w:bottom w:val="single" w:sz="2" w:space="0" w:color="355D7E" w:themeColor="accent1" w:themeShade="80"/>
                    <w:right w:val="single" w:sz="2" w:space="0" w:color="355D7E" w:themeColor="accent1" w:themeShade="80"/>
                  </w:tcBorders>
                  <w:shd w:val="clear" w:color="auto" w:fill="D9D9D9" w:themeFill="background1" w:themeFillShade="D9"/>
                </w:tcPr>
                <w:p w14:paraId="431B7147" w14:textId="08884D41" w:rsidR="000D655E" w:rsidRPr="00445BAF" w:rsidRDefault="00D31AAB" w:rsidP="00913852">
                  <w:pPr>
                    <w:framePr w:hSpace="142" w:wrap="around" w:vAnchor="page" w:hAnchor="text" w:y="1"/>
                    <w:suppressOverlap/>
                    <w:rPr>
                      <w:b/>
                      <w:lang w:val="en-US"/>
                    </w:rPr>
                  </w:pPr>
                  <w:r>
                    <w:rPr>
                      <w:b/>
                      <w:lang w:val="en-US"/>
                    </w:rPr>
                    <w:t>A</w:t>
                  </w:r>
                  <w:r w:rsidRPr="00D31AAB">
                    <w:rPr>
                      <w:b/>
                      <w:lang w:val="en-US"/>
                    </w:rPr>
                    <w:t>nalyst</w:t>
                  </w:r>
                  <w:r>
                    <w:rPr>
                      <w:b/>
                      <w:lang w:val="en-US"/>
                    </w:rPr>
                    <w:t xml:space="preserve"> and</w:t>
                  </w:r>
                  <w:r w:rsidRPr="00D31AAB">
                    <w:rPr>
                      <w:b/>
                      <w:lang w:val="en-US"/>
                    </w:rPr>
                    <w:t xml:space="preserve"> Programmer</w:t>
                  </w:r>
                </w:p>
                <w:p w14:paraId="7AD6770D" w14:textId="5CFA108B" w:rsidR="000D655E" w:rsidRPr="00445BAF" w:rsidRDefault="000D655E" w:rsidP="00913852">
                  <w:pPr>
                    <w:framePr w:hSpace="142" w:wrap="around" w:vAnchor="page" w:hAnchor="text" w:y="1"/>
                    <w:suppressOverlap/>
                    <w:rPr>
                      <w:lang w:val="en-US"/>
                    </w:rPr>
                  </w:pPr>
                  <w:r w:rsidRPr="00445BAF">
                    <w:rPr>
                      <w:sz w:val="16"/>
                      <w:lang w:val="en-US"/>
                    </w:rPr>
                    <w:t>1993</w:t>
                  </w:r>
                </w:p>
              </w:tc>
              <w:tc>
                <w:tcPr>
                  <w:tcW w:w="283" w:type="dxa"/>
                  <w:tcBorders>
                    <w:left w:val="single" w:sz="2" w:space="0" w:color="355D7E" w:themeColor="accent1" w:themeShade="80"/>
                  </w:tcBorders>
                </w:tcPr>
                <w:p w14:paraId="10A219B3" w14:textId="77777777" w:rsidR="000D655E" w:rsidRPr="00445BAF" w:rsidRDefault="000D655E" w:rsidP="00913852">
                  <w:pPr>
                    <w:framePr w:hSpace="142" w:wrap="around" w:vAnchor="page" w:hAnchor="text" w:y="1"/>
                    <w:suppressOverlap/>
                    <w:rPr>
                      <w:lang w:val="en-US"/>
                    </w:rPr>
                  </w:pPr>
                </w:p>
              </w:tc>
              <w:tc>
                <w:tcPr>
                  <w:tcW w:w="4115" w:type="dxa"/>
                  <w:vMerge w:val="restart"/>
                </w:tcPr>
                <w:p w14:paraId="54D6B546" w14:textId="77777777" w:rsidR="00D31AAB" w:rsidRPr="00D31AAB" w:rsidRDefault="00D31AAB" w:rsidP="00913852">
                  <w:pPr>
                    <w:framePr w:hSpace="142" w:wrap="around" w:vAnchor="page" w:hAnchor="text" w:y="1"/>
                    <w:suppressOverlap/>
                    <w:jc w:val="both"/>
                    <w:rPr>
                      <w:lang w:val="en-US"/>
                    </w:rPr>
                  </w:pPr>
                  <w:r w:rsidRPr="00D31AAB">
                    <w:rPr>
                      <w:lang w:val="en-US"/>
                    </w:rPr>
                    <w:t>Design, Development, Implementation and Maintenance of the NOTAM System (Aeronautical Information Management System).</w:t>
                  </w:r>
                </w:p>
                <w:p w14:paraId="35C091C3" w14:textId="18EC8FFC" w:rsidR="000D655E" w:rsidRPr="00445BAF" w:rsidRDefault="00D31AAB" w:rsidP="00913852">
                  <w:pPr>
                    <w:framePr w:hSpace="142" w:wrap="around" w:vAnchor="page" w:hAnchor="text" w:y="1"/>
                    <w:suppressOverlap/>
                    <w:jc w:val="both"/>
                    <w:rPr>
                      <w:lang w:val="en-US"/>
                    </w:rPr>
                  </w:pPr>
                  <w:r w:rsidRPr="00D31AAB">
                    <w:rPr>
                      <w:lang w:val="en-US"/>
                    </w:rPr>
                    <w:t>General Design for the Project of Automation of the Payment of the Airport Rate.</w:t>
                  </w:r>
                </w:p>
              </w:tc>
            </w:tr>
            <w:tr w:rsidR="000D655E" w:rsidRPr="00913852" w14:paraId="6293F5C7" w14:textId="77777777" w:rsidTr="00A8086D">
              <w:tc>
                <w:tcPr>
                  <w:tcW w:w="2673" w:type="dxa"/>
                  <w:tcBorders>
                    <w:top w:val="single" w:sz="2" w:space="0" w:color="355D7E" w:themeColor="accent1" w:themeShade="80"/>
                    <w:right w:val="single" w:sz="2" w:space="0" w:color="355D7E" w:themeColor="accent1" w:themeShade="80"/>
                  </w:tcBorders>
                </w:tcPr>
                <w:p w14:paraId="15A33B2C" w14:textId="149DF89E" w:rsidR="000D655E" w:rsidRPr="00090F4A" w:rsidRDefault="00090F4A" w:rsidP="00913852">
                  <w:pPr>
                    <w:framePr w:hSpace="142" w:wrap="around" w:vAnchor="page" w:hAnchor="text" w:y="1"/>
                    <w:suppressOverlap/>
                    <w:rPr>
                      <w:b/>
                      <w:lang w:val="en-US"/>
                    </w:rPr>
                  </w:pPr>
                  <w:r w:rsidRPr="00090F4A">
                    <w:rPr>
                      <w:b/>
                      <w:lang w:val="en-US"/>
                    </w:rPr>
                    <w:t>Inter</w:t>
                  </w:r>
                  <w:r>
                    <w:rPr>
                      <w:b/>
                      <w:lang w:val="en-US"/>
                    </w:rPr>
                    <w:t>national Civil Aviation Organization (ICAO)</w:t>
                  </w:r>
                </w:p>
                <w:p w14:paraId="1AD1BEE3" w14:textId="08A34D6E" w:rsidR="000D655E" w:rsidRPr="00090F4A" w:rsidRDefault="00D31AAB" w:rsidP="00913852">
                  <w:pPr>
                    <w:framePr w:hSpace="142" w:wrap="around" w:vAnchor="page" w:hAnchor="text" w:y="1"/>
                    <w:suppressOverlap/>
                    <w:rPr>
                      <w:lang w:val="en-US"/>
                    </w:rPr>
                  </w:pPr>
                  <w:r w:rsidRPr="00090F4A">
                    <w:rPr>
                      <w:i/>
                      <w:sz w:val="14"/>
                      <w:lang w:val="en-US"/>
                    </w:rPr>
                    <w:t>Panama City, Panama</w:t>
                  </w:r>
                </w:p>
              </w:tc>
              <w:tc>
                <w:tcPr>
                  <w:tcW w:w="283" w:type="dxa"/>
                  <w:tcBorders>
                    <w:left w:val="single" w:sz="2" w:space="0" w:color="355D7E" w:themeColor="accent1" w:themeShade="80"/>
                  </w:tcBorders>
                </w:tcPr>
                <w:p w14:paraId="7B94BB77" w14:textId="77777777" w:rsidR="000D655E" w:rsidRPr="00090F4A" w:rsidRDefault="000D655E" w:rsidP="00913852">
                  <w:pPr>
                    <w:framePr w:hSpace="142" w:wrap="around" w:vAnchor="page" w:hAnchor="text" w:y="1"/>
                    <w:suppressOverlap/>
                    <w:rPr>
                      <w:lang w:val="en-US"/>
                    </w:rPr>
                  </w:pPr>
                </w:p>
              </w:tc>
              <w:tc>
                <w:tcPr>
                  <w:tcW w:w="4115" w:type="dxa"/>
                  <w:vMerge/>
                </w:tcPr>
                <w:p w14:paraId="13E8BC7E" w14:textId="77777777" w:rsidR="000D655E" w:rsidRPr="00090F4A" w:rsidRDefault="000D655E" w:rsidP="00913852">
                  <w:pPr>
                    <w:framePr w:hSpace="142" w:wrap="around" w:vAnchor="page" w:hAnchor="text" w:y="1"/>
                    <w:suppressOverlap/>
                    <w:jc w:val="both"/>
                    <w:rPr>
                      <w:lang w:val="en-US"/>
                    </w:rPr>
                  </w:pPr>
                </w:p>
              </w:tc>
            </w:tr>
            <w:tr w:rsidR="0097693B" w:rsidRPr="00913852" w14:paraId="6B31632A" w14:textId="77777777" w:rsidTr="00A8086D">
              <w:tc>
                <w:tcPr>
                  <w:tcW w:w="2673" w:type="dxa"/>
                  <w:tcBorders>
                    <w:bottom w:val="single" w:sz="2" w:space="0" w:color="355D7E" w:themeColor="accent1" w:themeShade="80"/>
                    <w:right w:val="single" w:sz="2" w:space="0" w:color="355D7E" w:themeColor="accent1" w:themeShade="80"/>
                  </w:tcBorders>
                </w:tcPr>
                <w:p w14:paraId="50597588" w14:textId="77777777" w:rsidR="0097693B" w:rsidRPr="00090F4A" w:rsidRDefault="0097693B" w:rsidP="00913852">
                  <w:pPr>
                    <w:framePr w:hSpace="142" w:wrap="around" w:vAnchor="page" w:hAnchor="text" w:y="1"/>
                    <w:suppressOverlap/>
                    <w:rPr>
                      <w:lang w:val="en-US"/>
                    </w:rPr>
                  </w:pPr>
                </w:p>
              </w:tc>
              <w:tc>
                <w:tcPr>
                  <w:tcW w:w="283" w:type="dxa"/>
                  <w:tcBorders>
                    <w:left w:val="single" w:sz="2" w:space="0" w:color="355D7E" w:themeColor="accent1" w:themeShade="80"/>
                  </w:tcBorders>
                </w:tcPr>
                <w:p w14:paraId="12FEB9A0" w14:textId="77777777" w:rsidR="0097693B" w:rsidRPr="00090F4A" w:rsidRDefault="0097693B" w:rsidP="00913852">
                  <w:pPr>
                    <w:framePr w:hSpace="142" w:wrap="around" w:vAnchor="page" w:hAnchor="text" w:y="1"/>
                    <w:suppressOverlap/>
                    <w:rPr>
                      <w:lang w:val="en-US"/>
                    </w:rPr>
                  </w:pPr>
                </w:p>
              </w:tc>
              <w:tc>
                <w:tcPr>
                  <w:tcW w:w="4115" w:type="dxa"/>
                  <w:tcBorders>
                    <w:bottom w:val="single" w:sz="6" w:space="0" w:color="355D7E" w:themeColor="accent1" w:themeShade="80"/>
                  </w:tcBorders>
                </w:tcPr>
                <w:p w14:paraId="5123F316" w14:textId="77777777" w:rsidR="0097693B" w:rsidRPr="00090F4A" w:rsidRDefault="0097693B" w:rsidP="00913852">
                  <w:pPr>
                    <w:framePr w:hSpace="142" w:wrap="around" w:vAnchor="page" w:hAnchor="text" w:y="1"/>
                    <w:suppressOverlap/>
                    <w:jc w:val="both"/>
                    <w:rPr>
                      <w:lang w:val="en-US"/>
                    </w:rPr>
                  </w:pPr>
                </w:p>
              </w:tc>
            </w:tr>
          </w:tbl>
          <w:p w14:paraId="39873BAF" w14:textId="77777777" w:rsidR="00662FA8" w:rsidRPr="00090F4A" w:rsidRDefault="00662FA8" w:rsidP="00BE4736">
            <w:pPr>
              <w:rPr>
                <w:lang w:val="en-US"/>
              </w:rPr>
            </w:pPr>
          </w:p>
          <w:p w14:paraId="381CD1F6" w14:textId="100520CE" w:rsidR="003646FA" w:rsidRPr="00445BAF" w:rsidRDefault="003646FA" w:rsidP="00BE4736">
            <w:pPr>
              <w:pStyle w:val="Ttulo2"/>
              <w:rPr>
                <w:lang w:val="en-US"/>
              </w:rPr>
            </w:pPr>
            <w:r w:rsidRPr="00445BAF">
              <w:rPr>
                <w:noProof/>
                <w:lang w:val="en-US"/>
              </w:rPr>
              <w:drawing>
                <wp:anchor distT="0" distB="0" distL="114300" distR="114300" simplePos="0" relativeHeight="251744256" behindDoc="0" locked="0" layoutInCell="1" allowOverlap="1" wp14:anchorId="40E52395" wp14:editId="3192DB61">
                  <wp:simplePos x="0" y="0"/>
                  <wp:positionH relativeFrom="column">
                    <wp:posOffset>-36195</wp:posOffset>
                  </wp:positionH>
                  <wp:positionV relativeFrom="paragraph">
                    <wp:posOffset>331470</wp:posOffset>
                  </wp:positionV>
                  <wp:extent cx="4867200" cy="187200"/>
                  <wp:effectExtent l="0" t="0" r="0" b="0"/>
                  <wp:wrapNone/>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90E" w:rsidRPr="00445BAF">
              <w:rPr>
                <w:lang w:val="en-US"/>
              </w:rPr>
              <w:t xml:space="preserve">areas </w:t>
            </w:r>
            <w:r w:rsidR="00445BAF">
              <w:rPr>
                <w:lang w:val="en-US"/>
              </w:rPr>
              <w:t>of expertise</w:t>
            </w:r>
          </w:p>
          <w:p w14:paraId="44AFA1CF" w14:textId="77777777" w:rsidR="003646FA" w:rsidRPr="00445BAF" w:rsidRDefault="003646FA" w:rsidP="00BE4736">
            <w:pPr>
              <w:rPr>
                <w:lang w:val="en-US"/>
              </w:rPr>
            </w:pPr>
          </w:p>
          <w:tbl>
            <w:tblPr>
              <w:tblStyle w:val="Tablaconcuadrcula"/>
              <w:tblW w:w="7133"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BED3E4" w:themeFill="accent1" w:themeFillTint="99"/>
              <w:tblLayout w:type="fixed"/>
              <w:tblCellMar>
                <w:top w:w="57" w:type="dxa"/>
                <w:left w:w="113" w:type="dxa"/>
                <w:bottom w:w="57" w:type="dxa"/>
                <w:right w:w="57" w:type="dxa"/>
              </w:tblCellMar>
              <w:tblLook w:val="04A0" w:firstRow="1" w:lastRow="0" w:firstColumn="1" w:lastColumn="0" w:noHBand="0" w:noVBand="1"/>
            </w:tblPr>
            <w:tblGrid>
              <w:gridCol w:w="2377"/>
              <w:gridCol w:w="2378"/>
              <w:gridCol w:w="2378"/>
            </w:tblGrid>
            <w:tr w:rsidR="00AF7BF6" w:rsidRPr="00AF7BF6" w14:paraId="6F89EDF6" w14:textId="77777777" w:rsidTr="002E75D9">
              <w:tc>
                <w:tcPr>
                  <w:tcW w:w="2377" w:type="dxa"/>
                  <w:shd w:val="clear" w:color="auto" w:fill="BED3E4" w:themeFill="accent1" w:themeFillTint="99"/>
                </w:tcPr>
                <w:p w14:paraId="258188C4" w14:textId="090EA1CA"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Project Management</w:t>
                  </w:r>
                </w:p>
              </w:tc>
              <w:tc>
                <w:tcPr>
                  <w:tcW w:w="2378" w:type="dxa"/>
                  <w:shd w:val="clear" w:color="auto" w:fill="BED3E4" w:themeFill="accent1" w:themeFillTint="99"/>
                </w:tcPr>
                <w:p w14:paraId="756886BD" w14:textId="5C43F763" w:rsidR="00AF7BF6" w:rsidRPr="00AF7BF6" w:rsidRDefault="00366096"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Quality </w:t>
                  </w:r>
                  <w:r w:rsidR="00AF7BF6" w:rsidRPr="00AF7BF6">
                    <w:rPr>
                      <w:sz w:val="14"/>
                      <w:lang w:val="en-US"/>
                    </w:rPr>
                    <w:t>Control</w:t>
                  </w:r>
                </w:p>
              </w:tc>
              <w:tc>
                <w:tcPr>
                  <w:tcW w:w="2378" w:type="dxa"/>
                  <w:shd w:val="clear" w:color="auto" w:fill="BED3E4" w:themeFill="accent1" w:themeFillTint="99"/>
                </w:tcPr>
                <w:p w14:paraId="46060210" w14:textId="4A571DA0" w:rsidR="00AF7BF6" w:rsidRPr="00AF7BF6" w:rsidRDefault="001F0C23"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 xml:space="preserve">Access </w:t>
                  </w:r>
                  <w:r w:rsidR="00AF7BF6" w:rsidRPr="00AF7BF6">
                    <w:rPr>
                      <w:sz w:val="14"/>
                      <w:lang w:val="en-US"/>
                    </w:rPr>
                    <w:t>Control</w:t>
                  </w:r>
                </w:p>
              </w:tc>
            </w:tr>
            <w:tr w:rsidR="00AF7BF6" w:rsidRPr="00AF7BF6" w14:paraId="3654E742" w14:textId="77777777" w:rsidTr="002E75D9">
              <w:tc>
                <w:tcPr>
                  <w:tcW w:w="2377" w:type="dxa"/>
                  <w:shd w:val="clear" w:color="auto" w:fill="BED3E4" w:themeFill="accent1" w:themeFillTint="99"/>
                </w:tcPr>
                <w:p w14:paraId="197AE184" w14:textId="2EDBEEEC"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Project Design</w:t>
                  </w:r>
                </w:p>
              </w:tc>
              <w:tc>
                <w:tcPr>
                  <w:tcW w:w="2378" w:type="dxa"/>
                  <w:shd w:val="clear" w:color="auto" w:fill="BED3E4" w:themeFill="accent1" w:themeFillTint="99"/>
                </w:tcPr>
                <w:p w14:paraId="1A2A5534" w14:textId="7A212408" w:rsidR="00AF7BF6" w:rsidRPr="00AF7BF6" w:rsidRDefault="00366096"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Database</w:t>
                  </w:r>
                </w:p>
              </w:tc>
              <w:tc>
                <w:tcPr>
                  <w:tcW w:w="2378" w:type="dxa"/>
                  <w:shd w:val="clear" w:color="auto" w:fill="BED3E4" w:themeFill="accent1" w:themeFillTint="99"/>
                </w:tcPr>
                <w:p w14:paraId="651373F8" w14:textId="53B0FCD5" w:rsidR="00AF7BF6" w:rsidRPr="00AF7BF6" w:rsidRDefault="001F0C23"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Video Management</w:t>
                  </w:r>
                </w:p>
              </w:tc>
            </w:tr>
            <w:tr w:rsidR="00AF7BF6" w:rsidRPr="00AF7BF6" w14:paraId="2015063F" w14:textId="77777777" w:rsidTr="002E75D9">
              <w:tc>
                <w:tcPr>
                  <w:tcW w:w="2377" w:type="dxa"/>
                  <w:shd w:val="clear" w:color="auto" w:fill="BED3E4" w:themeFill="accent1" w:themeFillTint="99"/>
                </w:tcPr>
                <w:p w14:paraId="7238939C" w14:textId="098F5032"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Integration Interfaces</w:t>
                  </w:r>
                </w:p>
              </w:tc>
              <w:tc>
                <w:tcPr>
                  <w:tcW w:w="2378" w:type="dxa"/>
                  <w:shd w:val="clear" w:color="auto" w:fill="BED3E4" w:themeFill="accent1" w:themeFillTint="99"/>
                </w:tcPr>
                <w:p w14:paraId="7F83B031" w14:textId="25643575" w:rsidR="00AF7BF6" w:rsidRPr="00AF7BF6" w:rsidRDefault="00366096"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Networking/Communication</w:t>
                  </w:r>
                </w:p>
              </w:tc>
              <w:tc>
                <w:tcPr>
                  <w:tcW w:w="2378" w:type="dxa"/>
                  <w:shd w:val="clear" w:color="auto" w:fill="BED3E4" w:themeFill="accent1" w:themeFillTint="99"/>
                </w:tcPr>
                <w:p w14:paraId="7A0B56FC" w14:textId="1AE54DE9" w:rsidR="00AF7BF6" w:rsidRPr="00AF7BF6" w:rsidRDefault="000A4D3B"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Intrusion</w:t>
                  </w:r>
                  <w:r w:rsidR="001F0C23">
                    <w:rPr>
                      <w:sz w:val="14"/>
                      <w:lang w:val="en-US"/>
                    </w:rPr>
                    <w:t xml:space="preserve"> Alarms</w:t>
                  </w:r>
                </w:p>
              </w:tc>
            </w:tr>
            <w:tr w:rsidR="00AF7BF6" w:rsidRPr="00AF7BF6" w14:paraId="6E2DC6DD" w14:textId="77777777" w:rsidTr="002E75D9">
              <w:tc>
                <w:tcPr>
                  <w:tcW w:w="2377" w:type="dxa"/>
                  <w:shd w:val="clear" w:color="auto" w:fill="BED3E4" w:themeFill="accent1" w:themeFillTint="99"/>
                </w:tcPr>
                <w:p w14:paraId="619D6CBC" w14:textId="480D9ABA"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Web/Desktop Development</w:t>
                  </w:r>
                </w:p>
              </w:tc>
              <w:tc>
                <w:tcPr>
                  <w:tcW w:w="2378" w:type="dxa"/>
                  <w:shd w:val="clear" w:color="auto" w:fill="BED3E4" w:themeFill="accent1" w:themeFillTint="99"/>
                </w:tcPr>
                <w:p w14:paraId="6F615DEF" w14:textId="44D72CF0" w:rsidR="00AF7BF6" w:rsidRPr="00AF7BF6" w:rsidRDefault="00366096"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Operating Systems</w:t>
                  </w:r>
                </w:p>
              </w:tc>
              <w:tc>
                <w:tcPr>
                  <w:tcW w:w="2378" w:type="dxa"/>
                  <w:shd w:val="clear" w:color="auto" w:fill="BED3E4" w:themeFill="accent1" w:themeFillTint="99"/>
                </w:tcPr>
                <w:p w14:paraId="055D7A69" w14:textId="137035B0" w:rsidR="00AF7BF6" w:rsidRPr="00AF7BF6" w:rsidRDefault="001F0C23"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Fire Detection</w:t>
                  </w:r>
                </w:p>
              </w:tc>
            </w:tr>
            <w:tr w:rsidR="00AF7BF6" w:rsidRPr="00AF7BF6" w14:paraId="37F41E35" w14:textId="77777777" w:rsidTr="002E75D9">
              <w:tc>
                <w:tcPr>
                  <w:tcW w:w="2377" w:type="dxa"/>
                  <w:shd w:val="clear" w:color="auto" w:fill="BED3E4" w:themeFill="accent1" w:themeFillTint="99"/>
                </w:tcPr>
                <w:p w14:paraId="6D32F961" w14:textId="4384E107"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Graphic Design</w:t>
                  </w:r>
                </w:p>
              </w:tc>
              <w:tc>
                <w:tcPr>
                  <w:tcW w:w="2378" w:type="dxa"/>
                  <w:shd w:val="clear" w:color="auto" w:fill="BED3E4" w:themeFill="accent1" w:themeFillTint="99"/>
                </w:tcPr>
                <w:p w14:paraId="5795EA0F" w14:textId="0A7B8B92"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Serv</w:t>
                  </w:r>
                  <w:r w:rsidR="001F0C23">
                    <w:rPr>
                      <w:sz w:val="14"/>
                      <w:lang w:val="en-US"/>
                    </w:rPr>
                    <w:t>ers</w:t>
                  </w:r>
                </w:p>
              </w:tc>
              <w:tc>
                <w:tcPr>
                  <w:tcW w:w="2378" w:type="dxa"/>
                  <w:shd w:val="clear" w:color="auto" w:fill="BED3E4" w:themeFill="accent1" w:themeFillTint="99"/>
                </w:tcPr>
                <w:p w14:paraId="2D4129FA" w14:textId="71B6F95F"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GPS</w:t>
                  </w:r>
                  <w:r w:rsidR="001F0C23">
                    <w:rPr>
                      <w:sz w:val="14"/>
                      <w:lang w:val="en-US"/>
                    </w:rPr>
                    <w:t xml:space="preserve"> Tracking</w:t>
                  </w:r>
                </w:p>
              </w:tc>
            </w:tr>
            <w:tr w:rsidR="00AF7BF6" w:rsidRPr="00AF7BF6" w14:paraId="5743CA2C" w14:textId="77777777" w:rsidTr="002E75D9">
              <w:tc>
                <w:tcPr>
                  <w:tcW w:w="2377" w:type="dxa"/>
                  <w:shd w:val="clear" w:color="auto" w:fill="BED3E4" w:themeFill="accent1" w:themeFillTint="99"/>
                </w:tcPr>
                <w:p w14:paraId="2B37AE8C" w14:textId="554B3F9B"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UI/UX</w:t>
                  </w:r>
                  <w:r>
                    <w:rPr>
                      <w:sz w:val="14"/>
                      <w:lang w:val="en-US"/>
                    </w:rPr>
                    <w:t xml:space="preserve"> Design</w:t>
                  </w:r>
                </w:p>
              </w:tc>
              <w:tc>
                <w:tcPr>
                  <w:tcW w:w="2378" w:type="dxa"/>
                  <w:shd w:val="clear" w:color="auto" w:fill="BED3E4" w:themeFill="accent1" w:themeFillTint="99"/>
                </w:tcPr>
                <w:p w14:paraId="122FFBCA" w14:textId="1594330C"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 xml:space="preserve">Web </w:t>
                  </w:r>
                  <w:proofErr w:type="spellStart"/>
                  <w:r w:rsidRPr="00AF7BF6">
                    <w:rPr>
                      <w:sz w:val="14"/>
                      <w:lang w:val="en-US"/>
                    </w:rPr>
                    <w:t>FullStack</w:t>
                  </w:r>
                  <w:proofErr w:type="spellEnd"/>
                  <w:r w:rsidR="001F0C23">
                    <w:rPr>
                      <w:sz w:val="14"/>
                      <w:lang w:val="en-US"/>
                    </w:rPr>
                    <w:t xml:space="preserve"> Development</w:t>
                  </w:r>
                </w:p>
              </w:tc>
              <w:tc>
                <w:tcPr>
                  <w:tcW w:w="2378" w:type="dxa"/>
                  <w:shd w:val="clear" w:color="auto" w:fill="BED3E4" w:themeFill="accent1" w:themeFillTint="99"/>
                </w:tcPr>
                <w:p w14:paraId="55DB406F" w14:textId="68D6A4DF" w:rsidR="00AF7BF6" w:rsidRPr="00AF7BF6" w:rsidRDefault="000A4D3B"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Virtualization</w:t>
                  </w:r>
                </w:p>
              </w:tc>
            </w:tr>
            <w:tr w:rsidR="00AF7BF6" w:rsidRPr="00AF7BF6" w14:paraId="011324FE" w14:textId="77777777" w:rsidTr="002E75D9">
              <w:tc>
                <w:tcPr>
                  <w:tcW w:w="2377" w:type="dxa"/>
                  <w:shd w:val="clear" w:color="auto" w:fill="BED3E4" w:themeFill="accent1" w:themeFillTint="99"/>
                </w:tcPr>
                <w:p w14:paraId="5EAFF0BF" w14:textId="14832CCB" w:rsidR="00AF7BF6" w:rsidRPr="00AF7BF6" w:rsidRDefault="00C406D2"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Personnel Training</w:t>
                  </w:r>
                </w:p>
              </w:tc>
              <w:tc>
                <w:tcPr>
                  <w:tcW w:w="2378" w:type="dxa"/>
                  <w:shd w:val="clear" w:color="auto" w:fill="BED3E4" w:themeFill="accent1" w:themeFillTint="99"/>
                </w:tcPr>
                <w:p w14:paraId="1EB3A568" w14:textId="432F992E" w:rsidR="00AF7BF6" w:rsidRPr="00AF7BF6" w:rsidRDefault="001F0C23"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I</w:t>
                  </w:r>
                  <w:r w:rsidR="00AF7BF6" w:rsidRPr="00AF7BF6">
                    <w:rPr>
                      <w:sz w:val="14"/>
                      <w:lang w:val="en-US"/>
                    </w:rPr>
                    <w:t>ndustrial</w:t>
                  </w:r>
                  <w:r>
                    <w:rPr>
                      <w:sz w:val="14"/>
                      <w:lang w:val="en-US"/>
                    </w:rPr>
                    <w:t xml:space="preserve"> Automation</w:t>
                  </w:r>
                </w:p>
              </w:tc>
              <w:tc>
                <w:tcPr>
                  <w:tcW w:w="2378" w:type="dxa"/>
                  <w:shd w:val="clear" w:color="auto" w:fill="BED3E4" w:themeFill="accent1" w:themeFillTint="99"/>
                </w:tcPr>
                <w:p w14:paraId="6CDD4E56" w14:textId="655E5348" w:rsidR="00AF7BF6" w:rsidRPr="00AF7BF6" w:rsidRDefault="000A4D3B"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Report Development</w:t>
                  </w:r>
                </w:p>
              </w:tc>
            </w:tr>
            <w:tr w:rsidR="00AF7BF6" w:rsidRPr="00AF7BF6" w14:paraId="4B2DD3A7" w14:textId="77777777" w:rsidTr="002E75D9">
              <w:tc>
                <w:tcPr>
                  <w:tcW w:w="2377" w:type="dxa"/>
                  <w:shd w:val="clear" w:color="auto" w:fill="BED3E4" w:themeFill="accent1" w:themeFillTint="99"/>
                </w:tcPr>
                <w:p w14:paraId="567EDF8A" w14:textId="7713E5D9" w:rsidR="00AF7BF6" w:rsidRPr="00AF7BF6" w:rsidRDefault="00C406D2" w:rsidP="00913852">
                  <w:pPr>
                    <w:pStyle w:val="Prrafodelista"/>
                    <w:framePr w:hSpace="142" w:wrap="around" w:vAnchor="page" w:hAnchor="text" w:y="1"/>
                    <w:numPr>
                      <w:ilvl w:val="0"/>
                      <w:numId w:val="5"/>
                    </w:numPr>
                    <w:tabs>
                      <w:tab w:val="left" w:pos="170"/>
                    </w:tabs>
                    <w:ind w:left="357" w:hanging="357"/>
                    <w:suppressOverlap/>
                    <w:rPr>
                      <w:sz w:val="14"/>
                      <w:lang w:val="en-US"/>
                    </w:rPr>
                  </w:pPr>
                  <w:r>
                    <w:rPr>
                      <w:sz w:val="14"/>
                      <w:lang w:val="en-US"/>
                    </w:rPr>
                    <w:t>Security Audits</w:t>
                  </w:r>
                </w:p>
              </w:tc>
              <w:tc>
                <w:tcPr>
                  <w:tcW w:w="2378" w:type="dxa"/>
                  <w:shd w:val="clear" w:color="auto" w:fill="BED3E4" w:themeFill="accent1" w:themeFillTint="99"/>
                </w:tcPr>
                <w:p w14:paraId="5C52A4F9" w14:textId="6C8D6648"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PLC</w:t>
                  </w:r>
                  <w:r w:rsidR="001F0C23">
                    <w:rPr>
                      <w:sz w:val="14"/>
                      <w:lang w:val="en-US"/>
                    </w:rPr>
                    <w:t xml:space="preserve"> Programming</w:t>
                  </w:r>
                </w:p>
              </w:tc>
              <w:tc>
                <w:tcPr>
                  <w:tcW w:w="2378" w:type="dxa"/>
                  <w:shd w:val="clear" w:color="auto" w:fill="BED3E4" w:themeFill="accent1" w:themeFillTint="99"/>
                </w:tcPr>
                <w:p w14:paraId="698FC2B7" w14:textId="4B6F9AA5" w:rsidR="00AF7BF6" w:rsidRPr="00AF7BF6" w:rsidRDefault="00AF7BF6" w:rsidP="00913852">
                  <w:pPr>
                    <w:pStyle w:val="Prrafodelista"/>
                    <w:framePr w:hSpace="142" w:wrap="around" w:vAnchor="page" w:hAnchor="text" w:y="1"/>
                    <w:numPr>
                      <w:ilvl w:val="0"/>
                      <w:numId w:val="5"/>
                    </w:numPr>
                    <w:tabs>
                      <w:tab w:val="left" w:pos="170"/>
                    </w:tabs>
                    <w:ind w:left="357" w:hanging="357"/>
                    <w:suppressOverlap/>
                    <w:rPr>
                      <w:sz w:val="14"/>
                      <w:lang w:val="en-US"/>
                    </w:rPr>
                  </w:pPr>
                  <w:r w:rsidRPr="00AF7BF6">
                    <w:rPr>
                      <w:sz w:val="14"/>
                      <w:lang w:val="en-US"/>
                    </w:rPr>
                    <w:t>API REST</w:t>
                  </w:r>
                  <w:r w:rsidR="000A4D3B">
                    <w:rPr>
                      <w:sz w:val="14"/>
                      <w:lang w:val="en-US"/>
                    </w:rPr>
                    <w:t xml:space="preserve"> Development</w:t>
                  </w:r>
                </w:p>
              </w:tc>
            </w:tr>
          </w:tbl>
          <w:p w14:paraId="336F42DA" w14:textId="77777777" w:rsidR="00AB690E" w:rsidRPr="00445BAF" w:rsidRDefault="00AB690E" w:rsidP="00BE4736">
            <w:pPr>
              <w:rPr>
                <w:sz w:val="14"/>
                <w:lang w:val="en-US"/>
              </w:rPr>
            </w:pPr>
          </w:p>
          <w:p w14:paraId="106F5CF6" w14:textId="062D1739" w:rsidR="00D70BDA" w:rsidRPr="00445BAF" w:rsidRDefault="00A96C6A" w:rsidP="00BE4736">
            <w:pPr>
              <w:pStyle w:val="Ttulo2"/>
              <w:rPr>
                <w:lang w:val="en-US"/>
              </w:rPr>
            </w:pPr>
            <w:r w:rsidRPr="00445BAF">
              <w:rPr>
                <w:noProof/>
                <w:lang w:val="en-US"/>
              </w:rPr>
              <w:drawing>
                <wp:anchor distT="0" distB="0" distL="114300" distR="114300" simplePos="0" relativeHeight="251735040" behindDoc="0" locked="0" layoutInCell="1" allowOverlap="1" wp14:anchorId="3DC460E5" wp14:editId="21D9C363">
                  <wp:simplePos x="0" y="0"/>
                  <wp:positionH relativeFrom="column">
                    <wp:posOffset>-36195</wp:posOffset>
                  </wp:positionH>
                  <wp:positionV relativeFrom="paragraph">
                    <wp:posOffset>331470</wp:posOffset>
                  </wp:positionV>
                  <wp:extent cx="4867200" cy="187200"/>
                  <wp:effectExtent l="0" t="0" r="0" b="0"/>
                  <wp:wrapNone/>
                  <wp:docPr id="245" name="Imagen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lang w:val="en-US"/>
              </w:rPr>
              <w:t>technical skills</w:t>
            </w:r>
          </w:p>
          <w:p w14:paraId="50EAB006" w14:textId="77777777" w:rsidR="006C477E" w:rsidRPr="00445BAF" w:rsidRDefault="006C477E" w:rsidP="00BE4736">
            <w:pPr>
              <w:rPr>
                <w:lang w:val="en-US"/>
              </w:rPr>
            </w:pPr>
          </w:p>
          <w:p w14:paraId="30CDA367" w14:textId="36730385" w:rsidR="00A96C6A" w:rsidRPr="00445BAF" w:rsidRDefault="006C477E" w:rsidP="00BE4736">
            <w:pPr>
              <w:rPr>
                <w:lang w:val="en-US"/>
              </w:rPr>
            </w:pPr>
            <w:r w:rsidRPr="00445BAF">
              <w:rPr>
                <w:lang w:val="en-US"/>
              </w:rPr>
              <w:t xml:space="preserve"> </w:t>
            </w:r>
            <w:r w:rsidR="000357E8" w:rsidRPr="00F26ADF">
              <w:rPr>
                <w:noProof/>
                <w:color w:val="000000" w:themeColor="text1"/>
                <w:sz w:val="14"/>
                <w:lang w:val="en-US" w:eastAsia="zh-CN"/>
              </w:rPr>
              <w:drawing>
                <wp:inline distT="0" distB="0" distL="0" distR="0" wp14:anchorId="3B6A3123" wp14:editId="173EDB98">
                  <wp:extent cx="2240915" cy="2088000"/>
                  <wp:effectExtent l="0" t="0" r="0" b="0"/>
                  <wp:docPr id="21" name="Gráfico 21"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357E8" w:rsidRPr="00F26ADF">
              <w:rPr>
                <w:noProof/>
                <w:color w:val="000000" w:themeColor="text1"/>
                <w:sz w:val="14"/>
                <w:lang w:val="en-US" w:eastAsia="zh-CN"/>
              </w:rPr>
              <w:drawing>
                <wp:inline distT="0" distB="0" distL="0" distR="0" wp14:anchorId="755AE034" wp14:editId="4D8F0E2F">
                  <wp:extent cx="2240915" cy="2088000"/>
                  <wp:effectExtent l="0" t="0" r="6985" b="0"/>
                  <wp:docPr id="10" name="Gráfico 10" descr="gráfico de aptitud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80986C" w14:textId="19DF39FF" w:rsidR="00AB690E" w:rsidRPr="00445BAF" w:rsidRDefault="00AB690E" w:rsidP="00BE4736">
            <w:pPr>
              <w:pStyle w:val="Ttulo2"/>
              <w:rPr>
                <w:lang w:val="en-US"/>
              </w:rPr>
            </w:pPr>
            <w:r w:rsidRPr="00445BAF">
              <w:rPr>
                <w:noProof/>
                <w:lang w:val="en-US"/>
              </w:rPr>
              <w:drawing>
                <wp:anchor distT="0" distB="0" distL="114300" distR="114300" simplePos="0" relativeHeight="251746304" behindDoc="0" locked="0" layoutInCell="1" allowOverlap="1" wp14:anchorId="437030A7" wp14:editId="42074112">
                  <wp:simplePos x="0" y="0"/>
                  <wp:positionH relativeFrom="column">
                    <wp:posOffset>-36195</wp:posOffset>
                  </wp:positionH>
                  <wp:positionV relativeFrom="paragraph">
                    <wp:posOffset>331470</wp:posOffset>
                  </wp:positionV>
                  <wp:extent cx="4867200" cy="187200"/>
                  <wp:effectExtent l="0" t="0" r="0" b="0"/>
                  <wp:wrapNone/>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lang w:val="en-US"/>
              </w:rPr>
              <w:t>hobbies</w:t>
            </w:r>
            <w:r w:rsidRPr="00445BAF">
              <w:rPr>
                <w:lang w:val="en-US"/>
              </w:rPr>
              <w:t xml:space="preserve"> / INTERES</w:t>
            </w:r>
            <w:r w:rsidR="00445BAF">
              <w:rPr>
                <w:lang w:val="en-US"/>
              </w:rPr>
              <w:t>t</w:t>
            </w:r>
            <w:r w:rsidRPr="00445BAF">
              <w:rPr>
                <w:lang w:val="en-US"/>
              </w:rPr>
              <w:t>S</w:t>
            </w:r>
          </w:p>
          <w:p w14:paraId="2F6421D4" w14:textId="77777777" w:rsidR="00AB690E" w:rsidRPr="00445BAF" w:rsidRDefault="00AB690E" w:rsidP="00BE4736">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9"/>
              <w:gridCol w:w="1049"/>
              <w:gridCol w:w="1049"/>
              <w:gridCol w:w="1049"/>
              <w:gridCol w:w="1049"/>
              <w:gridCol w:w="1049"/>
              <w:gridCol w:w="1049"/>
            </w:tblGrid>
            <w:tr w:rsidR="00AB690E" w:rsidRPr="00445BAF" w14:paraId="01409319" w14:textId="77777777" w:rsidTr="00B46E46">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C4D2B9B"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F729D81" w14:textId="77777777" w:rsidR="00AB690E" w:rsidRPr="00445BAF" w:rsidRDefault="00AB690E" w:rsidP="00913852">
                        <w:pPr>
                          <w:framePr w:hSpace="142" w:wrap="around" w:vAnchor="page" w:hAnchor="text" w:y="1"/>
                          <w:suppressOverlap/>
                          <w:jc w:val="center"/>
                          <w:rPr>
                            <w:sz w:val="8"/>
                            <w:lang w:val="en-US"/>
                          </w:rPr>
                        </w:pPr>
                      </w:p>
                      <w:p w14:paraId="5B112F62" w14:textId="77777777" w:rsidR="00AB690E" w:rsidRPr="00445BAF" w:rsidRDefault="00AB690E" w:rsidP="00913852">
                        <w:pPr>
                          <w:framePr w:hSpace="142" w:wrap="around" w:vAnchor="page" w:hAnchor="text" w:y="1"/>
                          <w:suppressOverlap/>
                          <w:jc w:val="center"/>
                          <w:rPr>
                            <w:lang w:val="en-US"/>
                          </w:rPr>
                        </w:pPr>
                        <w:r w:rsidRPr="00445BAF">
                          <w:rPr>
                            <w:noProof/>
                            <w:lang w:val="en-US"/>
                          </w:rPr>
                          <w:drawing>
                            <wp:inline distT="0" distB="0" distL="0" distR="0" wp14:anchorId="2B58378B" wp14:editId="72578777">
                              <wp:extent cx="227337" cy="227337"/>
                              <wp:effectExtent l="0" t="0" r="1270" b="1270"/>
                              <wp:docPr id="198" name="Imagen 198" descr="D:\Gonzalo\Documents\Personal\New folder (2)\181501-interface\png\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nzalo\Documents\Personal\New folder (2)\181501-interface\png\brows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824" cy="234824"/>
                                      </a:xfrm>
                                      <a:prstGeom prst="rect">
                                        <a:avLst/>
                                      </a:prstGeom>
                                      <a:noFill/>
                                      <a:ln>
                                        <a:noFill/>
                                      </a:ln>
                                    </pic:spPr>
                                  </pic:pic>
                                </a:graphicData>
                              </a:graphic>
                            </wp:inline>
                          </w:drawing>
                        </w:r>
                      </w:p>
                      <w:p w14:paraId="3D53B46B" w14:textId="3486979A" w:rsidR="00AB690E" w:rsidRPr="00445BAF" w:rsidRDefault="00445BAF" w:rsidP="00913852">
                        <w:pPr>
                          <w:framePr w:hSpace="142" w:wrap="around" w:vAnchor="page" w:hAnchor="text" w:y="1"/>
                          <w:spacing w:before="40"/>
                          <w:suppressOverlap/>
                          <w:jc w:val="center"/>
                          <w:rPr>
                            <w:color w:val="000000" w:themeColor="text1"/>
                            <w:sz w:val="10"/>
                            <w:lang w:val="en-US"/>
                          </w:rPr>
                        </w:pPr>
                        <w:r>
                          <w:rPr>
                            <w:color w:val="000000" w:themeColor="text1"/>
                            <w:sz w:val="10"/>
                            <w:lang w:val="en-US"/>
                          </w:rPr>
                          <w:t>Self-Learning</w:t>
                        </w:r>
                      </w:p>
                      <w:p w14:paraId="4F3D4356" w14:textId="77777777" w:rsidR="00AB690E" w:rsidRPr="00445BAF" w:rsidRDefault="00AB690E" w:rsidP="00913852">
                        <w:pPr>
                          <w:framePr w:hSpace="142" w:wrap="around" w:vAnchor="page" w:hAnchor="text" w:y="1"/>
                          <w:suppressOverlap/>
                          <w:jc w:val="center"/>
                          <w:rPr>
                            <w:lang w:val="en-US"/>
                          </w:rPr>
                        </w:pPr>
                      </w:p>
                    </w:tc>
                  </w:tr>
                </w:tbl>
                <w:p w14:paraId="378ED2B1" w14:textId="77777777" w:rsidR="00AB690E" w:rsidRPr="00445BAF" w:rsidRDefault="00AB690E" w:rsidP="00913852">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6E949293"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7D35B407" w14:textId="77777777" w:rsidR="00AB690E" w:rsidRPr="00445BAF" w:rsidRDefault="00AB690E" w:rsidP="00913852">
                        <w:pPr>
                          <w:framePr w:hSpace="142" w:wrap="around" w:vAnchor="page" w:hAnchor="text" w:y="1"/>
                          <w:suppressOverlap/>
                          <w:jc w:val="center"/>
                          <w:rPr>
                            <w:sz w:val="8"/>
                            <w:lang w:val="en-US"/>
                          </w:rPr>
                        </w:pPr>
                      </w:p>
                      <w:p w14:paraId="104867AF" w14:textId="77777777" w:rsidR="00AB690E" w:rsidRPr="00445BAF" w:rsidRDefault="00AB690E" w:rsidP="00913852">
                        <w:pPr>
                          <w:framePr w:hSpace="142" w:wrap="around" w:vAnchor="page" w:hAnchor="text" w:y="1"/>
                          <w:suppressOverlap/>
                          <w:jc w:val="center"/>
                          <w:rPr>
                            <w:lang w:val="en-US"/>
                          </w:rPr>
                        </w:pPr>
                        <w:r w:rsidRPr="00445BAF">
                          <w:rPr>
                            <w:noProof/>
                            <w:lang w:val="en-US"/>
                          </w:rPr>
                          <w:drawing>
                            <wp:inline distT="0" distB="0" distL="0" distR="0" wp14:anchorId="22F4D45F" wp14:editId="258408F8">
                              <wp:extent cx="271108" cy="227879"/>
                              <wp:effectExtent l="0" t="0" r="0" b="1270"/>
                              <wp:docPr id="210" name="Imagen 210" descr="Resultado de imagen para repairing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repairing icon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359198" cy="301922"/>
                                      </a:xfrm>
                                      <a:prstGeom prst="rect">
                                        <a:avLst/>
                                      </a:prstGeom>
                                      <a:noFill/>
                                      <a:ln>
                                        <a:noFill/>
                                      </a:ln>
                                    </pic:spPr>
                                  </pic:pic>
                                </a:graphicData>
                              </a:graphic>
                            </wp:inline>
                          </w:drawing>
                        </w:r>
                      </w:p>
                      <w:p w14:paraId="44BE50DB" w14:textId="1EAEAD38" w:rsidR="00AB690E" w:rsidRPr="00445BAF" w:rsidRDefault="00AB690E" w:rsidP="00913852">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Repa</w:t>
                        </w:r>
                        <w:r w:rsidR="007B102F" w:rsidRPr="00445BAF">
                          <w:rPr>
                            <w:color w:val="000000" w:themeColor="text1"/>
                            <w:sz w:val="10"/>
                            <w:lang w:val="en-US"/>
                          </w:rPr>
                          <w:t>ra</w:t>
                        </w:r>
                        <w:r w:rsidR="00445BAF">
                          <w:rPr>
                            <w:color w:val="000000" w:themeColor="text1"/>
                            <w:sz w:val="10"/>
                            <w:lang w:val="en-US"/>
                          </w:rPr>
                          <w:t>tio</w:t>
                        </w:r>
                        <w:r w:rsidR="007B102F" w:rsidRPr="00445BAF">
                          <w:rPr>
                            <w:color w:val="000000" w:themeColor="text1"/>
                            <w:sz w:val="10"/>
                            <w:lang w:val="en-US"/>
                          </w:rPr>
                          <w:t>n</w:t>
                        </w:r>
                      </w:p>
                      <w:p w14:paraId="5430C8CF" w14:textId="77777777" w:rsidR="00AB690E" w:rsidRPr="00445BAF" w:rsidRDefault="00AB690E" w:rsidP="00913852">
                        <w:pPr>
                          <w:framePr w:hSpace="142" w:wrap="around" w:vAnchor="page" w:hAnchor="text" w:y="1"/>
                          <w:spacing w:before="40"/>
                          <w:suppressOverlap/>
                          <w:jc w:val="center"/>
                          <w:rPr>
                            <w:lang w:val="en-US"/>
                          </w:rPr>
                        </w:pPr>
                      </w:p>
                    </w:tc>
                  </w:tr>
                </w:tbl>
                <w:p w14:paraId="54C80863" w14:textId="77777777" w:rsidR="00AB690E" w:rsidRPr="00445BAF" w:rsidRDefault="00AB690E" w:rsidP="00913852">
                  <w:pPr>
                    <w:framePr w:hSpace="142" w:wrap="around" w:vAnchor="page" w:hAnchor="text" w:y="1"/>
                    <w:suppressOverlap/>
                    <w:jc w:val="center"/>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50B9F002"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8F6A8E4" w14:textId="77777777" w:rsidR="00AB690E" w:rsidRPr="00445BAF" w:rsidRDefault="00AB690E" w:rsidP="00913852">
                        <w:pPr>
                          <w:framePr w:hSpace="142" w:wrap="around" w:vAnchor="page" w:hAnchor="text" w:y="1"/>
                          <w:suppressOverlap/>
                          <w:jc w:val="center"/>
                          <w:rPr>
                            <w:sz w:val="8"/>
                            <w:lang w:val="en-US"/>
                          </w:rPr>
                        </w:pPr>
                      </w:p>
                      <w:p w14:paraId="49B9EE05" w14:textId="77777777" w:rsidR="00AB690E" w:rsidRPr="00445BAF" w:rsidRDefault="00AB690E" w:rsidP="00913852">
                        <w:pPr>
                          <w:framePr w:hSpace="142" w:wrap="around" w:vAnchor="page" w:hAnchor="text" w:y="1"/>
                          <w:suppressOverlap/>
                          <w:jc w:val="center"/>
                          <w:rPr>
                            <w:lang w:val="en-US"/>
                          </w:rPr>
                        </w:pPr>
                        <w:r w:rsidRPr="00445BAF">
                          <w:rPr>
                            <w:noProof/>
                            <w:lang w:val="en-US"/>
                          </w:rPr>
                          <w:drawing>
                            <wp:inline distT="0" distB="0" distL="0" distR="0" wp14:anchorId="5558DE5F" wp14:editId="4D57B8E7">
                              <wp:extent cx="223234" cy="223234"/>
                              <wp:effectExtent l="0" t="0" r="5715" b="5715"/>
                              <wp:docPr id="214" name="Imagen 2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234" cy="223234"/>
                                      </a:xfrm>
                                      <a:prstGeom prst="rect">
                                        <a:avLst/>
                                      </a:prstGeom>
                                      <a:noFill/>
                                      <a:ln>
                                        <a:noFill/>
                                      </a:ln>
                                    </pic:spPr>
                                  </pic:pic>
                                </a:graphicData>
                              </a:graphic>
                            </wp:inline>
                          </w:drawing>
                        </w:r>
                      </w:p>
                      <w:p w14:paraId="7CED22AF" w14:textId="4CF8471C" w:rsidR="00AB690E" w:rsidRPr="00445BAF" w:rsidRDefault="00AB690E" w:rsidP="00913852">
                        <w:pPr>
                          <w:framePr w:hSpace="142" w:wrap="around" w:vAnchor="page" w:hAnchor="text" w:y="1"/>
                          <w:spacing w:before="40"/>
                          <w:suppressOverlap/>
                          <w:jc w:val="center"/>
                          <w:rPr>
                            <w:color w:val="000000" w:themeColor="text1"/>
                            <w:sz w:val="10"/>
                            <w:lang w:val="en-US"/>
                          </w:rPr>
                        </w:pPr>
                        <w:r w:rsidRPr="00445BAF">
                          <w:rPr>
                            <w:color w:val="000000" w:themeColor="text1"/>
                            <w:sz w:val="10"/>
                            <w:lang w:val="en-US"/>
                          </w:rPr>
                          <w:t>Gr</w:t>
                        </w:r>
                        <w:r w:rsidR="00445BAF">
                          <w:rPr>
                            <w:color w:val="000000" w:themeColor="text1"/>
                            <w:sz w:val="10"/>
                            <w:lang w:val="en-US"/>
                          </w:rPr>
                          <w:t>aphic Design</w:t>
                        </w:r>
                      </w:p>
                      <w:p w14:paraId="305890DB" w14:textId="77777777" w:rsidR="00AB690E" w:rsidRPr="00445BAF" w:rsidRDefault="00AB690E" w:rsidP="00913852">
                        <w:pPr>
                          <w:framePr w:hSpace="142" w:wrap="around" w:vAnchor="page" w:hAnchor="text" w:y="1"/>
                          <w:spacing w:before="40"/>
                          <w:suppressOverlap/>
                          <w:jc w:val="center"/>
                          <w:rPr>
                            <w:lang w:val="en-US"/>
                          </w:rPr>
                        </w:pPr>
                      </w:p>
                    </w:tc>
                  </w:tr>
                </w:tbl>
                <w:p w14:paraId="08395D63" w14:textId="77777777" w:rsidR="00AB690E" w:rsidRPr="00445BAF" w:rsidRDefault="00AB690E" w:rsidP="00913852">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79EB5DBA"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BC05E95" w14:textId="77777777" w:rsidR="00AB690E" w:rsidRPr="00445BAF" w:rsidRDefault="00AB690E" w:rsidP="00913852">
                        <w:pPr>
                          <w:framePr w:hSpace="142" w:wrap="around" w:vAnchor="page" w:hAnchor="text" w:y="1"/>
                          <w:suppressOverlap/>
                          <w:jc w:val="center"/>
                          <w:rPr>
                            <w:sz w:val="8"/>
                            <w:lang w:val="en-US"/>
                          </w:rPr>
                        </w:pPr>
                      </w:p>
                      <w:p w14:paraId="3DF935C6" w14:textId="77777777" w:rsidR="00AB690E" w:rsidRPr="00445BAF" w:rsidRDefault="00AB690E" w:rsidP="00913852">
                        <w:pPr>
                          <w:framePr w:hSpace="142" w:wrap="around" w:vAnchor="page" w:hAnchor="text" w:y="1"/>
                          <w:suppressOverlap/>
                          <w:jc w:val="center"/>
                          <w:rPr>
                            <w:lang w:val="en-US"/>
                          </w:rPr>
                        </w:pPr>
                        <w:r w:rsidRPr="00445BAF">
                          <w:rPr>
                            <w:noProof/>
                            <w:lang w:val="en-US"/>
                          </w:rPr>
                          <w:drawing>
                            <wp:inline distT="0" distB="0" distL="0" distR="0" wp14:anchorId="395D6051" wp14:editId="4E44DA91">
                              <wp:extent cx="250725" cy="230505"/>
                              <wp:effectExtent l="0" t="0" r="0" b="0"/>
                              <wp:docPr id="200" name="Imagen 200" descr="D:\Gonzalo\Documents\Personal\New folder (2)\1578100-photography\png\005-cam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nzalo\Documents\Personal\New folder (2)\1578100-photography\png\005-camera-1.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8065"/>
                                      <a:stretch/>
                                    </pic:blipFill>
                                    <pic:spPr bwMode="auto">
                                      <a:xfrm>
                                        <a:off x="0" y="0"/>
                                        <a:ext cx="257002" cy="236276"/>
                                      </a:xfrm>
                                      <a:prstGeom prst="rect">
                                        <a:avLst/>
                                      </a:prstGeom>
                                      <a:noFill/>
                                      <a:ln>
                                        <a:noFill/>
                                      </a:ln>
                                      <a:extLst>
                                        <a:ext uri="{53640926-AAD7-44D8-BBD7-CCE9431645EC}">
                                          <a14:shadowObscured xmlns:a14="http://schemas.microsoft.com/office/drawing/2010/main"/>
                                        </a:ext>
                                      </a:extLst>
                                    </pic:spPr>
                                  </pic:pic>
                                </a:graphicData>
                              </a:graphic>
                            </wp:inline>
                          </w:drawing>
                        </w:r>
                      </w:p>
                      <w:p w14:paraId="1C90B6E3" w14:textId="1E1C3B59" w:rsidR="00AB690E" w:rsidRPr="00445BAF" w:rsidRDefault="00445BAF" w:rsidP="00913852">
                        <w:pPr>
                          <w:framePr w:hSpace="142" w:wrap="around" w:vAnchor="page" w:hAnchor="text" w:y="1"/>
                          <w:spacing w:before="40"/>
                          <w:suppressOverlap/>
                          <w:jc w:val="center"/>
                          <w:rPr>
                            <w:color w:val="000000" w:themeColor="text1"/>
                            <w:sz w:val="10"/>
                            <w:lang w:val="en-US"/>
                          </w:rPr>
                        </w:pPr>
                        <w:r>
                          <w:rPr>
                            <w:color w:val="000000" w:themeColor="text1"/>
                            <w:sz w:val="10"/>
                            <w:lang w:val="en-US"/>
                          </w:rPr>
                          <w:t>Photography</w:t>
                        </w:r>
                      </w:p>
                      <w:p w14:paraId="76C4E0A7" w14:textId="77777777" w:rsidR="00AB690E" w:rsidRPr="00445BAF" w:rsidRDefault="00AB690E" w:rsidP="00913852">
                        <w:pPr>
                          <w:framePr w:hSpace="142" w:wrap="around" w:vAnchor="page" w:hAnchor="text" w:y="1"/>
                          <w:spacing w:before="40"/>
                          <w:suppressOverlap/>
                          <w:jc w:val="center"/>
                          <w:rPr>
                            <w:lang w:val="en-US"/>
                          </w:rPr>
                        </w:pPr>
                      </w:p>
                    </w:tc>
                  </w:tr>
                </w:tbl>
                <w:p w14:paraId="55779A89" w14:textId="77777777" w:rsidR="00AB690E" w:rsidRPr="00445BAF" w:rsidRDefault="00AB690E" w:rsidP="00913852">
                  <w:pPr>
                    <w:framePr w:hSpace="142" w:wrap="around" w:vAnchor="page" w:hAnchor="text" w:y="1"/>
                    <w:suppressOverlap/>
                    <w:rPr>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2463CB75"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68705E3F" w14:textId="77777777" w:rsidR="00AB690E" w:rsidRPr="00445BAF" w:rsidRDefault="00AB690E" w:rsidP="00913852">
                        <w:pPr>
                          <w:framePr w:hSpace="142" w:wrap="around" w:vAnchor="page" w:hAnchor="text" w:y="1"/>
                          <w:suppressOverlap/>
                          <w:jc w:val="center"/>
                          <w:rPr>
                            <w:sz w:val="8"/>
                            <w:lang w:val="en-US"/>
                          </w:rPr>
                        </w:pPr>
                      </w:p>
                      <w:p w14:paraId="39DC86FB" w14:textId="77777777" w:rsidR="00AB690E" w:rsidRPr="00445BAF" w:rsidRDefault="00AB690E" w:rsidP="00913852">
                        <w:pPr>
                          <w:framePr w:hSpace="142" w:wrap="around" w:vAnchor="page" w:hAnchor="text" w:y="1"/>
                          <w:suppressOverlap/>
                          <w:jc w:val="center"/>
                          <w:rPr>
                            <w:lang w:val="en-US"/>
                          </w:rPr>
                        </w:pPr>
                        <w:r w:rsidRPr="00445BAF">
                          <w:rPr>
                            <w:noProof/>
                            <w:lang w:val="en-US"/>
                          </w:rPr>
                          <w:drawing>
                            <wp:inline distT="0" distB="0" distL="0" distR="0" wp14:anchorId="4281D008" wp14:editId="09169734">
                              <wp:extent cx="224790" cy="224790"/>
                              <wp:effectExtent l="0" t="0" r="3810" b="3810"/>
                              <wp:docPr id="204" name="Imagen 204" descr="C:\Users\Gonzalo\AppData\Local\Microsoft\Windows\Temporary Internet Files\Content.MSO\8A108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zalo\AppData\Local\Microsoft\Windows\Temporary Internet Files\Content.MSO\8A10894A.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940" cy="236940"/>
                                      </a:xfrm>
                                      <a:prstGeom prst="rect">
                                        <a:avLst/>
                                      </a:prstGeom>
                                      <a:noFill/>
                                      <a:ln>
                                        <a:noFill/>
                                      </a:ln>
                                    </pic:spPr>
                                  </pic:pic>
                                </a:graphicData>
                              </a:graphic>
                            </wp:inline>
                          </w:drawing>
                        </w:r>
                      </w:p>
                      <w:p w14:paraId="5C331AD5" w14:textId="0D7B15C3" w:rsidR="00AB690E" w:rsidRPr="00445BAF" w:rsidRDefault="00445BAF" w:rsidP="00913852">
                        <w:pPr>
                          <w:framePr w:hSpace="142" w:wrap="around" w:vAnchor="page" w:hAnchor="text" w:y="1"/>
                          <w:spacing w:before="40"/>
                          <w:suppressOverlap/>
                          <w:jc w:val="center"/>
                          <w:rPr>
                            <w:color w:val="000000" w:themeColor="text1"/>
                            <w:sz w:val="10"/>
                            <w:lang w:val="en-US"/>
                          </w:rPr>
                        </w:pPr>
                        <w:r>
                          <w:rPr>
                            <w:color w:val="000000" w:themeColor="text1"/>
                            <w:sz w:val="10"/>
                            <w:lang w:val="en-US"/>
                          </w:rPr>
                          <w:t>Travel</w:t>
                        </w:r>
                      </w:p>
                      <w:p w14:paraId="2F993A71" w14:textId="77777777" w:rsidR="00AB690E" w:rsidRPr="00445BAF" w:rsidRDefault="00AB690E" w:rsidP="00913852">
                        <w:pPr>
                          <w:framePr w:hSpace="142" w:wrap="around" w:vAnchor="page" w:hAnchor="text" w:y="1"/>
                          <w:spacing w:before="40"/>
                          <w:suppressOverlap/>
                          <w:jc w:val="center"/>
                          <w:rPr>
                            <w:lang w:val="en-US"/>
                          </w:rPr>
                        </w:pPr>
                      </w:p>
                    </w:tc>
                  </w:tr>
                </w:tbl>
                <w:p w14:paraId="23810925" w14:textId="77777777" w:rsidR="00AB690E" w:rsidRPr="00445BAF" w:rsidRDefault="00AB690E" w:rsidP="00913852">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392E1428"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2848886A" w14:textId="77777777" w:rsidR="00AB690E" w:rsidRPr="00445BAF" w:rsidRDefault="00AB690E" w:rsidP="00913852">
                        <w:pPr>
                          <w:framePr w:hSpace="142" w:wrap="around" w:vAnchor="page" w:hAnchor="text" w:y="1"/>
                          <w:suppressOverlap/>
                          <w:jc w:val="center"/>
                          <w:rPr>
                            <w:sz w:val="8"/>
                            <w:lang w:val="en-US"/>
                          </w:rPr>
                        </w:pPr>
                      </w:p>
                      <w:p w14:paraId="01A6184A" w14:textId="77777777" w:rsidR="00AB690E" w:rsidRPr="00445BAF" w:rsidRDefault="00AB690E" w:rsidP="00913852">
                        <w:pPr>
                          <w:framePr w:hSpace="142" w:wrap="around" w:vAnchor="page" w:hAnchor="text" w:y="1"/>
                          <w:suppressOverlap/>
                          <w:jc w:val="center"/>
                          <w:rPr>
                            <w:lang w:val="en-US"/>
                          </w:rPr>
                        </w:pPr>
                        <w:r w:rsidRPr="00445BAF">
                          <w:rPr>
                            <w:noProof/>
                            <w:lang w:val="en-US"/>
                          </w:rPr>
                          <w:drawing>
                            <wp:inline distT="0" distB="0" distL="0" distR="0" wp14:anchorId="42B366A1" wp14:editId="777505ED">
                              <wp:extent cx="220980" cy="220980"/>
                              <wp:effectExtent l="0" t="0" r="7620" b="7620"/>
                              <wp:docPr id="208" name="Imagen 20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097" cy="245097"/>
                                      </a:xfrm>
                                      <a:prstGeom prst="rect">
                                        <a:avLst/>
                                      </a:prstGeom>
                                      <a:noFill/>
                                      <a:ln>
                                        <a:noFill/>
                                      </a:ln>
                                    </pic:spPr>
                                  </pic:pic>
                                </a:graphicData>
                              </a:graphic>
                            </wp:inline>
                          </w:drawing>
                        </w:r>
                      </w:p>
                      <w:p w14:paraId="5BFE70D3" w14:textId="241AC56C" w:rsidR="00AB690E" w:rsidRPr="00445BAF" w:rsidRDefault="00445BAF" w:rsidP="00913852">
                        <w:pPr>
                          <w:framePr w:hSpace="142" w:wrap="around" w:vAnchor="page" w:hAnchor="text" w:y="1"/>
                          <w:spacing w:before="40"/>
                          <w:suppressOverlap/>
                          <w:jc w:val="center"/>
                          <w:rPr>
                            <w:color w:val="000000" w:themeColor="text1"/>
                            <w:sz w:val="10"/>
                            <w:lang w:val="en-US"/>
                          </w:rPr>
                        </w:pPr>
                        <w:r>
                          <w:rPr>
                            <w:color w:val="000000" w:themeColor="text1"/>
                            <w:sz w:val="10"/>
                            <w:lang w:val="en-US"/>
                          </w:rPr>
                          <w:t>Movies</w:t>
                        </w:r>
                      </w:p>
                      <w:p w14:paraId="4B3B335B" w14:textId="77777777" w:rsidR="00AB690E" w:rsidRPr="00445BAF" w:rsidRDefault="00AB690E" w:rsidP="00913852">
                        <w:pPr>
                          <w:framePr w:hSpace="142" w:wrap="around" w:vAnchor="page" w:hAnchor="text" w:y="1"/>
                          <w:suppressOverlap/>
                          <w:jc w:val="center"/>
                          <w:rPr>
                            <w:lang w:val="en-US"/>
                          </w:rPr>
                        </w:pPr>
                      </w:p>
                    </w:tc>
                  </w:tr>
                </w:tbl>
                <w:p w14:paraId="37C8242A" w14:textId="77777777" w:rsidR="00AB690E" w:rsidRPr="00445BAF" w:rsidRDefault="00AB690E" w:rsidP="00913852">
                  <w:pPr>
                    <w:framePr w:hSpace="142" w:wrap="around" w:vAnchor="page" w:hAnchor="text" w:y="1"/>
                    <w:suppressOverlap/>
                    <w:jc w:val="center"/>
                    <w:rPr>
                      <w:sz w:val="8"/>
                      <w:lang w:val="en-US"/>
                    </w:rPr>
                  </w:pPr>
                </w:p>
              </w:tc>
              <w:tc>
                <w:tcPr>
                  <w:tcW w:w="1049" w:type="dxa"/>
                </w:tcPr>
                <w:tbl>
                  <w:tblPr>
                    <w:tblStyle w:val="Tablaconcuadrcula"/>
                    <w:tblW w:w="0" w:type="auto"/>
                    <w:tblLayout w:type="fixed"/>
                    <w:tblCellMar>
                      <w:left w:w="0" w:type="dxa"/>
                      <w:right w:w="0" w:type="dxa"/>
                    </w:tblCellMar>
                    <w:tblLook w:val="04A0" w:firstRow="1" w:lastRow="0" w:firstColumn="1" w:lastColumn="0" w:noHBand="0" w:noVBand="1"/>
                  </w:tblPr>
                  <w:tblGrid>
                    <w:gridCol w:w="794"/>
                  </w:tblGrid>
                  <w:tr w:rsidR="00AB690E" w:rsidRPr="00445BAF" w14:paraId="47912B4C" w14:textId="77777777" w:rsidTr="00B46E46">
                    <w:trPr>
                      <w:trHeight w:hRule="exact" w:val="794"/>
                    </w:trPr>
                    <w:tc>
                      <w:tcPr>
                        <w:tcW w:w="794" w:type="dxa"/>
                        <w:tcBorders>
                          <w:top w:val="single" w:sz="12" w:space="0" w:color="auto"/>
                          <w:left w:val="single" w:sz="12" w:space="0" w:color="auto"/>
                          <w:bottom w:val="single" w:sz="12" w:space="0" w:color="auto"/>
                          <w:right w:val="single" w:sz="12" w:space="0" w:color="auto"/>
                        </w:tcBorders>
                      </w:tcPr>
                      <w:p w14:paraId="14202CBD" w14:textId="77777777" w:rsidR="00AB690E" w:rsidRPr="00445BAF" w:rsidRDefault="00AB690E" w:rsidP="00913852">
                        <w:pPr>
                          <w:framePr w:hSpace="142" w:wrap="around" w:vAnchor="page" w:hAnchor="text" w:y="1"/>
                          <w:suppressOverlap/>
                          <w:jc w:val="center"/>
                          <w:rPr>
                            <w:sz w:val="8"/>
                            <w:lang w:val="en-US"/>
                          </w:rPr>
                        </w:pPr>
                      </w:p>
                      <w:p w14:paraId="3160FB18" w14:textId="77777777" w:rsidR="00AB690E" w:rsidRPr="00445BAF" w:rsidRDefault="00AB690E" w:rsidP="00913852">
                        <w:pPr>
                          <w:framePr w:hSpace="142" w:wrap="around" w:vAnchor="page" w:hAnchor="text" w:y="1"/>
                          <w:suppressOverlap/>
                          <w:jc w:val="center"/>
                          <w:rPr>
                            <w:lang w:val="en-US"/>
                          </w:rPr>
                        </w:pPr>
                        <w:r w:rsidRPr="00445BAF">
                          <w:rPr>
                            <w:noProof/>
                            <w:lang w:val="en-US"/>
                          </w:rPr>
                          <w:drawing>
                            <wp:inline distT="0" distB="0" distL="0" distR="0" wp14:anchorId="5F715453" wp14:editId="19BCDE7A">
                              <wp:extent cx="227527" cy="227527"/>
                              <wp:effectExtent l="0" t="0" r="1270" b="1270"/>
                              <wp:docPr id="209" name="Imagen 209" descr="D:\Gonzalo\Documents\Personal\New folder (2)\1577054-gaming\png\016-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nzalo\Documents\Personal\New folder (2)\1577054-gaming\png\016-compute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685" cy="233685"/>
                                      </a:xfrm>
                                      <a:prstGeom prst="rect">
                                        <a:avLst/>
                                      </a:prstGeom>
                                      <a:noFill/>
                                      <a:ln>
                                        <a:noFill/>
                                      </a:ln>
                                    </pic:spPr>
                                  </pic:pic>
                                </a:graphicData>
                              </a:graphic>
                            </wp:inline>
                          </w:drawing>
                        </w:r>
                      </w:p>
                      <w:p w14:paraId="708D968A" w14:textId="418E2DFC" w:rsidR="00AB690E" w:rsidRPr="00445BAF" w:rsidRDefault="00445BAF" w:rsidP="00913852">
                        <w:pPr>
                          <w:framePr w:hSpace="142" w:wrap="around" w:vAnchor="page" w:hAnchor="text" w:y="1"/>
                          <w:spacing w:before="40"/>
                          <w:suppressOverlap/>
                          <w:jc w:val="center"/>
                          <w:rPr>
                            <w:color w:val="000000" w:themeColor="text1"/>
                            <w:sz w:val="10"/>
                            <w:lang w:val="en-US"/>
                          </w:rPr>
                        </w:pPr>
                        <w:r>
                          <w:rPr>
                            <w:color w:val="000000" w:themeColor="text1"/>
                            <w:sz w:val="10"/>
                            <w:lang w:val="en-US"/>
                          </w:rPr>
                          <w:t>Gamming</w:t>
                        </w:r>
                      </w:p>
                      <w:p w14:paraId="02D52FA3" w14:textId="77777777" w:rsidR="00AB690E" w:rsidRPr="00445BAF" w:rsidRDefault="00AB690E" w:rsidP="00913852">
                        <w:pPr>
                          <w:framePr w:hSpace="142" w:wrap="around" w:vAnchor="page" w:hAnchor="text" w:y="1"/>
                          <w:suppressOverlap/>
                          <w:jc w:val="center"/>
                          <w:rPr>
                            <w:lang w:val="en-US"/>
                          </w:rPr>
                        </w:pPr>
                      </w:p>
                    </w:tc>
                  </w:tr>
                </w:tbl>
                <w:p w14:paraId="2736ED76" w14:textId="77777777" w:rsidR="00AB690E" w:rsidRPr="00445BAF" w:rsidRDefault="00AB690E" w:rsidP="00913852">
                  <w:pPr>
                    <w:framePr w:hSpace="142" w:wrap="around" w:vAnchor="page" w:hAnchor="text" w:y="1"/>
                    <w:suppressOverlap/>
                    <w:jc w:val="center"/>
                    <w:rPr>
                      <w:sz w:val="8"/>
                      <w:lang w:val="en-US"/>
                    </w:rPr>
                  </w:pPr>
                </w:p>
              </w:tc>
            </w:tr>
            <w:tr w:rsidR="00AB690E" w:rsidRPr="00445BAF" w14:paraId="40ECAE81" w14:textId="77777777" w:rsidTr="00B46E46">
              <w:tc>
                <w:tcPr>
                  <w:tcW w:w="1049" w:type="dxa"/>
                </w:tcPr>
                <w:p w14:paraId="2557E7A5" w14:textId="77777777" w:rsidR="00AB690E" w:rsidRPr="00445BAF" w:rsidRDefault="00AB690E" w:rsidP="00913852">
                  <w:pPr>
                    <w:framePr w:hSpace="142" w:wrap="around" w:vAnchor="page" w:hAnchor="text" w:y="1"/>
                    <w:suppressOverlap/>
                    <w:jc w:val="center"/>
                    <w:rPr>
                      <w:sz w:val="8"/>
                      <w:lang w:val="en-US"/>
                    </w:rPr>
                  </w:pPr>
                </w:p>
              </w:tc>
              <w:tc>
                <w:tcPr>
                  <w:tcW w:w="1049" w:type="dxa"/>
                </w:tcPr>
                <w:p w14:paraId="385E7C4F" w14:textId="77777777" w:rsidR="00AB690E" w:rsidRPr="00445BAF" w:rsidRDefault="00AB690E" w:rsidP="00913852">
                  <w:pPr>
                    <w:framePr w:hSpace="142" w:wrap="around" w:vAnchor="page" w:hAnchor="text" w:y="1"/>
                    <w:suppressOverlap/>
                    <w:jc w:val="center"/>
                    <w:rPr>
                      <w:sz w:val="8"/>
                      <w:lang w:val="en-US"/>
                    </w:rPr>
                  </w:pPr>
                </w:p>
              </w:tc>
              <w:tc>
                <w:tcPr>
                  <w:tcW w:w="1049" w:type="dxa"/>
                </w:tcPr>
                <w:p w14:paraId="1BD3C01A" w14:textId="77777777" w:rsidR="00AB690E" w:rsidRPr="00445BAF" w:rsidRDefault="00AB690E" w:rsidP="00913852">
                  <w:pPr>
                    <w:framePr w:hSpace="142" w:wrap="around" w:vAnchor="page" w:hAnchor="text" w:y="1"/>
                    <w:suppressOverlap/>
                    <w:jc w:val="center"/>
                    <w:rPr>
                      <w:sz w:val="8"/>
                      <w:lang w:val="en-US"/>
                    </w:rPr>
                  </w:pPr>
                </w:p>
              </w:tc>
              <w:tc>
                <w:tcPr>
                  <w:tcW w:w="1049" w:type="dxa"/>
                </w:tcPr>
                <w:p w14:paraId="257D55B3" w14:textId="77777777" w:rsidR="00AB690E" w:rsidRPr="00445BAF" w:rsidRDefault="00AB690E" w:rsidP="00913852">
                  <w:pPr>
                    <w:framePr w:hSpace="142" w:wrap="around" w:vAnchor="page" w:hAnchor="text" w:y="1"/>
                    <w:suppressOverlap/>
                    <w:jc w:val="center"/>
                    <w:rPr>
                      <w:sz w:val="8"/>
                      <w:lang w:val="en-US"/>
                    </w:rPr>
                  </w:pPr>
                </w:p>
              </w:tc>
              <w:tc>
                <w:tcPr>
                  <w:tcW w:w="1049" w:type="dxa"/>
                </w:tcPr>
                <w:p w14:paraId="544D8CF7" w14:textId="77777777" w:rsidR="00AB690E" w:rsidRPr="00445BAF" w:rsidRDefault="00AB690E" w:rsidP="00913852">
                  <w:pPr>
                    <w:framePr w:hSpace="142" w:wrap="around" w:vAnchor="page" w:hAnchor="text" w:y="1"/>
                    <w:suppressOverlap/>
                    <w:jc w:val="center"/>
                    <w:rPr>
                      <w:sz w:val="8"/>
                      <w:lang w:val="en-US"/>
                    </w:rPr>
                  </w:pPr>
                </w:p>
              </w:tc>
              <w:tc>
                <w:tcPr>
                  <w:tcW w:w="1049" w:type="dxa"/>
                </w:tcPr>
                <w:p w14:paraId="3E25D0DF" w14:textId="77777777" w:rsidR="00AB690E" w:rsidRPr="00445BAF" w:rsidRDefault="00AB690E" w:rsidP="00913852">
                  <w:pPr>
                    <w:framePr w:hSpace="142" w:wrap="around" w:vAnchor="page" w:hAnchor="text" w:y="1"/>
                    <w:suppressOverlap/>
                    <w:jc w:val="center"/>
                    <w:rPr>
                      <w:sz w:val="8"/>
                      <w:lang w:val="en-US"/>
                    </w:rPr>
                  </w:pPr>
                </w:p>
              </w:tc>
              <w:tc>
                <w:tcPr>
                  <w:tcW w:w="1049" w:type="dxa"/>
                </w:tcPr>
                <w:p w14:paraId="4BCADF7D" w14:textId="77777777" w:rsidR="00AB690E" w:rsidRPr="00445BAF" w:rsidRDefault="00AB690E" w:rsidP="00913852">
                  <w:pPr>
                    <w:framePr w:hSpace="142" w:wrap="around" w:vAnchor="page" w:hAnchor="text" w:y="1"/>
                    <w:suppressOverlap/>
                    <w:jc w:val="center"/>
                    <w:rPr>
                      <w:sz w:val="8"/>
                      <w:lang w:val="en-US"/>
                    </w:rPr>
                  </w:pPr>
                </w:p>
              </w:tc>
            </w:tr>
          </w:tbl>
          <w:p w14:paraId="154111B3" w14:textId="77777777" w:rsidR="00742289" w:rsidRPr="00445BAF" w:rsidRDefault="00742289" w:rsidP="00BE4736">
            <w:pPr>
              <w:rPr>
                <w:lang w:val="en-US"/>
              </w:rPr>
            </w:pPr>
          </w:p>
          <w:p w14:paraId="76E8A586" w14:textId="2FDB9071" w:rsidR="006C477E" w:rsidRPr="00445BAF" w:rsidRDefault="006C477E" w:rsidP="00BE4736">
            <w:pPr>
              <w:rPr>
                <w:lang w:val="en-US"/>
              </w:rPr>
            </w:pPr>
          </w:p>
        </w:tc>
      </w:tr>
    </w:tbl>
    <w:p w14:paraId="4A9541E1" w14:textId="7EF05E1A" w:rsidR="0043117B" w:rsidRPr="00445BAF" w:rsidRDefault="001F2B9C" w:rsidP="0069348D">
      <w:pPr>
        <w:tabs>
          <w:tab w:val="left" w:pos="990"/>
        </w:tabs>
        <w:rPr>
          <w:lang w:val="en-US"/>
        </w:rPr>
      </w:pPr>
      <w:r w:rsidRPr="00445BAF">
        <w:rPr>
          <w:noProof/>
          <w:lang w:val="en-US"/>
        </w:rPr>
        <w:lastRenderedPageBreak/>
        <w:drawing>
          <wp:anchor distT="0" distB="0" distL="114300" distR="114300" simplePos="0" relativeHeight="251692032" behindDoc="0" locked="0" layoutInCell="1" allowOverlap="1" wp14:anchorId="682559B0" wp14:editId="6656F82A">
            <wp:simplePos x="0" y="0"/>
            <wp:positionH relativeFrom="margin">
              <wp:posOffset>-610870</wp:posOffset>
            </wp:positionH>
            <wp:positionV relativeFrom="paragraph">
              <wp:posOffset>-2949575</wp:posOffset>
            </wp:positionV>
            <wp:extent cx="2592070" cy="16764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5BAF">
        <w:rPr>
          <w:noProof/>
          <w:lang w:val="en-US"/>
        </w:rPr>
        <w:drawing>
          <wp:anchor distT="0" distB="0" distL="114300" distR="114300" simplePos="0" relativeHeight="251689984" behindDoc="0" locked="0" layoutInCell="1" allowOverlap="1" wp14:anchorId="2CC4735A" wp14:editId="42C81E1E">
            <wp:simplePos x="0" y="0"/>
            <wp:positionH relativeFrom="margin">
              <wp:posOffset>-610870</wp:posOffset>
            </wp:positionH>
            <wp:positionV relativeFrom="paragraph">
              <wp:posOffset>-5595620</wp:posOffset>
            </wp:positionV>
            <wp:extent cx="2592070" cy="16764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30" b="-97321"/>
                    <a:stretch/>
                  </pic:blipFill>
                  <pic:spPr bwMode="auto">
                    <a:xfrm>
                      <a:off x="0" y="0"/>
                      <a:ext cx="259207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3117B" w:rsidRPr="00445BAF" w:rsidSect="00532C6E">
      <w:headerReference w:type="default" r:id="rId25"/>
      <w:headerReference w:type="first" r:id="rId26"/>
      <w:pgSz w:w="12240" w:h="15840" w:code="1"/>
      <w:pgMar w:top="0" w:right="0" w:bottom="0" w:left="0" w:header="283"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7C0CF" w14:textId="77777777" w:rsidR="00AB7641" w:rsidRDefault="00AB7641" w:rsidP="000C45FF">
      <w:r>
        <w:separator/>
      </w:r>
    </w:p>
  </w:endnote>
  <w:endnote w:type="continuationSeparator" w:id="0">
    <w:p w14:paraId="0C2071B9" w14:textId="77777777" w:rsidR="00AB7641" w:rsidRDefault="00AB764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laticon">
    <w:panose1 w:val="02000603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22B1" w14:textId="77777777" w:rsidR="00AB7641" w:rsidRDefault="00AB7641" w:rsidP="000C45FF">
      <w:r>
        <w:separator/>
      </w:r>
    </w:p>
  </w:footnote>
  <w:footnote w:type="continuationSeparator" w:id="0">
    <w:p w14:paraId="38089E55" w14:textId="77777777" w:rsidR="00AB7641" w:rsidRDefault="00AB764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2900" w:type="dxa"/>
      <w:tblInd w:w="-567" w:type="dxa"/>
      <w:tblBorders>
        <w:top w:val="none" w:sz="0" w:space="0" w:color="auto"/>
        <w:left w:val="none" w:sz="0" w:space="0" w:color="auto"/>
        <w:bottom w:val="thickThinSmallGap" w:sz="24" w:space="0" w:color="355D7E" w:themeColor="accent1" w:themeShade="80"/>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5245"/>
      <w:gridCol w:w="7655"/>
    </w:tblGrid>
    <w:tr w:rsidR="001C2CDB" w14:paraId="425C5BA9" w14:textId="77777777" w:rsidTr="00C967A6">
      <w:trPr>
        <w:trHeight w:val="709"/>
      </w:trPr>
      <w:tc>
        <w:tcPr>
          <w:tcW w:w="5245" w:type="dxa"/>
          <w:tcBorders>
            <w:bottom w:val="nil"/>
          </w:tcBorders>
        </w:tcPr>
        <w:p w14:paraId="1B3B7274" w14:textId="51FFDB93" w:rsidR="001C2CDB" w:rsidRDefault="0069348D">
          <w:pPr>
            <w:pStyle w:val="Encabezado"/>
          </w:pPr>
          <w:r w:rsidRPr="001B0127">
            <w:rPr>
              <w:noProof/>
              <w:color w:val="BED3E4" w:themeColor="accent1" w:themeTint="99"/>
              <w:lang w:bidi="es-ES"/>
            </w:rPr>
            <mc:AlternateContent>
              <mc:Choice Requires="wps">
                <w:drawing>
                  <wp:anchor distT="45720" distB="45720" distL="114300" distR="114300" simplePos="0" relativeHeight="251666432" behindDoc="0" locked="0" layoutInCell="1" allowOverlap="1" wp14:anchorId="03E23293" wp14:editId="3092B2F0">
                    <wp:simplePos x="0" y="0"/>
                    <wp:positionH relativeFrom="page">
                      <wp:posOffset>525780</wp:posOffset>
                    </wp:positionH>
                    <wp:positionV relativeFrom="page">
                      <wp:posOffset>60960</wp:posOffset>
                    </wp:positionV>
                    <wp:extent cx="2361600" cy="720000"/>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720000"/>
                            </a:xfrm>
                            <a:prstGeom prst="rect">
                              <a:avLst/>
                            </a:prstGeom>
                            <a:noFill/>
                            <a:ln w="9525">
                              <a:noFill/>
                              <a:miter lim="800000"/>
                              <a:headEnd/>
                              <a:tailEnd/>
                            </a:ln>
                          </wps:spPr>
                          <wps:txb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23293" id="_x0000_t202" coordsize="21600,21600" o:spt="202" path="m,l,21600r21600,l21600,xe">
                    <v:stroke joinstyle="miter"/>
                    <v:path gradientshapeok="t" o:connecttype="rect"/>
                  </v:shapetype>
                  <v:shape id="Cuadro de texto 2" o:spid="_x0000_s1028" type="#_x0000_t202" style="position:absolute;margin-left:41.4pt;margin-top:4.8pt;width:185.95pt;height:56.7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" filled="f" stroked="f">
                    <v:textbox>
                      <w:txbxContent>
                        <w:p w14:paraId="4A87B3CF" w14:textId="77777777" w:rsidR="0069348D" w:rsidRPr="001A3B7F" w:rsidRDefault="0069348D" w:rsidP="0069348D">
                          <w:pPr>
                            <w:jc w:val="right"/>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pPr>
                          <w:r w:rsidRPr="001A3B7F">
                            <w:rPr>
                              <w:rFonts w:ascii="Arial Black" w:hAnsi="Arial Black"/>
                              <w:color w:val="FFFFFF" w:themeColor="background1"/>
                              <w:sz w:val="32"/>
                              <w14:shadow w14:blurRad="50800" w14:dist="38100" w14:dir="2700000" w14:sx="100000" w14:sy="100000" w14:kx="0" w14:ky="0" w14:algn="tl">
                                <w14:srgbClr w14:val="000000">
                                  <w14:alpha w14:val="30000"/>
                                </w14:srgbClr>
                              </w14:shadow>
                            </w:rPr>
                            <w:t>GONZALO MANUEL N</w:t>
                          </w:r>
                          <w:r w:rsidRPr="001A3B7F">
                            <w:rPr>
                              <w:rFonts w:ascii="Arial Black" w:hAnsi="Arial Black"/>
                              <w:color w:val="FFFFFF" w:themeColor="background1"/>
                              <w:sz w:val="32"/>
                              <w:lang w:val="es-PA"/>
                              <w14:shadow w14:blurRad="50800" w14:dist="38100" w14:dir="2700000" w14:sx="100000" w14:sy="100000" w14:kx="0" w14:ky="0" w14:algn="tl">
                                <w14:srgbClr w14:val="000000">
                                  <w14:alpha w14:val="30000"/>
                                </w14:srgbClr>
                              </w14:shadow>
                            </w:rPr>
                            <w:t>ÚÑEZ BÓSQUEZ</w:t>
                          </w:r>
                        </w:p>
                      </w:txbxContent>
                    </v:textbox>
                    <w10:wrap anchorx="page" anchory="page"/>
                  </v:shape>
                </w:pict>
              </mc:Fallback>
            </mc:AlternateContent>
          </w:r>
        </w:p>
      </w:tc>
      <w:tc>
        <w:tcPr>
          <w:tcW w:w="7655" w:type="dxa"/>
          <w:tcBorders>
            <w:bottom w:val="nil"/>
          </w:tcBorders>
        </w:tcPr>
        <w:p w14:paraId="52A295DF" w14:textId="4B9C1D59" w:rsidR="001F2B9C" w:rsidRPr="00CA4C85" w:rsidRDefault="000C51AF" w:rsidP="00CA4C85">
          <w:pPr>
            <w:pStyle w:val="Ttulo2"/>
          </w:pPr>
          <w:r w:rsidRPr="002964A3">
            <w:rPr>
              <w:noProof/>
            </w:rPr>
            <w:drawing>
              <wp:anchor distT="0" distB="0" distL="114300" distR="114300" simplePos="0" relativeHeight="251663360" behindDoc="0" locked="0" layoutInCell="1" allowOverlap="1" wp14:anchorId="5B627AC9" wp14:editId="500D4F94">
                <wp:simplePos x="0" y="0"/>
                <wp:positionH relativeFrom="column">
                  <wp:posOffset>-36195</wp:posOffset>
                </wp:positionH>
                <wp:positionV relativeFrom="paragraph">
                  <wp:posOffset>331470</wp:posOffset>
                </wp:positionV>
                <wp:extent cx="4867200" cy="187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
                          <a:duotone>
                            <a:prstClr val="black"/>
                            <a:schemeClr val="accent1">
                              <a:tint val="45000"/>
                              <a:satMod val="400000"/>
                            </a:schemeClr>
                          </a:duotone>
                          <a:extLst>
                            <a:ext uri="{28A0092B-C50C-407E-A947-70E740481C1C}">
                              <a14:useLocalDpi xmlns:a14="http://schemas.microsoft.com/office/drawing/2010/main" val="0"/>
                            </a:ext>
                          </a:extLst>
                        </a:blip>
                        <a:srcRect l="58690" t="-62762" b="-97321"/>
                        <a:stretch/>
                      </pic:blipFill>
                      <pic:spPr bwMode="auto">
                        <a:xfrm flipH="1">
                          <a:off x="0" y="0"/>
                          <a:ext cx="4867200" cy="18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BAF">
            <w:rPr>
              <w:noProof/>
            </w:rPr>
            <w:t>professional</w:t>
          </w:r>
          <w:r w:rsidR="001C2CDB" w:rsidRPr="001F2B9C">
            <w:t xml:space="preserve"> </w:t>
          </w:r>
          <w:r w:rsidR="00445BAF">
            <w:t xml:space="preserve">experience </w:t>
          </w:r>
          <w:r w:rsidR="001C2CDB" w:rsidRPr="001F2B9C">
            <w:t>(Continu</w:t>
          </w:r>
          <w:r w:rsidR="00445BAF">
            <w:t>ed</w:t>
          </w:r>
          <w:r w:rsidR="001C2CDB" w:rsidRPr="001F2B9C">
            <w:t>)</w:t>
          </w:r>
          <w:r w:rsidR="00E420AA" w:rsidRPr="002964A3">
            <w:t xml:space="preserve"> </w:t>
          </w:r>
        </w:p>
      </w:tc>
    </w:tr>
  </w:tbl>
  <w:p w14:paraId="74F93DD0" w14:textId="410ED746" w:rsidR="008258F7" w:rsidRDefault="00BF39E5">
    <w:pPr>
      <w:pStyle w:val="Encabezado"/>
    </w:pPr>
    <w:r w:rsidRPr="001C2CDB">
      <w:rPr>
        <w:b/>
        <w:noProof/>
        <w:sz w:val="28"/>
      </w:rPr>
      <mc:AlternateContent>
        <mc:Choice Requires="wps">
          <w:drawing>
            <wp:anchor distT="0" distB="0" distL="114300" distR="114300" simplePos="0" relativeHeight="251665408" behindDoc="0" locked="0" layoutInCell="1" allowOverlap="1" wp14:anchorId="4AAA0DEC" wp14:editId="06E770C4">
              <wp:simplePos x="0" y="0"/>
              <wp:positionH relativeFrom="page">
                <wp:posOffset>-4445</wp:posOffset>
              </wp:positionH>
              <wp:positionV relativeFrom="page">
                <wp:posOffset>944858</wp:posOffset>
              </wp:positionV>
              <wp:extent cx="2631600" cy="327600"/>
              <wp:effectExtent l="0" t="0" r="0" b="0"/>
              <wp:wrapNone/>
              <wp:docPr id="20" name="Rectángulo 20"/>
              <wp:cNvGraphicFramePr/>
              <a:graphic xmlns:a="http://schemas.openxmlformats.org/drawingml/2006/main">
                <a:graphicData uri="http://schemas.microsoft.com/office/word/2010/wordprocessingShape">
                  <wps:wsp>
                    <wps:cNvSpPr/>
                    <wps:spPr>
                      <a:xfrm>
                        <a:off x="0" y="0"/>
                        <a:ext cx="2631600" cy="327600"/>
                      </a:xfrm>
                      <a:prstGeom prst="rect">
                        <a:avLst/>
                      </a:prstGeom>
                      <a:solidFill>
                        <a:schemeClr val="accent1">
                          <a:lumMod val="75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0DEC" id="Rectángulo 20" o:spid="_x0000_s1029" style="position:absolute;margin-left:-.35pt;margin-top:74.4pt;width:207.2pt;height:2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" fillcolor="#548ab7 [2404]" stroked="f" strokeweight="1pt">
              <v:fill opacity="35980f"/>
              <v:textbox>
                <w:txbxContent>
                  <w:p w14:paraId="009106B1" w14:textId="317CCA3A" w:rsidR="0069348D" w:rsidRPr="00445BAF" w:rsidRDefault="00445BAF" w:rsidP="0069348D">
                    <w:pPr>
                      <w:pStyle w:val="Ttulo3"/>
                      <w:spacing w:before="60"/>
                      <w:ind w:left="-141" w:right="151"/>
                      <w:jc w:val="right"/>
                      <w:rPr>
                        <w:rFonts w:ascii="Arial" w:hAnsi="Arial" w:cs="Arial"/>
                        <w:color w:val="FFFFFF" w:themeColor="background1"/>
                        <w:sz w:val="16"/>
                        <w:lang w:val="es-PA"/>
                      </w:rPr>
                    </w:pPr>
                    <w:r>
                      <w:rPr>
                        <w:rFonts w:ascii="Arial" w:hAnsi="Arial" w:cs="Arial"/>
                        <w:color w:val="FFFFFF" w:themeColor="background1"/>
                        <w:sz w:val="16"/>
                        <w:lang w:val="es-PA"/>
                      </w:rPr>
                      <w:t>computer systems engineer</w:t>
                    </w:r>
                  </w:p>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386C3A7" wp14:editId="1F60D5EF">
              <wp:simplePos x="0" y="0"/>
              <wp:positionH relativeFrom="page">
                <wp:posOffset>0</wp:posOffset>
              </wp:positionH>
              <wp:positionV relativeFrom="page">
                <wp:posOffset>3810</wp:posOffset>
              </wp:positionV>
              <wp:extent cx="2628000" cy="10054800"/>
              <wp:effectExtent l="0" t="0" r="1270" b="3810"/>
              <wp:wrapNone/>
              <wp:docPr id="18" name="Rectángulo 18"/>
              <wp:cNvGraphicFramePr/>
              <a:graphic xmlns:a="http://schemas.openxmlformats.org/drawingml/2006/main">
                <a:graphicData uri="http://schemas.microsoft.com/office/word/2010/wordprocessingShape">
                  <wps:wsp>
                    <wps:cNvSpPr/>
                    <wps:spPr>
                      <a:xfrm>
                        <a:off x="0" y="0"/>
                        <a:ext cx="2628000" cy="10054800"/>
                      </a:xfrm>
                      <a:prstGeom prst="rect">
                        <a:avLst/>
                      </a:prstGeom>
                      <a:gradFill>
                        <a:gsLst>
                          <a:gs pos="16000">
                            <a:schemeClr val="tx1">
                              <a:lumMod val="75000"/>
                              <a:lumOff val="25000"/>
                            </a:schemeClr>
                          </a:gs>
                          <a:gs pos="80000">
                            <a:schemeClr val="tx1">
                              <a:lumMod val="95000"/>
                              <a:lumOff val="5000"/>
                            </a:schemeClr>
                          </a:gs>
                        </a:gsLst>
                        <a:lin ang="81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C33E9" id="Rectángulo 18" o:spid="_x0000_s1026" style="position:absolute;margin-left:0;margin-top:.3pt;width:206.95pt;height:79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" fillcolor="#404040 [2429]" stroked="f" strokeweight="1pt">
              <v:fill color2="#0d0d0d [3069]" angle="315" colors="0 #404040;10486f #404040" focus="100%" type="gradien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E5BB" w14:textId="2AFB3EB3" w:rsidR="001C2CDB" w:rsidRDefault="001C2CDB">
    <w:pPr>
      <w:pStyle w:val="Encabezado"/>
    </w:pPr>
    <w:r>
      <w:rPr>
        <w:noProof/>
      </w:rPr>
      <mc:AlternateContent>
        <mc:Choice Requires="wps">
          <w:drawing>
            <wp:anchor distT="0" distB="0" distL="114300" distR="114300" simplePos="0" relativeHeight="251661312" behindDoc="1" locked="0" layoutInCell="1" allowOverlap="1" wp14:anchorId="03A1248F" wp14:editId="6D6726D9">
              <wp:simplePos x="0" y="0"/>
              <wp:positionH relativeFrom="page">
                <wp:posOffset>0</wp:posOffset>
              </wp:positionH>
              <wp:positionV relativeFrom="page">
                <wp:posOffset>0</wp:posOffset>
              </wp:positionV>
              <wp:extent cx="2628000" cy="10054800"/>
              <wp:effectExtent l="0" t="0" r="1270" b="3810"/>
              <wp:wrapNone/>
              <wp:docPr id="19" name="Rectángulo 19"/>
              <wp:cNvGraphicFramePr/>
              <a:graphic xmlns:a="http://schemas.openxmlformats.org/drawingml/2006/main">
                <a:graphicData uri="http://schemas.microsoft.com/office/word/2010/wordprocessingShape">
                  <wps:wsp>
                    <wps:cNvSpPr/>
                    <wps:spPr>
                      <a:xfrm>
                        <a:off x="0" y="0"/>
                        <a:ext cx="2628000" cy="10054800"/>
                      </a:xfrm>
                      <a:prstGeom prst="rect">
                        <a:avLst/>
                      </a:prstGeom>
                      <a:gradFill flip="none" rotWithShape="1">
                        <a:gsLst>
                          <a:gs pos="16000">
                            <a:schemeClr val="tx1">
                              <a:lumMod val="75000"/>
                              <a:lumOff val="25000"/>
                            </a:schemeClr>
                          </a:gs>
                          <a:gs pos="80000">
                            <a:schemeClr val="tx1">
                              <a:lumMod val="95000"/>
                              <a:lumOff val="5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FB80C" id="Rectángulo 19" o:spid="_x0000_s1026" style="position:absolute;margin-left:0;margin-top:0;width:206.95pt;height:791.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" fillcolor="#404040 [2429]" stroked="f" strokeweight="1pt">
              <v:fill color2="#0d0d0d [3069]" rotate="t" angle="315" colors="0 #404040;10486f #404040" focus="100%" type="gradien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F75"/>
    <w:multiLevelType w:val="hybridMultilevel"/>
    <w:tmpl w:val="29FE68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9774F66"/>
    <w:multiLevelType w:val="hybridMultilevel"/>
    <w:tmpl w:val="67AA6C9C"/>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28E7E60"/>
    <w:multiLevelType w:val="hybridMultilevel"/>
    <w:tmpl w:val="0936B5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19B86499"/>
    <w:multiLevelType w:val="hybridMultilevel"/>
    <w:tmpl w:val="936CFB96"/>
    <w:lvl w:ilvl="0" w:tplc="61A0D5E6">
      <w:numFmt w:val="bullet"/>
      <w:lvlText w:val="•"/>
      <w:lvlJc w:val="left"/>
      <w:pPr>
        <w:ind w:left="1080" w:hanging="720"/>
      </w:pPr>
      <w:rPr>
        <w:rFonts w:ascii="Century Gothic" w:eastAsiaTheme="minorEastAsia" w:hAnsi="Century Gothic"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36C50B8"/>
    <w:multiLevelType w:val="hybridMultilevel"/>
    <w:tmpl w:val="C9CE57EA"/>
    <w:lvl w:ilvl="0" w:tplc="A13C2832">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56A6457"/>
    <w:multiLevelType w:val="hybridMultilevel"/>
    <w:tmpl w:val="2DB275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20611753">
    <w:abstractNumId w:val="0"/>
  </w:num>
  <w:num w:numId="2" w16cid:durableId="1987851441">
    <w:abstractNumId w:val="5"/>
  </w:num>
  <w:num w:numId="3" w16cid:durableId="142158245">
    <w:abstractNumId w:val="2"/>
  </w:num>
  <w:num w:numId="4" w16cid:durableId="623344734">
    <w:abstractNumId w:val="3"/>
  </w:num>
  <w:num w:numId="5" w16cid:durableId="753086017">
    <w:abstractNumId w:val="4"/>
  </w:num>
  <w:num w:numId="6" w16cid:durableId="2134253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2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E"/>
    <w:rsid w:val="00024249"/>
    <w:rsid w:val="00035799"/>
    <w:rsid w:val="000357E8"/>
    <w:rsid w:val="00036450"/>
    <w:rsid w:val="0005095C"/>
    <w:rsid w:val="00053F6C"/>
    <w:rsid w:val="00060AD5"/>
    <w:rsid w:val="00076CAF"/>
    <w:rsid w:val="000801B7"/>
    <w:rsid w:val="000828C4"/>
    <w:rsid w:val="00083901"/>
    <w:rsid w:val="00090F4A"/>
    <w:rsid w:val="000A1745"/>
    <w:rsid w:val="000A4D3B"/>
    <w:rsid w:val="000C1DC0"/>
    <w:rsid w:val="000C45FF"/>
    <w:rsid w:val="000C51AF"/>
    <w:rsid w:val="000D655E"/>
    <w:rsid w:val="000E017F"/>
    <w:rsid w:val="000E3FD1"/>
    <w:rsid w:val="0010199C"/>
    <w:rsid w:val="00112054"/>
    <w:rsid w:val="00130D95"/>
    <w:rsid w:val="001525E1"/>
    <w:rsid w:val="0017012B"/>
    <w:rsid w:val="00180329"/>
    <w:rsid w:val="0019001F"/>
    <w:rsid w:val="00196525"/>
    <w:rsid w:val="001A3B7F"/>
    <w:rsid w:val="001A74A5"/>
    <w:rsid w:val="001B0127"/>
    <w:rsid w:val="001B07DD"/>
    <w:rsid w:val="001B0C3A"/>
    <w:rsid w:val="001B2ABD"/>
    <w:rsid w:val="001C17C3"/>
    <w:rsid w:val="001C2CDB"/>
    <w:rsid w:val="001E0391"/>
    <w:rsid w:val="001E1759"/>
    <w:rsid w:val="001F0C23"/>
    <w:rsid w:val="001F1ECC"/>
    <w:rsid w:val="001F2B9C"/>
    <w:rsid w:val="001F2F2F"/>
    <w:rsid w:val="001F36CF"/>
    <w:rsid w:val="001F3C31"/>
    <w:rsid w:val="001F533D"/>
    <w:rsid w:val="002136C0"/>
    <w:rsid w:val="0023156F"/>
    <w:rsid w:val="0023189C"/>
    <w:rsid w:val="002347B1"/>
    <w:rsid w:val="002400EB"/>
    <w:rsid w:val="00256CF7"/>
    <w:rsid w:val="00262E96"/>
    <w:rsid w:val="00267648"/>
    <w:rsid w:val="00274A71"/>
    <w:rsid w:val="0029255F"/>
    <w:rsid w:val="00295DEA"/>
    <w:rsid w:val="002964A3"/>
    <w:rsid w:val="002A6C71"/>
    <w:rsid w:val="002C665B"/>
    <w:rsid w:val="0030481B"/>
    <w:rsid w:val="0031244D"/>
    <w:rsid w:val="0032322E"/>
    <w:rsid w:val="00330829"/>
    <w:rsid w:val="00330EB7"/>
    <w:rsid w:val="00354720"/>
    <w:rsid w:val="003646FA"/>
    <w:rsid w:val="00366096"/>
    <w:rsid w:val="0036667C"/>
    <w:rsid w:val="0037121F"/>
    <w:rsid w:val="00373A64"/>
    <w:rsid w:val="003828F2"/>
    <w:rsid w:val="00384926"/>
    <w:rsid w:val="0039096A"/>
    <w:rsid w:val="00391409"/>
    <w:rsid w:val="003922B3"/>
    <w:rsid w:val="003A06BB"/>
    <w:rsid w:val="003A3EDD"/>
    <w:rsid w:val="003A4324"/>
    <w:rsid w:val="003C2BA1"/>
    <w:rsid w:val="003C4654"/>
    <w:rsid w:val="004071FC"/>
    <w:rsid w:val="00423A81"/>
    <w:rsid w:val="00431F9E"/>
    <w:rsid w:val="00433B47"/>
    <w:rsid w:val="0044308D"/>
    <w:rsid w:val="00445947"/>
    <w:rsid w:val="00445BAF"/>
    <w:rsid w:val="00446A30"/>
    <w:rsid w:val="00477EC7"/>
    <w:rsid w:val="00481204"/>
    <w:rsid w:val="004813B3"/>
    <w:rsid w:val="004837EE"/>
    <w:rsid w:val="00496591"/>
    <w:rsid w:val="004A0ADD"/>
    <w:rsid w:val="004B5F3B"/>
    <w:rsid w:val="004B79B2"/>
    <w:rsid w:val="004C30CA"/>
    <w:rsid w:val="004C63E4"/>
    <w:rsid w:val="004D269D"/>
    <w:rsid w:val="004D3011"/>
    <w:rsid w:val="004E5EE2"/>
    <w:rsid w:val="004F3F95"/>
    <w:rsid w:val="004F6C62"/>
    <w:rsid w:val="004F7E0C"/>
    <w:rsid w:val="00500C83"/>
    <w:rsid w:val="00500C96"/>
    <w:rsid w:val="00511FD5"/>
    <w:rsid w:val="005262AC"/>
    <w:rsid w:val="00530DA3"/>
    <w:rsid w:val="005317C2"/>
    <w:rsid w:val="00532C6E"/>
    <w:rsid w:val="00542B32"/>
    <w:rsid w:val="00570101"/>
    <w:rsid w:val="00577A72"/>
    <w:rsid w:val="00581F62"/>
    <w:rsid w:val="0058426C"/>
    <w:rsid w:val="005E39D5"/>
    <w:rsid w:val="005F3C56"/>
    <w:rsid w:val="00600670"/>
    <w:rsid w:val="0061159B"/>
    <w:rsid w:val="006118DA"/>
    <w:rsid w:val="0062123A"/>
    <w:rsid w:val="00631845"/>
    <w:rsid w:val="00646E75"/>
    <w:rsid w:val="00662FA8"/>
    <w:rsid w:val="00667DC4"/>
    <w:rsid w:val="006771D0"/>
    <w:rsid w:val="0069348D"/>
    <w:rsid w:val="00694314"/>
    <w:rsid w:val="00696668"/>
    <w:rsid w:val="006B04A8"/>
    <w:rsid w:val="006B40AB"/>
    <w:rsid w:val="006C1190"/>
    <w:rsid w:val="006C477E"/>
    <w:rsid w:val="006D6923"/>
    <w:rsid w:val="00701590"/>
    <w:rsid w:val="00704924"/>
    <w:rsid w:val="00707FEE"/>
    <w:rsid w:val="00713D1E"/>
    <w:rsid w:val="00715FCB"/>
    <w:rsid w:val="00732CC5"/>
    <w:rsid w:val="00742289"/>
    <w:rsid w:val="00743101"/>
    <w:rsid w:val="00743BC0"/>
    <w:rsid w:val="00750606"/>
    <w:rsid w:val="00762C23"/>
    <w:rsid w:val="00763BB9"/>
    <w:rsid w:val="00770117"/>
    <w:rsid w:val="00775D32"/>
    <w:rsid w:val="0078054E"/>
    <w:rsid w:val="007823D8"/>
    <w:rsid w:val="00782837"/>
    <w:rsid w:val="007867A0"/>
    <w:rsid w:val="007927F5"/>
    <w:rsid w:val="007A4A4B"/>
    <w:rsid w:val="007A68F4"/>
    <w:rsid w:val="007A7C93"/>
    <w:rsid w:val="007B102F"/>
    <w:rsid w:val="007C04BA"/>
    <w:rsid w:val="007C50E9"/>
    <w:rsid w:val="007C5AB1"/>
    <w:rsid w:val="007D7AAF"/>
    <w:rsid w:val="007F5707"/>
    <w:rsid w:val="00802CA0"/>
    <w:rsid w:val="008164F1"/>
    <w:rsid w:val="008258F7"/>
    <w:rsid w:val="00827000"/>
    <w:rsid w:val="00835ACA"/>
    <w:rsid w:val="008412C3"/>
    <w:rsid w:val="00856BE2"/>
    <w:rsid w:val="00860C46"/>
    <w:rsid w:val="00863DAF"/>
    <w:rsid w:val="00877404"/>
    <w:rsid w:val="00882D92"/>
    <w:rsid w:val="00892071"/>
    <w:rsid w:val="00892A60"/>
    <w:rsid w:val="00894BDE"/>
    <w:rsid w:val="00895370"/>
    <w:rsid w:val="008A018E"/>
    <w:rsid w:val="008A10D3"/>
    <w:rsid w:val="008C0236"/>
    <w:rsid w:val="008C2677"/>
    <w:rsid w:val="008D1026"/>
    <w:rsid w:val="008E6B7A"/>
    <w:rsid w:val="008F72E3"/>
    <w:rsid w:val="00906430"/>
    <w:rsid w:val="0091195F"/>
    <w:rsid w:val="00913852"/>
    <w:rsid w:val="00913EC3"/>
    <w:rsid w:val="009177FE"/>
    <w:rsid w:val="009272AA"/>
    <w:rsid w:val="0093307A"/>
    <w:rsid w:val="009330F2"/>
    <w:rsid w:val="00933846"/>
    <w:rsid w:val="00945F70"/>
    <w:rsid w:val="00954249"/>
    <w:rsid w:val="0097443C"/>
    <w:rsid w:val="0097693B"/>
    <w:rsid w:val="009856FA"/>
    <w:rsid w:val="009B412E"/>
    <w:rsid w:val="009B5DAF"/>
    <w:rsid w:val="009D14A8"/>
    <w:rsid w:val="009D5945"/>
    <w:rsid w:val="00A06F48"/>
    <w:rsid w:val="00A2118D"/>
    <w:rsid w:val="00A520A2"/>
    <w:rsid w:val="00A8086D"/>
    <w:rsid w:val="00A96C6A"/>
    <w:rsid w:val="00AA2589"/>
    <w:rsid w:val="00AA3735"/>
    <w:rsid w:val="00AA5CDB"/>
    <w:rsid w:val="00AB690E"/>
    <w:rsid w:val="00AB7641"/>
    <w:rsid w:val="00AC51ED"/>
    <w:rsid w:val="00AD0C4A"/>
    <w:rsid w:val="00AD76E2"/>
    <w:rsid w:val="00AE0EC1"/>
    <w:rsid w:val="00AF7BF6"/>
    <w:rsid w:val="00B038DD"/>
    <w:rsid w:val="00B1259A"/>
    <w:rsid w:val="00B20152"/>
    <w:rsid w:val="00B23E12"/>
    <w:rsid w:val="00B37FDF"/>
    <w:rsid w:val="00B4041A"/>
    <w:rsid w:val="00B5187E"/>
    <w:rsid w:val="00B643FA"/>
    <w:rsid w:val="00B64DB6"/>
    <w:rsid w:val="00B70850"/>
    <w:rsid w:val="00B82FCF"/>
    <w:rsid w:val="00B83C83"/>
    <w:rsid w:val="00B85EC9"/>
    <w:rsid w:val="00B9751B"/>
    <w:rsid w:val="00BA7193"/>
    <w:rsid w:val="00BB516E"/>
    <w:rsid w:val="00BC28F2"/>
    <w:rsid w:val="00BC2E40"/>
    <w:rsid w:val="00BD1527"/>
    <w:rsid w:val="00BE2928"/>
    <w:rsid w:val="00BE458C"/>
    <w:rsid w:val="00BE4736"/>
    <w:rsid w:val="00BF39E5"/>
    <w:rsid w:val="00C066B6"/>
    <w:rsid w:val="00C32273"/>
    <w:rsid w:val="00C32297"/>
    <w:rsid w:val="00C36AD4"/>
    <w:rsid w:val="00C37BA1"/>
    <w:rsid w:val="00C406D2"/>
    <w:rsid w:val="00C40A54"/>
    <w:rsid w:val="00C4674C"/>
    <w:rsid w:val="00C506CF"/>
    <w:rsid w:val="00C50968"/>
    <w:rsid w:val="00C53F4C"/>
    <w:rsid w:val="00C57895"/>
    <w:rsid w:val="00C72BED"/>
    <w:rsid w:val="00C83179"/>
    <w:rsid w:val="00C86556"/>
    <w:rsid w:val="00C920DA"/>
    <w:rsid w:val="00C92AF5"/>
    <w:rsid w:val="00C9578B"/>
    <w:rsid w:val="00C967A6"/>
    <w:rsid w:val="00CA0D23"/>
    <w:rsid w:val="00CA4C85"/>
    <w:rsid w:val="00CB07FB"/>
    <w:rsid w:val="00CB51CC"/>
    <w:rsid w:val="00CD1C96"/>
    <w:rsid w:val="00CE79C2"/>
    <w:rsid w:val="00CF5D6F"/>
    <w:rsid w:val="00D1238B"/>
    <w:rsid w:val="00D13171"/>
    <w:rsid w:val="00D14D42"/>
    <w:rsid w:val="00D2522B"/>
    <w:rsid w:val="00D31AAB"/>
    <w:rsid w:val="00D5459D"/>
    <w:rsid w:val="00D63A63"/>
    <w:rsid w:val="00D70BDA"/>
    <w:rsid w:val="00D75262"/>
    <w:rsid w:val="00D77E39"/>
    <w:rsid w:val="00D97C03"/>
    <w:rsid w:val="00DB716D"/>
    <w:rsid w:val="00DC24C1"/>
    <w:rsid w:val="00DC3EFB"/>
    <w:rsid w:val="00DD1205"/>
    <w:rsid w:val="00DD172A"/>
    <w:rsid w:val="00DE195C"/>
    <w:rsid w:val="00DE1D98"/>
    <w:rsid w:val="00DF2F5D"/>
    <w:rsid w:val="00DF5B28"/>
    <w:rsid w:val="00E06E98"/>
    <w:rsid w:val="00E25A26"/>
    <w:rsid w:val="00E420AA"/>
    <w:rsid w:val="00E4381A"/>
    <w:rsid w:val="00E47E49"/>
    <w:rsid w:val="00E55D74"/>
    <w:rsid w:val="00E659C3"/>
    <w:rsid w:val="00E71A08"/>
    <w:rsid w:val="00E73788"/>
    <w:rsid w:val="00EA378C"/>
    <w:rsid w:val="00EB4446"/>
    <w:rsid w:val="00EC67B0"/>
    <w:rsid w:val="00EF3DE6"/>
    <w:rsid w:val="00F025F8"/>
    <w:rsid w:val="00F10554"/>
    <w:rsid w:val="00F26ADF"/>
    <w:rsid w:val="00F35E65"/>
    <w:rsid w:val="00F53345"/>
    <w:rsid w:val="00F60274"/>
    <w:rsid w:val="00F60D0C"/>
    <w:rsid w:val="00F65BFF"/>
    <w:rsid w:val="00F724DC"/>
    <w:rsid w:val="00F74666"/>
    <w:rsid w:val="00F77FB9"/>
    <w:rsid w:val="00F974DE"/>
    <w:rsid w:val="00FB068F"/>
    <w:rsid w:val="00FC6C3A"/>
    <w:rsid w:val="00FD150F"/>
    <w:rsid w:val="00FD24E4"/>
    <w:rsid w:val="00FD5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B643FA"/>
    <w:pPr>
      <w:keepNext/>
      <w:keepLines/>
      <w:spacing w:before="240" w:after="120"/>
      <w:outlineLvl w:val="1"/>
    </w:pPr>
    <w:rPr>
      <w:rFonts w:ascii="Arial" w:eastAsiaTheme="majorEastAsia" w:hAnsi="Arial" w:cstheme="majorBidi"/>
      <w:b/>
      <w:bCs/>
      <w:caps/>
      <w:sz w:val="28"/>
      <w:szCs w:val="26"/>
    </w:rPr>
  </w:style>
  <w:style w:type="paragraph" w:styleId="Ttulo3">
    <w:name w:val="heading 3"/>
    <w:basedOn w:val="Normal"/>
    <w:next w:val="Normal"/>
    <w:link w:val="Ttulo3Car"/>
    <w:uiPriority w:val="9"/>
    <w:qFormat/>
    <w:rsid w:val="00B4041A"/>
    <w:pPr>
      <w:keepNext/>
      <w:keepLines/>
      <w:spacing w:before="120" w:after="120"/>
      <w:outlineLvl w:val="2"/>
    </w:pPr>
    <w:rPr>
      <w:rFonts w:asciiTheme="majorHAnsi" w:eastAsiaTheme="majorEastAsia" w:hAnsiTheme="majorHAnsi" w:cstheme="majorBidi"/>
      <w:b/>
      <w:caps/>
      <w:color w:val="548AB7" w:themeColor="accent1" w:themeShade="B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43FA"/>
    <w:rPr>
      <w:rFonts w:ascii="Arial" w:eastAsiaTheme="majorEastAsia" w:hAnsi="Arial" w:cstheme="majorBidi"/>
      <w:b/>
      <w:bCs/>
      <w:caps/>
      <w:sz w:val="28"/>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C37BA1"/>
    <w:rPr>
      <w:color w:val="DD8047" w:themeColor="accent2"/>
      <w:u w:val="single"/>
    </w:rPr>
  </w:style>
  <w:style w:type="character" w:customStyle="1" w:styleId="Mencinsinresolver1">
    <w:name w:val="Mención sin resolver1"/>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rsid w:val="000C45FF"/>
    <w:pPr>
      <w:tabs>
        <w:tab w:val="center" w:pos="4680"/>
        <w:tab w:val="right" w:pos="9360"/>
      </w:tabs>
    </w:pPr>
  </w:style>
  <w:style w:type="character" w:customStyle="1" w:styleId="EncabezadoCar">
    <w:name w:val="Encabezado Car"/>
    <w:basedOn w:val="Fuentedeprrafopredeter"/>
    <w:link w:val="Encabezado"/>
    <w:uiPriority w:val="99"/>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B4041A"/>
    <w:rPr>
      <w:rFonts w:asciiTheme="majorHAnsi" w:eastAsiaTheme="majorEastAsia" w:hAnsiTheme="majorHAnsi" w:cstheme="majorBidi"/>
      <w:b/>
      <w:caps/>
      <w:color w:val="548AB7" w:themeColor="accent1" w:themeShade="BF"/>
    </w:rPr>
  </w:style>
  <w:style w:type="paragraph" w:styleId="Textodeglobo">
    <w:name w:val="Balloon Text"/>
    <w:basedOn w:val="Normal"/>
    <w:link w:val="TextodegloboCar"/>
    <w:uiPriority w:val="99"/>
    <w:semiHidden/>
    <w:unhideWhenUsed/>
    <w:rsid w:val="00EA378C"/>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78C"/>
    <w:rPr>
      <w:rFonts w:ascii="Tahoma" w:hAnsi="Tahoma" w:cs="Tahoma"/>
      <w:sz w:val="16"/>
      <w:szCs w:val="16"/>
    </w:rPr>
  </w:style>
  <w:style w:type="paragraph" w:styleId="Prrafodelista">
    <w:name w:val="List Paragraph"/>
    <w:basedOn w:val="Normal"/>
    <w:uiPriority w:val="34"/>
    <w:qFormat/>
    <w:rsid w:val="00EC67B0"/>
    <w:pPr>
      <w:ind w:left="720"/>
      <w:contextualSpacing/>
    </w:pPr>
  </w:style>
  <w:style w:type="paragraph" w:customStyle="1" w:styleId="TtuloPanelIzquierdo">
    <w:name w:val="Título Panel Izquierdo"/>
    <w:basedOn w:val="Ttulo3"/>
    <w:qFormat/>
    <w:rsid w:val="002964A3"/>
    <w:pPr>
      <w:spacing w:after="0"/>
      <w:jc w:val="right"/>
    </w:pPr>
    <w:rPr>
      <w:rFonts w:ascii="Arial" w:hAnsi="Arial" w:cs="Arial"/>
      <w:noProof/>
      <w:sz w:val="28"/>
    </w:rPr>
  </w:style>
  <w:style w:type="character" w:styleId="Mencinsinresolver">
    <w:name w:val="Unresolved Mention"/>
    <w:basedOn w:val="Fuentedeprrafopredeter"/>
    <w:uiPriority w:val="99"/>
    <w:semiHidden/>
    <w:unhideWhenUsed/>
    <w:rsid w:val="00F724DC"/>
    <w:rPr>
      <w:color w:val="605E5C"/>
      <w:shd w:val="clear" w:color="auto" w:fill="E1DFDD"/>
    </w:rPr>
  </w:style>
  <w:style w:type="paragraph" w:styleId="NormalWeb">
    <w:name w:val="Normal (Web)"/>
    <w:basedOn w:val="Normal"/>
    <w:uiPriority w:val="99"/>
    <w:semiHidden/>
    <w:unhideWhenUsed/>
    <w:rsid w:val="00C32297"/>
    <w:pPr>
      <w:spacing w:before="100" w:beforeAutospacing="1" w:after="100" w:afterAutospacing="1"/>
    </w:pPr>
    <w:rPr>
      <w:rFonts w:ascii="Times New Roman" w:hAnsi="Times New Roman" w:cs="Times New Roman"/>
      <w:sz w:val="24"/>
      <w:szCs w:val="24"/>
      <w:lang w:val="es-PA" w:eastAsia="es-PA"/>
    </w:rPr>
  </w:style>
  <w:style w:type="paragraph" w:customStyle="1" w:styleId="CertifTtulo">
    <w:name w:val="Certif. Título"/>
    <w:basedOn w:val="Normal"/>
    <w:link w:val="CertifTtuloCar"/>
    <w:qFormat/>
    <w:rsid w:val="00570101"/>
    <w:pPr>
      <w:framePr w:hSpace="142" w:wrap="around" w:vAnchor="page" w:hAnchor="text" w:y="1"/>
      <w:suppressOverlap/>
      <w:jc w:val="right"/>
    </w:pPr>
    <w:rPr>
      <w:b/>
      <w:color w:val="FFFFFF" w:themeColor="background1"/>
      <w:sz w:val="16"/>
      <w:szCs w:val="20"/>
      <w:lang w:val="en-US" w:bidi="es-ES"/>
    </w:rPr>
  </w:style>
  <w:style w:type="paragraph" w:customStyle="1" w:styleId="CertifDetalle">
    <w:name w:val="Certif. Detalle"/>
    <w:basedOn w:val="Normal"/>
    <w:link w:val="CertifDetalleCar"/>
    <w:qFormat/>
    <w:rsid w:val="00570101"/>
    <w:pPr>
      <w:framePr w:hSpace="142" w:wrap="around" w:vAnchor="page" w:hAnchor="text" w:y="1"/>
      <w:suppressOverlap/>
      <w:jc w:val="right"/>
    </w:pPr>
    <w:rPr>
      <w:color w:val="FFFFFF" w:themeColor="background1"/>
      <w:sz w:val="14"/>
      <w:lang w:val="en-US" w:bidi="es-ES"/>
    </w:rPr>
  </w:style>
  <w:style w:type="character" w:customStyle="1" w:styleId="CertifTtuloCar">
    <w:name w:val="Certif. Título Car"/>
    <w:basedOn w:val="Fuentedeprrafopredeter"/>
    <w:link w:val="CertifTtulo"/>
    <w:rsid w:val="00570101"/>
    <w:rPr>
      <w:b/>
      <w:color w:val="FFFFFF" w:themeColor="background1"/>
      <w:sz w:val="16"/>
      <w:szCs w:val="20"/>
      <w:lang w:val="en-US" w:bidi="es-ES"/>
    </w:rPr>
  </w:style>
  <w:style w:type="paragraph" w:customStyle="1" w:styleId="CertifPie">
    <w:name w:val="Certif. Pie"/>
    <w:basedOn w:val="CertifDetalle"/>
    <w:link w:val="CertifPieCar"/>
    <w:qFormat/>
    <w:rsid w:val="003C2BA1"/>
    <w:pPr>
      <w:framePr w:wrap="around"/>
      <w:pBdr>
        <w:bottom w:val="single" w:sz="2" w:space="1" w:color="595959" w:themeColor="text1" w:themeTint="A6"/>
      </w:pBdr>
    </w:pPr>
    <w:rPr>
      <w:lang w:val="es-PA"/>
    </w:rPr>
  </w:style>
  <w:style w:type="character" w:customStyle="1" w:styleId="CertifDetalleCar">
    <w:name w:val="Certif. Detalle Car"/>
    <w:basedOn w:val="Fuentedeprrafopredeter"/>
    <w:link w:val="CertifDetalle"/>
    <w:rsid w:val="00570101"/>
    <w:rPr>
      <w:color w:val="FFFFFF" w:themeColor="background1"/>
      <w:sz w:val="14"/>
      <w:szCs w:val="22"/>
      <w:lang w:val="en-US" w:bidi="es-ES"/>
    </w:rPr>
  </w:style>
  <w:style w:type="character" w:customStyle="1" w:styleId="CertifPieCar">
    <w:name w:val="Certif. Pie Car"/>
    <w:basedOn w:val="CertifDetalleCar"/>
    <w:link w:val="CertifPie"/>
    <w:rsid w:val="003C2BA1"/>
    <w:rPr>
      <w:color w:val="FFFFFF" w:themeColor="background1"/>
      <w:sz w:val="14"/>
      <w:szCs w:val="22"/>
      <w:lang w:val="es-PA"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Curr&#237;culum%20v&#237;tae%20azul%20y%20gri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570409627305743"/>
          <c:y val="0"/>
          <c:w val="0.58429590372694262"/>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50000"/>
              </a:schemeClr>
            </a:solidFill>
            <a:ln>
              <a:noFill/>
            </a:ln>
            <a:effectLst/>
          </c:spPr>
          <c:invertIfNegative val="0"/>
          <c:cat>
            <c:strRef>
              <c:f>Sheet1!$A$2:$A$3</c:f>
              <c:strCache>
                <c:ptCount val="2"/>
                <c:pt idx="0">
                  <c:v>Spanish (Native)</c:v>
                </c:pt>
                <c:pt idx="1">
                  <c:v>English</c:v>
                </c:pt>
              </c:strCache>
            </c:strRef>
          </c:cat>
          <c:val>
            <c:numRef>
              <c:f>Sheet1!$B$2:$B$3</c:f>
              <c:numCache>
                <c:formatCode>General</c:formatCode>
                <c:ptCount val="2"/>
                <c:pt idx="0">
                  <c:v>5.0000000000000044E-2</c:v>
                </c:pt>
                <c:pt idx="1">
                  <c:v>0.25</c:v>
                </c:pt>
              </c:numCache>
            </c:numRef>
          </c:val>
          <c:extLst>
            <c:ext xmlns:c16="http://schemas.microsoft.com/office/drawing/2014/chart" uri="{C3380CC4-5D6E-409C-BE32-E72D297353CC}">
              <c16:uniqueId val="{00000000-2AEA-4873-A5E2-579E0B5E6A34}"/>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Sheet1!$A$2:$A$3</c:f>
              <c:strCache>
                <c:ptCount val="2"/>
                <c:pt idx="0">
                  <c:v>Spanish (Native)</c:v>
                </c:pt>
                <c:pt idx="1">
                  <c:v>English</c:v>
                </c:pt>
              </c:strCache>
            </c:strRef>
          </c:cat>
          <c:val>
            <c:numRef>
              <c:f>Sheet1!$C$2:$C$3</c:f>
              <c:numCache>
                <c:formatCode>General</c:formatCode>
                <c:ptCount val="2"/>
                <c:pt idx="0">
                  <c:v>0.95</c:v>
                </c:pt>
                <c:pt idx="1">
                  <c:v>0.75</c:v>
                </c:pt>
              </c:numCache>
            </c:numRef>
          </c:val>
          <c:extLst>
            <c:ext xmlns:c16="http://schemas.microsoft.com/office/drawing/2014/chart" uri="{C3380CC4-5D6E-409C-BE32-E72D297353CC}">
              <c16:uniqueId val="{00000001-2AEA-4873-A5E2-579E0B5E6A34}"/>
            </c:ext>
          </c:extLst>
        </c:ser>
        <c:dLbls>
          <c:showLegendKey val="0"/>
          <c:showVal val="0"/>
          <c:showCatName val="0"/>
          <c:showSerName val="0"/>
          <c:showPercent val="0"/>
          <c:showBubbleSize val="0"/>
        </c:dLbls>
        <c:gapWidth val="78"/>
        <c:overlap val="100"/>
        <c:axId val="65202816"/>
        <c:axId val="80632448"/>
      </c:barChart>
      <c:catAx>
        <c:axId val="65202816"/>
        <c:scaling>
          <c:orientation val="maxMin"/>
        </c:scaling>
        <c:delete val="0"/>
        <c:axPos val="l"/>
        <c:numFmt formatCode="General" sourceLinked="0"/>
        <c:majorTickMark val="none"/>
        <c:minorTickMark val="none"/>
        <c:tickLblPos val="low"/>
        <c:spPr>
          <a:noFill/>
          <a:ln w="9525" cap="flat" cmpd="sng" algn="ctr">
            <a:noFill/>
            <a:round/>
            <a:headEnd type="none" w="sm" len="sm"/>
            <a:tailEnd type="none" w="sm" len="sm"/>
          </a:ln>
          <a:effectLst/>
        </c:spPr>
        <c:txPr>
          <a:bodyPr rot="-60000000" spcFirstLastPara="1" vertOverflow="ellipsis" vert="horz" wrap="square" anchor="ctr" anchorCtr="1"/>
          <a:lstStyle/>
          <a:p>
            <a:pPr>
              <a:defRPr sz="700" b="0" i="0" u="none" strike="noStrike" kern="1200" baseline="0">
                <a:ln>
                  <a:noFill/>
                </a:ln>
                <a:solidFill>
                  <a:schemeClr val="bg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Sheet1!$C$2:$C$16</c:f>
              <c:strCache>
                <c:ptCount val="15"/>
                <c:pt idx="0">
                  <c:v>0.9</c:v>
                </c:pt>
                <c:pt idx="1">
                  <c:v>0.5</c:v>
                </c:pt>
                <c:pt idx="2">
                  <c:v>0.7</c:v>
                </c:pt>
                <c:pt idx="3">
                  <c:v>0.75</c:v>
                </c:pt>
                <c:pt idx="4">
                  <c:v>0.95</c:v>
                </c:pt>
                <c:pt idx="5">
                  <c:v>0.8</c:v>
                </c:pt>
                <c:pt idx="6">
                  <c:v>0.7</c:v>
                </c:pt>
                <c:pt idx="7">
                  <c:v>0.65</c:v>
                </c:pt>
                <c:pt idx="8">
                  <c:v>0.6</c:v>
                </c:pt>
                <c:pt idx="9">
                  <c:v>0.8</c:v>
                </c:pt>
                <c:pt idx="10">
                  <c:v>0.8</c:v>
                </c:pt>
                <c:pt idx="11">
                  <c:v>0.6</c:v>
                </c:pt>
                <c:pt idx="12">
                  <c:v>0.7</c:v>
                </c:pt>
                <c:pt idx="13">
                  <c:v>0.7</c:v>
                </c:pt>
                <c:pt idx="14">
                  <c:v>0.85</c:v>
                </c:pt>
              </c:strCache>
            </c:strRef>
          </c:tx>
          <c:spPr>
            <a:solidFill>
              <a:schemeClr val="bg1">
                <a:lumMod val="85000"/>
              </a:schemeClr>
            </a:solidFill>
            <a:ln>
              <a:noFill/>
            </a:ln>
            <a:effectLst/>
          </c:spPr>
          <c:invertIfNegative val="0"/>
          <c:cat>
            <c:strRef>
              <c:f>Sheet1!$A$2:$A$16</c:f>
              <c:strCache>
                <c:ptCount val="15"/>
                <c:pt idx="0">
                  <c:v>MS Windows Servers</c:v>
                </c:pt>
                <c:pt idx="1">
                  <c:v>Linux/UNIX</c:v>
                </c:pt>
                <c:pt idx="2">
                  <c:v> SQL Server/Oracle</c:v>
                </c:pt>
                <c:pt idx="3">
                  <c:v>Web BackEnd (PHP/ASP.NET)</c:v>
                </c:pt>
                <c:pt idx="4">
                  <c:v>Web FrontEnd (HTML/JS/CSS)</c:v>
                </c:pt>
                <c:pt idx="5">
                  <c:v>Desktop Develop. (C#/VB/.NET)</c:v>
                </c:pt>
                <c:pt idx="6">
                  <c:v>Services Programming (.NET)</c:v>
                </c:pt>
                <c:pt idx="7">
                  <c:v>Framework React.JS/JSX</c:v>
                </c:pt>
                <c:pt idx="8">
                  <c:v>API REST Programming</c:v>
                </c:pt>
                <c:pt idx="9">
                  <c:v>UI/UX Design(Figma)</c:v>
                </c:pt>
                <c:pt idx="10">
                  <c:v>Visual Studio C#</c:v>
                </c:pt>
                <c:pt idx="11">
                  <c:v>Visual Studio C++</c:v>
                </c:pt>
                <c:pt idx="12">
                  <c:v>Visual Studio Visual Basic</c:v>
                </c:pt>
                <c:pt idx="13">
                  <c:v> MS Office VBA Programming</c:v>
                </c:pt>
                <c:pt idx="14">
                  <c:v>Siemens Simatic S5/S7</c:v>
                </c:pt>
              </c:strCache>
            </c:strRef>
          </c:cat>
          <c:val>
            <c:numRef>
              <c:f>Sheet1!$B$2:$B$16</c:f>
              <c:numCache>
                <c:formatCode>General</c:formatCode>
                <c:ptCount val="15"/>
                <c:pt idx="0">
                  <c:v>9.9999999999999978E-2</c:v>
                </c:pt>
                <c:pt idx="1">
                  <c:v>0.5</c:v>
                </c:pt>
                <c:pt idx="2">
                  <c:v>0.30000000000000004</c:v>
                </c:pt>
                <c:pt idx="3">
                  <c:v>0.25</c:v>
                </c:pt>
                <c:pt idx="4">
                  <c:v>5.0000000000000044E-2</c:v>
                </c:pt>
                <c:pt idx="5">
                  <c:v>0.19999999999999996</c:v>
                </c:pt>
                <c:pt idx="6">
                  <c:v>0.30000000000000004</c:v>
                </c:pt>
                <c:pt idx="7">
                  <c:v>0.35</c:v>
                </c:pt>
                <c:pt idx="8">
                  <c:v>0.4</c:v>
                </c:pt>
                <c:pt idx="9">
                  <c:v>0.19999999999999996</c:v>
                </c:pt>
                <c:pt idx="10">
                  <c:v>0.19999999999999996</c:v>
                </c:pt>
                <c:pt idx="11">
                  <c:v>0.4</c:v>
                </c:pt>
                <c:pt idx="12">
                  <c:v>0.30000000000000004</c:v>
                </c:pt>
                <c:pt idx="13">
                  <c:v>0.30000000000000004</c:v>
                </c:pt>
                <c:pt idx="14">
                  <c:v>0.15000000000000002</c:v>
                </c:pt>
              </c:numCache>
            </c:numRef>
          </c:val>
          <c:extLst>
            <c:ext xmlns:c16="http://schemas.microsoft.com/office/drawing/2014/chart" uri="{C3380CC4-5D6E-409C-BE32-E72D297353CC}">
              <c16:uniqueId val="{00000000-719A-404D-85BB-3FA84750184A}"/>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MS Windows Servers</c:v>
                </c:pt>
                <c:pt idx="1">
                  <c:v>Linux/UNIX</c:v>
                </c:pt>
                <c:pt idx="2">
                  <c:v> SQL Server/Oracle</c:v>
                </c:pt>
                <c:pt idx="3">
                  <c:v>Web BackEnd (PHP/ASP.NET)</c:v>
                </c:pt>
                <c:pt idx="4">
                  <c:v>Web FrontEnd (HTML/JS/CSS)</c:v>
                </c:pt>
                <c:pt idx="5">
                  <c:v>Desktop Develop. (C#/VB/.NET)</c:v>
                </c:pt>
                <c:pt idx="6">
                  <c:v>Services Programming (.NET)</c:v>
                </c:pt>
                <c:pt idx="7">
                  <c:v>Framework React.JS/JSX</c:v>
                </c:pt>
                <c:pt idx="8">
                  <c:v>API REST Programming</c:v>
                </c:pt>
                <c:pt idx="9">
                  <c:v>UI/UX Design(Figma)</c:v>
                </c:pt>
                <c:pt idx="10">
                  <c:v>Visual Studio C#</c:v>
                </c:pt>
                <c:pt idx="11">
                  <c:v>Visual Studio C++</c:v>
                </c:pt>
                <c:pt idx="12">
                  <c:v>Visual Studio Visual Basic</c:v>
                </c:pt>
                <c:pt idx="13">
                  <c:v> MS Office VBA Programming</c:v>
                </c:pt>
                <c:pt idx="14">
                  <c:v>Siemens Simatic S5/S7</c:v>
                </c:pt>
              </c:strCache>
            </c:strRef>
          </c:cat>
          <c:val>
            <c:numRef>
              <c:f>Sheet1!$C$2:$C$16</c:f>
              <c:numCache>
                <c:formatCode>General</c:formatCode>
                <c:ptCount val="15"/>
                <c:pt idx="0">
                  <c:v>0.9</c:v>
                </c:pt>
                <c:pt idx="1">
                  <c:v>0.5</c:v>
                </c:pt>
                <c:pt idx="2">
                  <c:v>0.7</c:v>
                </c:pt>
                <c:pt idx="3">
                  <c:v>0.75</c:v>
                </c:pt>
                <c:pt idx="4">
                  <c:v>0.95</c:v>
                </c:pt>
                <c:pt idx="5">
                  <c:v>0.8</c:v>
                </c:pt>
                <c:pt idx="6">
                  <c:v>0.7</c:v>
                </c:pt>
                <c:pt idx="7">
                  <c:v>0.65</c:v>
                </c:pt>
                <c:pt idx="8">
                  <c:v>0.6</c:v>
                </c:pt>
                <c:pt idx="9">
                  <c:v>0.8</c:v>
                </c:pt>
                <c:pt idx="10">
                  <c:v>0.8</c:v>
                </c:pt>
                <c:pt idx="11">
                  <c:v>0.6</c:v>
                </c:pt>
                <c:pt idx="12">
                  <c:v>0.7</c:v>
                </c:pt>
                <c:pt idx="13">
                  <c:v>0.7</c:v>
                </c:pt>
                <c:pt idx="14">
                  <c:v>0.85</c:v>
                </c:pt>
              </c:numCache>
            </c:numRef>
          </c:val>
          <c:extLst>
            <c:ext xmlns:c16="http://schemas.microsoft.com/office/drawing/2014/chart" uri="{C3380CC4-5D6E-409C-BE32-E72D297353CC}">
              <c16:uniqueId val="{00000001-719A-404D-85BB-3FA84750184A}"/>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007666384501125E-3"/>
          <c:y val="0"/>
          <c:w val="0.56286509742147373"/>
          <c:h val="0.97755511811023621"/>
        </c:manualLayout>
      </c:layout>
      <c:barChart>
        <c:barDir val="bar"/>
        <c:grouping val="percentStacked"/>
        <c:varyColors val="0"/>
        <c:ser>
          <c:idx val="0"/>
          <c:order val="0"/>
          <c:tx>
            <c:strRef>
              <c:f>Sheet1!$B$1</c:f>
              <c:strCache>
                <c:ptCount val="1"/>
                <c:pt idx="0">
                  <c:v>Diff</c:v>
                </c:pt>
              </c:strCache>
            </c:strRef>
          </c:tx>
          <c:spPr>
            <a:solidFill>
              <a:schemeClr val="bg1">
                <a:lumMod val="85000"/>
              </a:schemeClr>
            </a:solidFill>
            <a:ln>
              <a:noFill/>
            </a:ln>
            <a:effectLst/>
          </c:spPr>
          <c:invertIfNegative val="0"/>
          <c:cat>
            <c:strRef>
              <c:f>Sheet1!$A$2:$A$16</c:f>
              <c:strCache>
                <c:ptCount val="15"/>
                <c:pt idx="0">
                  <c:v>LenelS2 OnGuard</c:v>
                </c:pt>
                <c:pt idx="1">
                  <c:v>Genetec Security Desk</c:v>
                </c:pt>
                <c:pt idx="2">
                  <c:v>Genetec Synergis/Omnicast</c:v>
                </c:pt>
                <c:pt idx="3">
                  <c:v>Milestone XProtect</c:v>
                </c:pt>
                <c:pt idx="4">
                  <c:v>MorphoManager</c:v>
                </c:pt>
                <c:pt idx="5">
                  <c:v>IDTeck Standard/Enterprise</c:v>
                </c:pt>
                <c:pt idx="6">
                  <c:v>Gallagher Command Centre</c:v>
                </c:pt>
                <c:pt idx="7">
                  <c:v>Autodesk AutoCAD</c:v>
                </c:pt>
                <c:pt idx="8">
                  <c:v>Sketchup Pro</c:v>
                </c:pt>
                <c:pt idx="9">
                  <c:v>Illustrator/CorelDraw</c:v>
                </c:pt>
                <c:pt idx="10">
                  <c:v>Adobe PhotoShop</c:v>
                </c:pt>
                <c:pt idx="11">
                  <c:v>Microsoft Visio Pro</c:v>
                </c:pt>
                <c:pt idx="12">
                  <c:v>Microsoft Office Suite</c:v>
                </c:pt>
                <c:pt idx="13">
                  <c:v>VS Code/GitHub/Postman</c:v>
                </c:pt>
                <c:pt idx="14">
                  <c:v>SAP Crystal Reports</c:v>
                </c:pt>
              </c:strCache>
            </c:strRef>
          </c:cat>
          <c:val>
            <c:numRef>
              <c:f>Sheet1!$B$2:$B$16</c:f>
              <c:numCache>
                <c:formatCode>General</c:formatCode>
                <c:ptCount val="15"/>
                <c:pt idx="0">
                  <c:v>2.0000000000000018E-2</c:v>
                </c:pt>
                <c:pt idx="1">
                  <c:v>0.15000000000000002</c:v>
                </c:pt>
                <c:pt idx="2">
                  <c:v>0.19999999999999996</c:v>
                </c:pt>
                <c:pt idx="3">
                  <c:v>0.25</c:v>
                </c:pt>
                <c:pt idx="4">
                  <c:v>0.15000000000000002</c:v>
                </c:pt>
                <c:pt idx="5">
                  <c:v>0.19999999999999996</c:v>
                </c:pt>
                <c:pt idx="6">
                  <c:v>0.30000000000000004</c:v>
                </c:pt>
                <c:pt idx="7">
                  <c:v>0.19999999999999996</c:v>
                </c:pt>
                <c:pt idx="8">
                  <c:v>2.0000000000000018E-2</c:v>
                </c:pt>
                <c:pt idx="9">
                  <c:v>0.15000000000000002</c:v>
                </c:pt>
                <c:pt idx="10">
                  <c:v>0.4</c:v>
                </c:pt>
                <c:pt idx="11">
                  <c:v>5.0000000000000044E-2</c:v>
                </c:pt>
                <c:pt idx="12">
                  <c:v>5.0000000000000044E-2</c:v>
                </c:pt>
                <c:pt idx="13">
                  <c:v>0.15000000000000002</c:v>
                </c:pt>
                <c:pt idx="14">
                  <c:v>5.0000000000000044E-2</c:v>
                </c:pt>
              </c:numCache>
            </c:numRef>
          </c:val>
          <c:extLst>
            <c:ext xmlns:c16="http://schemas.microsoft.com/office/drawing/2014/chart" uri="{C3380CC4-5D6E-409C-BE32-E72D297353CC}">
              <c16:uniqueId val="{00000000-806A-4233-B49E-98F91D8AC7E7}"/>
            </c:ext>
          </c:extLst>
        </c:ser>
        <c:ser>
          <c:idx val="1"/>
          <c:order val="1"/>
          <c:tx>
            <c:strRef>
              <c:f>Sheet1!$C$1</c:f>
              <c:strCache>
                <c:ptCount val="1"/>
                <c:pt idx="0">
                  <c:v>Porcentaje</c:v>
                </c:pt>
              </c:strCache>
            </c:strRef>
          </c:tx>
          <c:spPr>
            <a:solidFill>
              <a:schemeClr val="accent1">
                <a:lumMod val="75000"/>
              </a:schemeClr>
            </a:solidFill>
            <a:ln>
              <a:noFill/>
            </a:ln>
            <a:effectLst/>
          </c:spPr>
          <c:invertIfNegative val="0"/>
          <c:cat>
            <c:strRef>
              <c:f>Sheet1!$A$2:$A$16</c:f>
              <c:strCache>
                <c:ptCount val="15"/>
                <c:pt idx="0">
                  <c:v>LenelS2 OnGuard</c:v>
                </c:pt>
                <c:pt idx="1">
                  <c:v>Genetec Security Desk</c:v>
                </c:pt>
                <c:pt idx="2">
                  <c:v>Genetec Synergis/Omnicast</c:v>
                </c:pt>
                <c:pt idx="3">
                  <c:v>Milestone XProtect</c:v>
                </c:pt>
                <c:pt idx="4">
                  <c:v>MorphoManager</c:v>
                </c:pt>
                <c:pt idx="5">
                  <c:v>IDTeck Standard/Enterprise</c:v>
                </c:pt>
                <c:pt idx="6">
                  <c:v>Gallagher Command Centre</c:v>
                </c:pt>
                <c:pt idx="7">
                  <c:v>Autodesk AutoCAD</c:v>
                </c:pt>
                <c:pt idx="8">
                  <c:v>Sketchup Pro</c:v>
                </c:pt>
                <c:pt idx="9">
                  <c:v>Illustrator/CorelDraw</c:v>
                </c:pt>
                <c:pt idx="10">
                  <c:v>Adobe PhotoShop</c:v>
                </c:pt>
                <c:pt idx="11">
                  <c:v>Microsoft Visio Pro</c:v>
                </c:pt>
                <c:pt idx="12">
                  <c:v>Microsoft Office Suite</c:v>
                </c:pt>
                <c:pt idx="13">
                  <c:v>VS Code/GitHub/Postman</c:v>
                </c:pt>
                <c:pt idx="14">
                  <c:v>SAP Crystal Reports</c:v>
                </c:pt>
              </c:strCache>
            </c:strRef>
          </c:cat>
          <c:val>
            <c:numRef>
              <c:f>Sheet1!$C$2:$C$16</c:f>
              <c:numCache>
                <c:formatCode>General</c:formatCode>
                <c:ptCount val="15"/>
                <c:pt idx="0">
                  <c:v>0.98</c:v>
                </c:pt>
                <c:pt idx="1">
                  <c:v>0.85</c:v>
                </c:pt>
                <c:pt idx="2">
                  <c:v>0.8</c:v>
                </c:pt>
                <c:pt idx="3">
                  <c:v>0.75</c:v>
                </c:pt>
                <c:pt idx="4">
                  <c:v>0.85</c:v>
                </c:pt>
                <c:pt idx="5">
                  <c:v>0.8</c:v>
                </c:pt>
                <c:pt idx="6">
                  <c:v>0.7</c:v>
                </c:pt>
                <c:pt idx="7">
                  <c:v>0.8</c:v>
                </c:pt>
                <c:pt idx="8">
                  <c:v>0.98</c:v>
                </c:pt>
                <c:pt idx="9">
                  <c:v>0.85</c:v>
                </c:pt>
                <c:pt idx="10">
                  <c:v>0.6</c:v>
                </c:pt>
                <c:pt idx="11">
                  <c:v>0.95</c:v>
                </c:pt>
                <c:pt idx="12">
                  <c:v>0.95</c:v>
                </c:pt>
                <c:pt idx="13">
                  <c:v>0.85</c:v>
                </c:pt>
                <c:pt idx="14">
                  <c:v>0.95</c:v>
                </c:pt>
              </c:numCache>
            </c:numRef>
          </c:val>
          <c:extLst>
            <c:ext xmlns:c16="http://schemas.microsoft.com/office/drawing/2014/chart" uri="{C3380CC4-5D6E-409C-BE32-E72D297353CC}">
              <c16:uniqueId val="{00000001-806A-4233-B49E-98F91D8AC7E7}"/>
            </c:ext>
          </c:extLst>
        </c:ser>
        <c:dLbls>
          <c:showLegendKey val="0"/>
          <c:showVal val="0"/>
          <c:showCatName val="0"/>
          <c:showSerName val="0"/>
          <c:showPercent val="0"/>
          <c:showBubbleSize val="0"/>
        </c:dLbls>
        <c:gapWidth val="80"/>
        <c:overlap val="100"/>
        <c:axId val="65202816"/>
        <c:axId val="80632448"/>
      </c:barChart>
      <c:catAx>
        <c:axId val="65202816"/>
        <c:scaling>
          <c:orientation val="maxMin"/>
        </c:scaling>
        <c:delete val="0"/>
        <c:axPos val="l"/>
        <c:numFmt formatCode="General" sourceLinked="0"/>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600" b="0" i="0" u="none" strike="noStrike" kern="1200" baseline="0">
                <a:ln>
                  <a:noFill/>
                </a:ln>
                <a:solidFill>
                  <a:schemeClr val="tx1"/>
                </a:solidFill>
                <a:latin typeface="+mn-lt"/>
                <a:ea typeface="+mn-ea"/>
                <a:cs typeface="+mn-cs"/>
              </a:defRPr>
            </a:pPr>
            <a:endParaRPr lang="es-PA"/>
          </a:p>
        </c:txPr>
        <c:crossAx val="80632448"/>
        <c:crosses val="autoZero"/>
        <c:auto val="1"/>
        <c:lblAlgn val="ctr"/>
        <c:lblOffset val="100"/>
        <c:noMultiLvlLbl val="0"/>
      </c:catAx>
      <c:valAx>
        <c:axId val="80632448"/>
        <c:scaling>
          <c:orientation val="minMax"/>
          <c:max val="1"/>
        </c:scaling>
        <c:delete val="1"/>
        <c:axPos val="t"/>
        <c:numFmt formatCode="0%" sourceLinked="0"/>
        <c:majorTickMark val="none"/>
        <c:minorTickMark val="none"/>
        <c:tickLblPos val="nextTo"/>
        <c:crossAx val="65202816"/>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lgn="just">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4.xml><?xml version="1.0" encoding="utf-8"?>
<ds:datastoreItem xmlns:ds="http://schemas.openxmlformats.org/officeDocument/2006/customXml" ds:itemID="{24BE4D48-F329-4B8B-82D0-3897DAC4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azul y gris.dotx</Template>
  <TotalTime>0</TotalTime>
  <Pages>1</Pages>
  <Words>846</Words>
  <Characters>4656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2022-10-31T04:35:00Z</dcterms:created>
  <dcterms:modified xsi:type="dcterms:W3CDTF">2022-10-31T04:36:00Z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