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tblpY="1"/>
        <w:tblOverlap w:val="never"/>
        <w:tblW w:w="0" w:type="auto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850"/>
        <w:gridCol w:w="7258"/>
      </w:tblGrid>
      <w:tr w:rsidR="001B2ABD" w:rsidRPr="00762C23" w14:paraId="4A84D6BF" w14:textId="77777777" w:rsidTr="00BE4736">
        <w:tc>
          <w:tcPr>
            <w:tcW w:w="3828" w:type="dxa"/>
            <w:vAlign w:val="bottom"/>
          </w:tcPr>
          <w:p w14:paraId="4EE8B651" w14:textId="1E3A6647" w:rsidR="001B2ABD" w:rsidRPr="00762C23" w:rsidRDefault="00AA3735" w:rsidP="00BE4736">
            <w:pPr>
              <w:tabs>
                <w:tab w:val="left" w:pos="990"/>
              </w:tabs>
              <w:jc w:val="center"/>
            </w:pPr>
            <w:r w:rsidRPr="00AA3735">
              <w:rPr>
                <w:noProof/>
              </w:rPr>
              <w:drawing>
                <wp:anchor distT="0" distB="0" distL="114300" distR="114300" simplePos="0" relativeHeight="251724800" behindDoc="1" locked="1" layoutInCell="1" allowOverlap="1" wp14:anchorId="1E7F634D" wp14:editId="64D6660F">
                  <wp:simplePos x="0" y="0"/>
                  <wp:positionH relativeFrom="page">
                    <wp:posOffset>-72390</wp:posOffset>
                  </wp:positionH>
                  <wp:positionV relativeFrom="page">
                    <wp:posOffset>-875665</wp:posOffset>
                  </wp:positionV>
                  <wp:extent cx="2696210" cy="3919220"/>
                  <wp:effectExtent l="0" t="0" r="8890" b="5080"/>
                  <wp:wrapNone/>
                  <wp:docPr id="234" name="Imagen 234" descr="C:\Users\Gonzalo\Desktop\IMG_115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Gonzalo\Desktop\IMG_1152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32"/>
                          <a:stretch/>
                        </pic:blipFill>
                        <pic:spPr bwMode="auto">
                          <a:xfrm>
                            <a:off x="0" y="0"/>
                            <a:ext cx="2696210" cy="391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50A731AB" w14:textId="77777777" w:rsidR="001B2ABD" w:rsidRPr="00762C23" w:rsidRDefault="001B2ABD" w:rsidP="00BE4736">
            <w:pPr>
              <w:tabs>
                <w:tab w:val="left" w:pos="990"/>
              </w:tabs>
            </w:pPr>
          </w:p>
        </w:tc>
        <w:tc>
          <w:tcPr>
            <w:tcW w:w="7258" w:type="dxa"/>
          </w:tcPr>
          <w:p w14:paraId="0023D694" w14:textId="4792B93A" w:rsidR="00882D92" w:rsidRPr="001F2B9C" w:rsidRDefault="00882D92" w:rsidP="00BF39E5">
            <w:pPr>
              <w:spacing w:before="480"/>
              <w:rPr>
                <w:rFonts w:ascii="Arial Black" w:hAnsi="Arial Black"/>
                <w:sz w:val="36"/>
                <w:szCs w:val="36"/>
                <w:lang w:val="es-PA"/>
              </w:rPr>
            </w:pPr>
            <w:r w:rsidRPr="001F2B9C">
              <w:rPr>
                <w:rFonts w:ascii="Arial Black" w:hAnsi="Arial Black"/>
                <w:sz w:val="48"/>
                <w:szCs w:val="36"/>
              </w:rPr>
              <w:t>GONZALO MANUEL N</w:t>
            </w:r>
            <w:r w:rsidRPr="001F2B9C">
              <w:rPr>
                <w:rFonts w:ascii="Arial Black" w:hAnsi="Arial Black"/>
                <w:sz w:val="48"/>
                <w:szCs w:val="36"/>
                <w:lang w:val="es-PA"/>
              </w:rPr>
              <w:t>ÚÑEZ BÓSQUEZ</w:t>
            </w:r>
          </w:p>
          <w:p w14:paraId="79EB908D" w14:textId="62D8C5AD" w:rsidR="00694314" w:rsidRPr="00354720" w:rsidRDefault="000C51AF" w:rsidP="00BE4736">
            <w:r w:rsidRPr="00354720">
              <w:rPr>
                <w:rFonts w:ascii="Arial Black" w:hAnsi="Arial Black"/>
                <w:noProof/>
                <w:sz w:val="4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497A16" wp14:editId="02CAF2E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-2977</wp:posOffset>
                      </wp:positionV>
                      <wp:extent cx="4734560" cy="386366"/>
                      <wp:effectExtent l="0" t="0" r="889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4560" cy="386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F27C70" w14:textId="77777777" w:rsidR="00694314" w:rsidRPr="00704924" w:rsidRDefault="00694314" w:rsidP="000C51AF">
                                  <w:pPr>
                                    <w:pStyle w:val="Ttulo3"/>
                                    <w:spacing w:before="80"/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</w:pPr>
                                  <w:r w:rsidRPr="00704924"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  <w:t>Ingeniero de Sistemas Computacionales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97A16" id="Rectángulo 14" o:spid="_x0000_s1026" style="position:absolute;margin-left:.35pt;margin-top:-.25pt;width:372.8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" fillcolor="#404040 [2429]" stroked="f" strokeweight="1pt">
                      <v:textbox>
                        <w:txbxContent>
                          <w:p w14:paraId="4DF27C70" w14:textId="77777777" w:rsidR="00694314" w:rsidRPr="00704924" w:rsidRDefault="00694314" w:rsidP="000C51AF">
                            <w:pPr>
                              <w:pStyle w:val="Ttulo3"/>
                              <w:spacing w:before="80"/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</w:pPr>
                            <w:r w:rsidRPr="00704924"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  <w:t>Ingeniero de Sistemas Computacionales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15788B" w14:textId="61DFF6C8" w:rsidR="00694314" w:rsidRPr="00354720" w:rsidRDefault="00694314" w:rsidP="00BE4736"/>
          <w:p w14:paraId="1BBE565F" w14:textId="1E072A89" w:rsidR="00694314" w:rsidRPr="00354720" w:rsidRDefault="00694314" w:rsidP="00BE4736"/>
          <w:p w14:paraId="6F2DC8FF" w14:textId="3ED52FB5" w:rsidR="001B2ABD" w:rsidRPr="00354720" w:rsidRDefault="00694314" w:rsidP="00BE4736">
            <w:pPr>
              <w:rPr>
                <w:i/>
              </w:rPr>
            </w:pPr>
            <w:r w:rsidRPr="00354720">
              <w:rPr>
                <w:i/>
                <w:sz w:val="14"/>
              </w:rPr>
              <w:t>Parque Lefevre, Calle 8</w:t>
            </w:r>
            <w:r w:rsidR="00F724DC">
              <w:rPr>
                <w:i/>
                <w:sz w:val="14"/>
              </w:rPr>
              <w:t>5</w:t>
            </w:r>
            <w:r w:rsidRPr="00354720">
              <w:rPr>
                <w:i/>
                <w:sz w:val="14"/>
              </w:rPr>
              <w:t>B Este, PH Park Place, A706. Panamá, República de Panamá.</w:t>
            </w:r>
          </w:p>
        </w:tc>
      </w:tr>
      <w:tr w:rsidR="001B2ABD" w:rsidRPr="00762C23" w14:paraId="56230129" w14:textId="77777777" w:rsidTr="00BE4736">
        <w:tc>
          <w:tcPr>
            <w:tcW w:w="3828" w:type="dxa"/>
          </w:tcPr>
          <w:p w14:paraId="652F3DD1" w14:textId="4073CBCD" w:rsidR="00CB51CC" w:rsidRDefault="00CB51CC" w:rsidP="00BE4736"/>
          <w:p w14:paraId="6063725C" w14:textId="743A3915" w:rsidR="00CB51CC" w:rsidRDefault="00C83179" w:rsidP="00BE4736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4F94F7" wp14:editId="5A5904B3">
                      <wp:simplePos x="0" y="0"/>
                      <wp:positionH relativeFrom="page">
                        <wp:posOffset>-71120</wp:posOffset>
                      </wp:positionH>
                      <wp:positionV relativeFrom="page">
                        <wp:posOffset>236220</wp:posOffset>
                      </wp:positionV>
                      <wp:extent cx="7829550" cy="111125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9550" cy="1111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5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57" w:type="dxa"/>
                                      <w:right w:w="57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8"/>
                                    <w:gridCol w:w="425"/>
                                    <w:gridCol w:w="425"/>
                                    <w:gridCol w:w="7344"/>
                                  </w:tblGrid>
                                  <w:tr w:rsidR="008412C3" w:rsidRPr="002347B1" w14:paraId="1221A4E5" w14:textId="77777777" w:rsidTr="008F72E3">
                                    <w:tc>
                                      <w:tcPr>
                                        <w:tcW w:w="3828" w:type="dxa"/>
                                      </w:tcPr>
                                      <w:p w14:paraId="62755A23" w14:textId="77777777" w:rsidR="008412C3" w:rsidRPr="000E017F" w:rsidRDefault="008412C3" w:rsidP="00707FEE">
                                        <w:pPr>
                                          <w:spacing w:before="160"/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 xml:space="preserve">PERFIL </w:t>
                                        </w:r>
                                      </w:p>
                                      <w:p w14:paraId="4B0FDA4A" w14:textId="77777777" w:rsidR="008412C3" w:rsidRPr="000E017F" w:rsidRDefault="008412C3" w:rsidP="00BE2928">
                                        <w:pPr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PROFESIONAL</w:t>
                                        </w:r>
                                      </w:p>
                                      <w:p w14:paraId="3A36201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97A4968" w14:textId="77777777" w:rsidR="008412C3" w:rsidRPr="002347B1" w:rsidRDefault="008412C3" w:rsidP="00BE2928">
                                        <w:pPr>
                                          <w:rPr>
                                            <w:rFonts w:ascii="Arial Black" w:hAnsi="Arial Black" w:cs="Arial"/>
                                            <w:color w:val="FFFFFF" w:themeColor="background1"/>
                                            <w:sz w:val="24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CB26AD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44" w:type="dxa"/>
                                      </w:tcPr>
                                      <w:p w14:paraId="735EEAF4" w14:textId="240EF3F9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  <w:p w14:paraId="1B687A1F" w14:textId="7130DF83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Ingeniero de Sistemas Computacionales, con amplia experiencia en automatización industrial y 1</w:t>
                                        </w:r>
                                        <w:r w:rsidR="006965B5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8</w:t>
                                        </w: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 años de experiencia en seguridad electrónica y desarrollo de software de integración. Amplio conocimiento en desarrollo de interfaces de software </w:t>
                                        </w:r>
                                        <w:r w:rsidR="006965B5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API/REST </w:t>
                                        </w: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para intercambio de datos entre plataformas de seguridad y aplicaciones de IT. Actualmente desempeño el cargo de </w:t>
                                        </w:r>
                                        <w:proofErr w:type="gramStart"/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Director</w:t>
                                        </w:r>
                                        <w:proofErr w:type="gramEnd"/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 de Tecnología de la empresa Servicios Tácticos de Seguridad, S.A. Soy un profesional analítico y organizado, habituado a un alto nivel de exigencia y a trabajar por objetivos.</w:t>
                                        </w:r>
                                      </w:p>
                                    </w:tc>
                                  </w:tr>
                                </w:tbl>
                                <w:p w14:paraId="2FBFB06C" w14:textId="77777777" w:rsidR="00BE2928" w:rsidRDefault="00BE292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F94F7" id="Rectángulo 13" o:spid="_x0000_s1027" style="position:absolute;margin-left:-5.6pt;margin-top:18.6pt;width:616.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" fillcolor="#548ab7 [2404]" stroked="f" strokeweight="1pt">
                      <v:fill opacity="35980f"/>
                      <v:textbo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425"/>
                              <w:gridCol w:w="425"/>
                              <w:gridCol w:w="7344"/>
                            </w:tblGrid>
                            <w:tr w:rsidR="008412C3" w:rsidRPr="002347B1" w14:paraId="1221A4E5" w14:textId="77777777" w:rsidTr="008F72E3">
                              <w:tc>
                                <w:tcPr>
                                  <w:tcW w:w="3828" w:type="dxa"/>
                                </w:tcPr>
                                <w:p w14:paraId="62755A23" w14:textId="77777777" w:rsidR="008412C3" w:rsidRPr="000E017F" w:rsidRDefault="008412C3" w:rsidP="00707FEE">
                                  <w:pPr>
                                    <w:spacing w:before="16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PERFIL </w:t>
                                  </w:r>
                                </w:p>
                                <w:p w14:paraId="4B0FDA4A" w14:textId="77777777" w:rsidR="008412C3" w:rsidRPr="000E017F" w:rsidRDefault="008412C3" w:rsidP="00BE2928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PROFESIONAL</w:t>
                                  </w:r>
                                </w:p>
                                <w:p w14:paraId="3A36201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97A4968" w14:textId="77777777" w:rsidR="008412C3" w:rsidRPr="002347B1" w:rsidRDefault="008412C3" w:rsidP="00BE2928">
                                  <w:pPr>
                                    <w:rPr>
                                      <w:rFonts w:ascii="Arial Black" w:hAnsi="Arial Black" w:cs="Arial"/>
                                      <w:color w:val="FFFFFF" w:themeColor="background1"/>
                                      <w:sz w:val="24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CB26AD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4" w:type="dxa"/>
                                </w:tcPr>
                                <w:p w14:paraId="735EEAF4" w14:textId="240EF3F9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  <w:p w14:paraId="1B687A1F" w14:textId="7130DF83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Ingeniero de Sistemas Computacionales, con amplia experiencia en automatización industrial y 1</w:t>
                                  </w:r>
                                  <w:r w:rsidR="006965B5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8</w:t>
                                  </w: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 años de experiencia en seguridad electrónica y desarrollo de software de integración. Amplio conocimiento en desarrollo de interfaces de software </w:t>
                                  </w:r>
                                  <w:r w:rsidR="006965B5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API/REST </w:t>
                                  </w: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para intercambio de datos entre plataformas de seguridad y aplicaciones de IT. Actualmente desempeño el cargo de </w:t>
                                  </w:r>
                                  <w:proofErr w:type="gramStart"/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Director</w:t>
                                  </w:r>
                                  <w:proofErr w:type="gramEnd"/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 de Tecnología de la empresa Servicios Tácticos de Seguridad, S.A. Soy un profesional analítico y organizado, habituado a un alto nivel de exigencia y a trabajar por objetivos.</w:t>
                                  </w:r>
                                </w:p>
                              </w:tc>
                            </w:tr>
                          </w:tbl>
                          <w:p w14:paraId="2FBFB06C" w14:textId="77777777" w:rsidR="00BE2928" w:rsidRDefault="00BE2928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622721CA" w14:textId="266580E2" w:rsidR="00CB51CC" w:rsidRDefault="00CB51CC" w:rsidP="00BE4736"/>
          <w:p w14:paraId="12483194" w14:textId="77777777" w:rsidR="00CB51CC" w:rsidRDefault="00CB51CC" w:rsidP="00BE4736"/>
          <w:p w14:paraId="76A2C385" w14:textId="77777777" w:rsidR="00CB51CC" w:rsidRDefault="00CB51CC" w:rsidP="00BE4736"/>
          <w:p w14:paraId="5D33AD77" w14:textId="77777777" w:rsidR="00CB51CC" w:rsidRDefault="00CB51CC" w:rsidP="00BE4736"/>
          <w:p w14:paraId="22929AA7" w14:textId="25F17440" w:rsidR="00CB51CC" w:rsidRDefault="00CB51CC" w:rsidP="00BE4736"/>
          <w:p w14:paraId="3B0592B1" w14:textId="5FD9692A" w:rsidR="00B643FA" w:rsidRDefault="00B643FA" w:rsidP="00BE4736"/>
          <w:p w14:paraId="32A45A6F" w14:textId="662E168F" w:rsidR="00B643FA" w:rsidRDefault="00B643FA" w:rsidP="00BE4736"/>
          <w:p w14:paraId="11245BAC" w14:textId="3ADD824B" w:rsidR="00B643FA" w:rsidRDefault="00B643FA" w:rsidP="00BE4736"/>
          <w:p w14:paraId="5EDC428C" w14:textId="42F1E3C1" w:rsidR="00B643FA" w:rsidRDefault="00B643FA" w:rsidP="00BE4736"/>
          <w:p w14:paraId="53ED356E" w14:textId="77777777" w:rsidR="00B643FA" w:rsidRPr="00B643FA" w:rsidRDefault="00B643FA" w:rsidP="00BE4736">
            <w:pPr>
              <w:rPr>
                <w:sz w:val="10"/>
              </w:rPr>
            </w:pPr>
          </w:p>
          <w:p w14:paraId="75C826C6" w14:textId="7363489C" w:rsidR="00060AD5" w:rsidRPr="002964A3" w:rsidRDefault="0032322E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3776" behindDoc="0" locked="0" layoutInCell="1" allowOverlap="1" wp14:anchorId="42E57205" wp14:editId="1D8B8D27">
                  <wp:simplePos x="0" y="0"/>
                  <wp:positionH relativeFrom="margin">
                    <wp:posOffset>-72542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4314" w:rsidRPr="002964A3">
              <w:t>contacto</w:t>
            </w:r>
          </w:p>
          <w:p w14:paraId="3E8997E9" w14:textId="4091D6C9" w:rsidR="002964A3" w:rsidRPr="002964A3" w:rsidRDefault="002964A3" w:rsidP="00BE4736"/>
          <w:tbl>
            <w:tblPr>
              <w:tblStyle w:val="Tablaconcuadrcula"/>
              <w:tblW w:w="3638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117"/>
              <w:gridCol w:w="525"/>
            </w:tblGrid>
            <w:tr w:rsidR="00060AD5" w14:paraId="340A9BBA" w14:textId="77777777" w:rsidTr="009D14A8">
              <w:tc>
                <w:tcPr>
                  <w:tcW w:w="2996" w:type="dxa"/>
                </w:tcPr>
                <w:p w14:paraId="1A84605C" w14:textId="642B055E" w:rsidR="00060AD5" w:rsidRPr="00954249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Teléfono</w:t>
                  </w:r>
                  <w:r w:rsidR="00D13171">
                    <w:rPr>
                      <w:b/>
                      <w:color w:val="FFFFFF" w:themeColor="background1"/>
                      <w:sz w:val="20"/>
                    </w:rPr>
                    <w:t>s</w:t>
                  </w:r>
                </w:p>
                <w:p w14:paraId="6C7D27BF" w14:textId="4FFFB871" w:rsidR="00060AD5" w:rsidRDefault="00F974DE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</w:t>
                  </w:r>
                  <w:r w:rsidR="00060AD5" w:rsidRPr="00F74666">
                    <w:rPr>
                      <w:color w:val="FFFFFF" w:themeColor="background1"/>
                    </w:rPr>
                    <w:t>(507) 6612-1529</w:t>
                  </w:r>
                  <w:r w:rsidR="00D13171">
                    <w:rPr>
                      <w:color w:val="FFFFFF" w:themeColor="background1"/>
                    </w:rPr>
                    <w:t xml:space="preserve"> | Celular</w:t>
                  </w:r>
                </w:p>
                <w:p w14:paraId="27F6E221" w14:textId="6F285233" w:rsidR="00D13171" w:rsidRDefault="00D13171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390-4675 | Oficina</w:t>
                  </w:r>
                </w:p>
                <w:p w14:paraId="63716896" w14:textId="20DCB1FA" w:rsidR="00D13171" w:rsidRPr="00F74666" w:rsidRDefault="00D13171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221-3009 | Casa</w:t>
                  </w:r>
                </w:p>
              </w:tc>
              <w:tc>
                <w:tcPr>
                  <w:tcW w:w="117" w:type="dxa"/>
                </w:tcPr>
                <w:p w14:paraId="10C6210E" w14:textId="77777777" w:rsidR="00060AD5" w:rsidRPr="00DE1D98" w:rsidRDefault="00060AD5" w:rsidP="0018467E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1BEED268" w14:textId="0E3FA2A9" w:rsidR="00060AD5" w:rsidRPr="0031244D" w:rsidRDefault="0031244D" w:rsidP="0018467E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Cambria" w:hAnsi="Cambria"/>
                    </w:rPr>
                  </w:pPr>
                  <w:r w:rsidRPr="00DB716D">
                    <w:rPr>
                      <w:rFonts w:ascii="Flaticon" w:hAnsi="Flaticon"/>
                      <w:color w:val="FFFFFF" w:themeColor="background1"/>
                      <w:sz w:val="32"/>
                    </w:rPr>
                    <w:t></w:t>
                  </w:r>
                </w:p>
              </w:tc>
            </w:tr>
            <w:tr w:rsidR="00060AD5" w14:paraId="04752648" w14:textId="77777777" w:rsidTr="009D14A8">
              <w:tc>
                <w:tcPr>
                  <w:tcW w:w="2996" w:type="dxa"/>
                </w:tcPr>
                <w:p w14:paraId="1604EE0A" w14:textId="77777777" w:rsidR="00060AD5" w:rsidRPr="00F74666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62CA357" w14:textId="77777777" w:rsidR="00060AD5" w:rsidRPr="00DE1D98" w:rsidRDefault="00060AD5" w:rsidP="0018467E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98312CE" w14:textId="77777777" w:rsidR="00060AD5" w:rsidRPr="00DE1D98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noProof/>
                    </w:rPr>
                  </w:pPr>
                </w:p>
              </w:tc>
            </w:tr>
            <w:tr w:rsidR="00060AD5" w14:paraId="2A12ADA0" w14:textId="77777777" w:rsidTr="009D14A8">
              <w:tc>
                <w:tcPr>
                  <w:tcW w:w="2996" w:type="dxa"/>
                </w:tcPr>
                <w:p w14:paraId="1D4A4989" w14:textId="77777777" w:rsidR="00060AD5" w:rsidRPr="00954249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E-Mail</w:t>
                  </w:r>
                </w:p>
                <w:p w14:paraId="3BE2D4DD" w14:textId="53AC255B" w:rsidR="00060AD5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  <w:r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>gnunez@</w:t>
                  </w:r>
                  <w:r w:rsidR="00E659C3"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>sertacse</w:t>
                  </w:r>
                  <w:r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>.com</w:t>
                  </w:r>
                  <w:r w:rsidR="00D13171"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 xml:space="preserve"> </w:t>
                  </w:r>
                  <w:r w:rsidR="00D13171">
                    <w:rPr>
                      <w:i/>
                      <w:color w:val="FFFFFF" w:themeColor="background1"/>
                    </w:rPr>
                    <w:t>|</w:t>
                  </w:r>
                  <w:r w:rsidR="00FE5913">
                    <w:rPr>
                      <w:i/>
                      <w:color w:val="FFFFFF" w:themeColor="background1"/>
                    </w:rPr>
                    <w:t xml:space="preserve">  </w:t>
                  </w:r>
                  <w:r w:rsidR="00D13171">
                    <w:rPr>
                      <w:i/>
                      <w:color w:val="FFFFFF" w:themeColor="background1"/>
                    </w:rPr>
                    <w:t xml:space="preserve"> </w:t>
                  </w:r>
                  <w:r w:rsidR="00D13171" w:rsidRPr="00D13171">
                    <w:rPr>
                      <w:color w:val="FFFFFF" w:themeColor="background1"/>
                    </w:rPr>
                    <w:t>Oficina</w:t>
                  </w:r>
                </w:p>
                <w:p w14:paraId="1AE6B350" w14:textId="77777777" w:rsidR="00D13171" w:rsidRDefault="00D13171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 xml:space="preserve">gnunez@hotmail.com </w:t>
                  </w:r>
                  <w:r>
                    <w:rPr>
                      <w:i/>
                      <w:color w:val="FFFFFF" w:themeColor="background1"/>
                    </w:rPr>
                    <w:t xml:space="preserve">| </w:t>
                  </w:r>
                  <w:r w:rsidRPr="00D13171">
                    <w:rPr>
                      <w:color w:val="FFFFFF" w:themeColor="background1"/>
                    </w:rPr>
                    <w:t>Personal</w:t>
                  </w:r>
                </w:p>
                <w:p w14:paraId="45F3DB25" w14:textId="65CA3F2E" w:rsidR="00D13171" w:rsidRPr="00F974DE" w:rsidRDefault="00D13171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372AF422" w14:textId="77777777" w:rsidR="00060AD5" w:rsidRPr="00DD1205" w:rsidRDefault="00060AD5" w:rsidP="0018467E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5E48017" w14:textId="3ED5982B" w:rsidR="00060AD5" w:rsidRDefault="0031244D" w:rsidP="0018467E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</w:t>
                  </w:r>
                </w:p>
              </w:tc>
            </w:tr>
            <w:tr w:rsidR="00060AD5" w14:paraId="48BDE2F8" w14:textId="77777777" w:rsidTr="009D14A8">
              <w:tc>
                <w:tcPr>
                  <w:tcW w:w="2996" w:type="dxa"/>
                </w:tcPr>
                <w:p w14:paraId="299BA09A" w14:textId="77777777" w:rsidR="00060AD5" w:rsidRPr="00F74666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26D06BE" w14:textId="77777777" w:rsidR="00060AD5" w:rsidRDefault="00060AD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525" w:type="dxa"/>
                </w:tcPr>
                <w:p w14:paraId="3BA875D9" w14:textId="77777777" w:rsidR="00060AD5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</w:pPr>
                </w:p>
              </w:tc>
            </w:tr>
            <w:tr w:rsidR="00060AD5" w14:paraId="49E1D71F" w14:textId="77777777" w:rsidTr="009D14A8">
              <w:tc>
                <w:tcPr>
                  <w:tcW w:w="2996" w:type="dxa"/>
                </w:tcPr>
                <w:p w14:paraId="37B91577" w14:textId="77777777" w:rsidR="00060AD5" w:rsidRPr="00954249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Dirección</w:t>
                  </w:r>
                </w:p>
                <w:p w14:paraId="4FA489FF" w14:textId="47028D94" w:rsidR="00D13171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Parque Lefevre, Calle 8</w:t>
                  </w:r>
                  <w:r w:rsidR="00F724DC">
                    <w:rPr>
                      <w:color w:val="FFFFFF" w:themeColor="background1"/>
                    </w:rPr>
                    <w:t>5</w:t>
                  </w:r>
                  <w:r w:rsidRPr="00F74666">
                    <w:rPr>
                      <w:color w:val="FFFFFF" w:themeColor="background1"/>
                    </w:rPr>
                    <w:t xml:space="preserve">B Este </w:t>
                  </w:r>
                  <w:r w:rsidR="00D13171">
                    <w:rPr>
                      <w:color w:val="FFFFFF" w:themeColor="background1"/>
                    </w:rPr>
                    <w:t xml:space="preserve">Edificio </w:t>
                  </w:r>
                  <w:r w:rsidRPr="00F74666">
                    <w:rPr>
                      <w:color w:val="FFFFFF" w:themeColor="background1"/>
                    </w:rPr>
                    <w:t>PH Park Place</w:t>
                  </w:r>
                </w:p>
                <w:p w14:paraId="128D59B8" w14:textId="78469657" w:rsidR="00954249" w:rsidRDefault="00D13171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Apartamento </w:t>
                  </w:r>
                  <w:r w:rsidR="00060AD5" w:rsidRPr="00F74666">
                    <w:rPr>
                      <w:color w:val="FFFFFF" w:themeColor="background1"/>
                    </w:rPr>
                    <w:t xml:space="preserve">A706 </w:t>
                  </w:r>
                </w:p>
                <w:p w14:paraId="54E4BA41" w14:textId="77777777" w:rsidR="00D13171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Panamá,</w:t>
                  </w:r>
                </w:p>
                <w:p w14:paraId="52795A1C" w14:textId="7EB3DAFB" w:rsidR="00060AD5" w:rsidRPr="00F74666" w:rsidRDefault="00060AD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República de Panamá.</w:t>
                  </w:r>
                </w:p>
              </w:tc>
              <w:tc>
                <w:tcPr>
                  <w:tcW w:w="117" w:type="dxa"/>
                </w:tcPr>
                <w:p w14:paraId="1482C2E2" w14:textId="77777777" w:rsidR="00060AD5" w:rsidRPr="00DD1205" w:rsidRDefault="00060AD5" w:rsidP="0018467E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66BA6CA3" w14:textId="77777777" w:rsidR="00060AD5" w:rsidRDefault="0031244D" w:rsidP="0018467E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</w:t>
                  </w:r>
                </w:p>
                <w:p w14:paraId="777B225A" w14:textId="74A60E1B" w:rsidR="006B4E20" w:rsidRDefault="006B4E20" w:rsidP="0018467E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</w:p>
              </w:tc>
            </w:tr>
            <w:tr w:rsidR="003C7A95" w14:paraId="3282EBF9" w14:textId="77777777" w:rsidTr="009D14A8">
              <w:tc>
                <w:tcPr>
                  <w:tcW w:w="2996" w:type="dxa"/>
                </w:tcPr>
                <w:p w14:paraId="70324E03" w14:textId="77777777" w:rsidR="003C7A95" w:rsidRPr="003C7A95" w:rsidRDefault="003C7A95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Cs w:val="20"/>
                    </w:rPr>
                  </w:pPr>
                </w:p>
              </w:tc>
              <w:tc>
                <w:tcPr>
                  <w:tcW w:w="117" w:type="dxa"/>
                </w:tcPr>
                <w:p w14:paraId="54E7A972" w14:textId="77777777" w:rsidR="003C7A95" w:rsidRPr="003C7A95" w:rsidRDefault="003C7A95" w:rsidP="0018467E">
                  <w:pPr>
                    <w:framePr w:hSpace="142" w:wrap="around" w:vAnchor="page" w:hAnchor="text" w:y="1"/>
                    <w:suppressOverlap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65C6B08" w14:textId="77777777" w:rsidR="003C7A95" w:rsidRPr="003C7A95" w:rsidRDefault="003C7A95" w:rsidP="0018467E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Flaticon" w:hAnsi="Flaticon"/>
                      <w:noProof/>
                      <w:color w:val="FFFFFF" w:themeColor="background1"/>
                      <w:szCs w:val="20"/>
                    </w:rPr>
                  </w:pPr>
                </w:p>
              </w:tc>
            </w:tr>
            <w:tr w:rsidR="003C7A95" w:rsidRPr="006B4E20" w14:paraId="3D1C7BD8" w14:textId="77777777" w:rsidTr="0018467E">
              <w:trPr>
                <w:trHeight w:val="493"/>
              </w:trPr>
              <w:tc>
                <w:tcPr>
                  <w:tcW w:w="2996" w:type="dxa"/>
                </w:tcPr>
                <w:p w14:paraId="4F51DC32" w14:textId="31CBB5E2" w:rsidR="003C7A95" w:rsidRPr="006B4E20" w:rsidRDefault="006B4E20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  <w:lang w:val="en-US"/>
                    </w:rPr>
                  </w:pPr>
                  <w:r w:rsidRPr="006B4E20">
                    <w:rPr>
                      <w:b/>
                      <w:color w:val="FFFFFF" w:themeColor="background1"/>
                      <w:sz w:val="20"/>
                      <w:lang w:val="en-US"/>
                    </w:rPr>
                    <w:t>Linked</w:t>
                  </w:r>
                  <w:r w:rsidR="0018467E">
                    <w:rPr>
                      <w:b/>
                      <w:color w:val="FFFFFF" w:themeColor="background1"/>
                      <w:sz w:val="20"/>
                      <w:lang w:val="en-US"/>
                    </w:rPr>
                    <w:t>I</w:t>
                  </w:r>
                  <w:r w:rsidRPr="006B4E20">
                    <w:rPr>
                      <w:b/>
                      <w:color w:val="FFFFFF" w:themeColor="background1"/>
                      <w:sz w:val="20"/>
                      <w:lang w:val="en-US"/>
                    </w:rPr>
                    <w:t>n</w:t>
                  </w:r>
                </w:p>
                <w:p w14:paraId="5D5324BD" w14:textId="3E922910" w:rsidR="006B4E20" w:rsidRPr="006B4E20" w:rsidRDefault="00FE5913" w:rsidP="0018467E">
                  <w:pPr>
                    <w:framePr w:hSpace="142" w:wrap="around" w:vAnchor="page" w:hAnchor="text" w:y="1"/>
                    <w:suppressOverlap/>
                    <w:jc w:val="right"/>
                    <w:rPr>
                      <w:bCs/>
                      <w:i/>
                      <w:iCs/>
                      <w:color w:val="FFFFFF" w:themeColor="background1"/>
                      <w:sz w:val="20"/>
                      <w:lang w:val="en-US"/>
                    </w:rPr>
                  </w:pPr>
                  <w:r w:rsidRPr="00FE5913">
                    <w:rPr>
                      <w:bCs/>
                      <w:i/>
                      <w:iCs/>
                      <w:color w:val="FFFFFF" w:themeColor="background1"/>
                      <w:szCs w:val="20"/>
                      <w:lang w:val="en-US"/>
                    </w:rPr>
                    <w:t>linkedin.com/in/gnunez0101</w:t>
                  </w:r>
                </w:p>
              </w:tc>
              <w:tc>
                <w:tcPr>
                  <w:tcW w:w="117" w:type="dxa"/>
                </w:tcPr>
                <w:p w14:paraId="59B5418C" w14:textId="77777777" w:rsidR="003C7A95" w:rsidRPr="006B4E20" w:rsidRDefault="003C7A95" w:rsidP="0018467E">
                  <w:pPr>
                    <w:framePr w:hSpace="142" w:wrap="around" w:vAnchor="page" w:hAnchor="text" w:y="1"/>
                    <w:suppressOverlap/>
                    <w:rPr>
                      <w:noProof/>
                      <w:lang w:val="en-US"/>
                    </w:rPr>
                  </w:pPr>
                </w:p>
              </w:tc>
              <w:tc>
                <w:tcPr>
                  <w:tcW w:w="525" w:type="dxa"/>
                </w:tcPr>
                <w:p w14:paraId="19A07E5D" w14:textId="428B6A0B" w:rsidR="003C7A95" w:rsidRPr="006B4E20" w:rsidRDefault="006B4E20" w:rsidP="0018467E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Flaticon" w:hAnsi="Flaticon"/>
                      <w:noProof/>
                      <w:color w:val="FFFFFF" w:themeColor="background1"/>
                      <w:sz w:val="32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96FF4DF" wp14:editId="4FE1E047">
                        <wp:extent cx="235585" cy="235585"/>
                        <wp:effectExtent l="0" t="0" r="0" b="0"/>
                        <wp:docPr id="2" name="Imagen 2" descr="Icono original redondo de Linked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cono original redondo de Linkedi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biLevel thresh="2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colorTemperature colorTemp="115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109" cy="247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FC172B" w14:textId="77777777" w:rsidR="00A96C6A" w:rsidRPr="006B4E20" w:rsidRDefault="00A96C6A" w:rsidP="00BE4736">
            <w:pPr>
              <w:rPr>
                <w:lang w:val="en-US"/>
              </w:rPr>
            </w:pPr>
          </w:p>
          <w:p w14:paraId="4861FE17" w14:textId="3134902E" w:rsidR="004D3011" w:rsidRDefault="009D14A8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1728" behindDoc="0" locked="0" layoutInCell="1" allowOverlap="1" wp14:anchorId="744BD519" wp14:editId="4ECD1A46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1" name="Imagen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205">
              <w:t>educacion</w:t>
            </w:r>
            <w:r w:rsidR="00581F62">
              <w:t xml:space="preserve">  </w:t>
            </w:r>
          </w:p>
          <w:p w14:paraId="6C6C2567" w14:textId="77777777" w:rsidR="00954249" w:rsidRPr="00762C23" w:rsidRDefault="00954249" w:rsidP="00BE4736"/>
          <w:p w14:paraId="725D8C1F" w14:textId="04FD7BA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Universidad Tecnológica de Panamá</w:t>
            </w:r>
          </w:p>
          <w:p w14:paraId="09D58451" w14:textId="708D00EA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199</w:t>
            </w:r>
            <w:r w:rsidR="00954249" w:rsidRPr="00954249">
              <w:rPr>
                <w:color w:val="FFFFFF" w:themeColor="background1"/>
                <w:sz w:val="14"/>
              </w:rPr>
              <w:t>0 – 1995</w:t>
            </w:r>
          </w:p>
          <w:p w14:paraId="5F41BF10" w14:textId="788B0891" w:rsidR="00DD1205" w:rsidRPr="00F74666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 xml:space="preserve">Licenciatura en Ingeniería de Sistemas </w:t>
            </w:r>
            <w:r w:rsidRPr="008412C3">
              <w:rPr>
                <w:color w:val="FFFFFF" w:themeColor="background1"/>
                <w:sz w:val="16"/>
                <w:lang w:bidi="es-ES"/>
              </w:rPr>
              <w:t>Computacionales</w:t>
            </w:r>
          </w:p>
          <w:p w14:paraId="784BA605" w14:textId="77777777" w:rsidR="00DD1205" w:rsidRPr="00F74666" w:rsidRDefault="00DD1205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56C3D22F" w14:textId="450E341F" w:rsidR="0058426C" w:rsidRDefault="0058426C" w:rsidP="00BE4736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Universidad Latina Panamá</w:t>
            </w:r>
          </w:p>
          <w:p w14:paraId="4CF258C3" w14:textId="6C68FF73" w:rsidR="0058426C" w:rsidRPr="0058426C" w:rsidRDefault="00CE79C2" w:rsidP="00BE4736">
            <w:pPr>
              <w:jc w:val="right"/>
              <w:rPr>
                <w:color w:val="FFFFFF" w:themeColor="background1"/>
                <w:sz w:val="14"/>
                <w:lang w:val="es-PA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58426C" w:rsidRPr="0058426C">
              <w:rPr>
                <w:color w:val="FFFFFF" w:themeColor="background1"/>
                <w:sz w:val="14"/>
                <w:lang w:val="es-PA"/>
              </w:rPr>
              <w:t>2006</w:t>
            </w:r>
          </w:p>
          <w:p w14:paraId="7B564077" w14:textId="6CE1E5E7" w:rsidR="0058426C" w:rsidRPr="0058426C" w:rsidRDefault="0058426C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/>
              </w:rPr>
            </w:pPr>
            <w:r w:rsidRPr="0058426C">
              <w:rPr>
                <w:color w:val="FFFFFF" w:themeColor="background1"/>
                <w:sz w:val="16"/>
                <w:lang w:val="es-PA"/>
              </w:rPr>
              <w:t>Diplomado de Redes de Datos CISCO CCNA</w:t>
            </w:r>
          </w:p>
          <w:p w14:paraId="39A7C6EE" w14:textId="77777777" w:rsidR="0058426C" w:rsidRPr="0058426C" w:rsidRDefault="0058426C" w:rsidP="00BE4736">
            <w:pPr>
              <w:jc w:val="right"/>
              <w:rPr>
                <w:b/>
                <w:color w:val="FFFFFF" w:themeColor="background1"/>
                <w:lang w:val="es-PA"/>
              </w:rPr>
            </w:pPr>
          </w:p>
          <w:p w14:paraId="092D0C86" w14:textId="6D14EC8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Colegio De La Salle</w:t>
            </w:r>
          </w:p>
          <w:p w14:paraId="20462A27" w14:textId="131CD518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CE79C2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</w:t>
            </w:r>
            <w:r w:rsidR="00892071" w:rsidRPr="00954249">
              <w:rPr>
                <w:color w:val="FFFFFF" w:themeColor="background1"/>
                <w:sz w:val="14"/>
              </w:rPr>
              <w:t>7</w:t>
            </w:r>
            <w:r w:rsidR="00954249" w:rsidRPr="00954249">
              <w:rPr>
                <w:color w:val="FFFFFF" w:themeColor="background1"/>
                <w:sz w:val="14"/>
              </w:rPr>
              <w:t>6 – 1988</w:t>
            </w:r>
          </w:p>
          <w:p w14:paraId="3ECBD9DB" w14:textId="6C91E133" w:rsidR="00DD1205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>Bachillerato en Ciencias, Letras y Comercio</w:t>
            </w:r>
          </w:p>
          <w:p w14:paraId="76FADCB0" w14:textId="10F13657" w:rsidR="00A96C6A" w:rsidRDefault="00A96C6A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167CB56F" w14:textId="77777777" w:rsidR="00A96C6A" w:rsidRPr="0069348D" w:rsidRDefault="00A96C6A" w:rsidP="00BE4736">
            <w:pPr>
              <w:pStyle w:val="TtuloPanelIzquierdo"/>
              <w:rPr>
                <w:lang w:val="en-US"/>
              </w:rPr>
            </w:pPr>
            <w:r w:rsidRPr="002964A3">
              <w:drawing>
                <wp:anchor distT="0" distB="0" distL="114300" distR="114300" simplePos="0" relativeHeight="251740160" behindDoc="0" locked="0" layoutInCell="1" allowOverlap="1" wp14:anchorId="15DF726C" wp14:editId="38354A77">
                  <wp:simplePos x="0" y="0"/>
                  <wp:positionH relativeFrom="margin">
                    <wp:posOffset>-70485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0" name="Imagen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348D">
              <w:rPr>
                <w:lang w:val="en-US"/>
              </w:rPr>
              <w:t>IDIOMAS</w:t>
            </w:r>
          </w:p>
          <w:p w14:paraId="49492363" w14:textId="77E89EE7" w:rsidR="00A96C6A" w:rsidRPr="0069348D" w:rsidRDefault="00A96C6A" w:rsidP="00BE4736">
            <w:pPr>
              <w:rPr>
                <w:lang w:val="en-US"/>
              </w:rPr>
            </w:pPr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anchor distT="0" distB="0" distL="114300" distR="114300" simplePos="0" relativeHeight="251739136" behindDoc="0" locked="0" layoutInCell="1" allowOverlap="1" wp14:anchorId="6F7677AB" wp14:editId="12EAD233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144145</wp:posOffset>
                  </wp:positionV>
                  <wp:extent cx="2185035" cy="252730"/>
                  <wp:effectExtent l="0" t="0" r="5715" b="0"/>
                  <wp:wrapSquare wrapText="bothSides"/>
                  <wp:docPr id="6" name="Gráfico 6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BE5863" w14:textId="71518AF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604CAD4C" w14:textId="78C78AD0" w:rsidR="00A96C6A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1A253A36" w14:textId="77777777" w:rsidR="000A1745" w:rsidRDefault="000A1745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5A8420C" w14:textId="77777777" w:rsidR="00662FA8" w:rsidRPr="00DB716D" w:rsidRDefault="00662FA8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58E6B46E" w14:textId="25A4B4B5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AB547F0" w14:textId="5795A74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233EB6D1" w14:textId="37F844F8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A7ABE27" w14:textId="61DDB2C3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23ED4BD" w14:textId="39822E89" w:rsidR="00A96C6A" w:rsidRPr="00F974DE" w:rsidRDefault="00A96C6A" w:rsidP="00BE4736">
            <w:pPr>
              <w:pStyle w:val="TtuloPanelIzquierdo"/>
              <w:rPr>
                <w:color w:val="FFFFFF" w:themeColor="background1"/>
                <w:sz w:val="16"/>
                <w:lang w:val="en-US" w:bidi="es-ES"/>
              </w:rPr>
            </w:pPr>
            <w:r w:rsidRPr="002964A3">
              <w:drawing>
                <wp:anchor distT="0" distB="0" distL="114300" distR="114300" simplePos="0" relativeHeight="251742208" behindDoc="0" locked="0" layoutInCell="1" allowOverlap="1" wp14:anchorId="17F10A9D" wp14:editId="1530EAAD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74DE">
              <w:rPr>
                <w:lang w:val="en-US"/>
              </w:rPr>
              <w:t xml:space="preserve">CERTIFICACIONES </w:t>
            </w:r>
          </w:p>
          <w:p w14:paraId="04D7AB96" w14:textId="4B681C92" w:rsidR="00A96C6A" w:rsidRDefault="00A96C6A" w:rsidP="00BE4736">
            <w:pPr>
              <w:rPr>
                <w:b/>
                <w:color w:val="FFFFFF" w:themeColor="background1"/>
                <w:lang w:val="en-US" w:bidi="es-ES"/>
              </w:rPr>
            </w:pPr>
          </w:p>
          <w:p w14:paraId="78975DF7" w14:textId="77E41A73" w:rsidR="000E017F" w:rsidRPr="007D46C4" w:rsidRDefault="000E017F" w:rsidP="00CB30BE">
            <w:pPr>
              <w:pStyle w:val="CertifTtulo"/>
              <w:framePr w:hSpace="0" w:wrap="auto" w:vAnchor="margin" w:yAlign="inline"/>
              <w:suppressOverlap w:val="0"/>
            </w:pPr>
            <w:r w:rsidRPr="007D46C4">
              <w:t>Lenel Systems International, Inc.</w:t>
            </w:r>
          </w:p>
          <w:p w14:paraId="5D99E6A9" w14:textId="656F9E18" w:rsidR="000E017F" w:rsidRPr="007D46C4" w:rsidRDefault="00CE79C2" w:rsidP="00CB30BE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 xml:space="preserve">Rochester, NY, USA | </w:t>
            </w:r>
            <w:r w:rsidR="000E017F" w:rsidRPr="007D46C4">
              <w:t>2006 – 2019</w:t>
            </w:r>
          </w:p>
          <w:p w14:paraId="7B4B7293" w14:textId="0F793CA9" w:rsidR="000E017F" w:rsidRPr="007D46C4" w:rsidRDefault="000E017F" w:rsidP="00CB30BE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 xml:space="preserve">Access Control Certified </w:t>
            </w:r>
            <w:r w:rsidRPr="00CB30BE">
              <w:t>Professional</w:t>
            </w:r>
          </w:p>
          <w:p w14:paraId="7C3112EA" w14:textId="77777777" w:rsidR="00F025F8" w:rsidRPr="007D46C4" w:rsidRDefault="000E017F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Digital Video Certified Professional</w:t>
            </w:r>
          </w:p>
          <w:p w14:paraId="460DD8F4" w14:textId="77777777" w:rsidR="00F025F8" w:rsidRPr="000D2E46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bidi="es-ES"/>
              </w:rPr>
            </w:pPr>
          </w:p>
          <w:p w14:paraId="7820C22D" w14:textId="77CB61E4" w:rsidR="00F025F8" w:rsidRPr="007D46C4" w:rsidRDefault="00F025F8" w:rsidP="00CB30BE">
            <w:pPr>
              <w:pStyle w:val="CertifTtulo"/>
              <w:framePr w:hSpace="0" w:wrap="auto" w:vAnchor="margin" w:yAlign="inline"/>
              <w:suppressOverlap w:val="0"/>
            </w:pPr>
            <w:r w:rsidRPr="007D46C4">
              <w:t>Genetec Inc.</w:t>
            </w:r>
          </w:p>
          <w:p w14:paraId="50776C27" w14:textId="09CCECBC" w:rsidR="00F025F8" w:rsidRPr="007D46C4" w:rsidRDefault="00CE79C2" w:rsidP="00CB30BE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 xml:space="preserve">Ciudad de México, México | </w:t>
            </w:r>
            <w:r w:rsidR="00F025F8" w:rsidRPr="007D46C4">
              <w:t>2015 – 2019</w:t>
            </w:r>
          </w:p>
          <w:p w14:paraId="56BDEAF2" w14:textId="77777777" w:rsidR="00A11926" w:rsidRDefault="00F025F8" w:rsidP="00CB30BE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Security Center</w:t>
            </w:r>
          </w:p>
          <w:p w14:paraId="0747E85A" w14:textId="79D1AF07" w:rsidR="00F025F8" w:rsidRPr="007D46C4" w:rsidRDefault="00A11926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Enterprise</w:t>
            </w:r>
            <w:r>
              <w:t>/</w:t>
            </w:r>
            <w:proofErr w:type="spellStart"/>
            <w:r>
              <w:t>Omnicast</w:t>
            </w:r>
            <w:proofErr w:type="spellEnd"/>
            <w:r>
              <w:t>/</w:t>
            </w:r>
            <w:proofErr w:type="spellStart"/>
            <w:r>
              <w:t>Synergis</w:t>
            </w:r>
            <w:proofErr w:type="spellEnd"/>
            <w:r w:rsidRPr="007D46C4">
              <w:t xml:space="preserve"> Tech. Certificatio</w:t>
            </w:r>
            <w:r w:rsidR="00F025F8" w:rsidRPr="007D46C4">
              <w:t>n</w:t>
            </w:r>
          </w:p>
          <w:p w14:paraId="22CBBBDB" w14:textId="7CF277B4" w:rsidR="00742289" w:rsidRPr="007D46C4" w:rsidRDefault="00742289" w:rsidP="00BE4736">
            <w:pPr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2A56D8" w14:textId="77777777" w:rsidR="00F974DE" w:rsidRPr="007D46C4" w:rsidRDefault="00F974DE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Milestone Systems A/S</w:t>
            </w:r>
          </w:p>
          <w:p w14:paraId="28526873" w14:textId="1708B4AC" w:rsidR="00F974DE" w:rsidRPr="007D46C4" w:rsidRDefault="00CE79C2" w:rsidP="00CB30BE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 xml:space="preserve">Ciudad de Panamá, Panamá | </w:t>
            </w:r>
            <w:r w:rsidR="00F974DE" w:rsidRPr="007D46C4">
              <w:t>2016 – 2018</w:t>
            </w:r>
          </w:p>
          <w:p w14:paraId="7C7DBE4B" w14:textId="77777777" w:rsidR="00F974DE" w:rsidRPr="007D46C4" w:rsidRDefault="00F974DE" w:rsidP="00CB30BE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Milestone Advanced Certification</w:t>
            </w:r>
          </w:p>
          <w:p w14:paraId="0E042C6E" w14:textId="51DE76D7" w:rsidR="0069348D" w:rsidRPr="007D46C4" w:rsidRDefault="00F974DE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Milestone Professional Certification</w:t>
            </w:r>
          </w:p>
          <w:p w14:paraId="5E81E60D" w14:textId="5036960E" w:rsidR="00742289" w:rsidRPr="007D46C4" w:rsidRDefault="00742289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59278528" w14:textId="474C0E8F" w:rsidR="00500C96" w:rsidRPr="007D46C4" w:rsidRDefault="00500C96" w:rsidP="00CB30BE">
            <w:pPr>
              <w:pStyle w:val="CertifTtulo"/>
              <w:framePr w:hSpace="0" w:wrap="auto" w:vAnchor="margin" w:yAlign="inline"/>
              <w:suppressOverlap w:val="0"/>
              <w:rPr>
                <w:lang w:val="es-PA"/>
              </w:rPr>
            </w:pPr>
            <w:r w:rsidRPr="007D46C4">
              <w:t xml:space="preserve">On-Net Surveillance Systems, </w:t>
            </w:r>
            <w:r w:rsidRPr="00CB30BE">
              <w:t>Inc</w:t>
            </w:r>
            <w:r w:rsidRPr="007D46C4">
              <w:t xml:space="preserve">. </w:t>
            </w:r>
            <w:r w:rsidRPr="007D46C4">
              <w:rPr>
                <w:lang w:val="es-PA"/>
              </w:rPr>
              <w:t>(ONSSI)</w:t>
            </w:r>
          </w:p>
          <w:p w14:paraId="4BD74D87" w14:textId="036F5AF2" w:rsidR="00500C96" w:rsidRPr="007D46C4" w:rsidRDefault="00CE79C2" w:rsidP="00CB30BE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 xml:space="preserve">Ciudad de Panamá, Panamá | </w:t>
            </w:r>
            <w:r w:rsidR="00500C96" w:rsidRPr="007D46C4">
              <w:t>2014</w:t>
            </w:r>
          </w:p>
          <w:p w14:paraId="6D6A6F74" w14:textId="292FE2FA" w:rsidR="00500C96" w:rsidRPr="007D46C4" w:rsidRDefault="00500C96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Ocularis Boot Camp Certification</w:t>
            </w:r>
          </w:p>
          <w:p w14:paraId="2D390840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8645F75" w14:textId="1949E66F" w:rsidR="005317C2" w:rsidRPr="000D2E46" w:rsidRDefault="007D46C4" w:rsidP="00CB30BE">
            <w:pPr>
              <w:pStyle w:val="CertifTtulo"/>
              <w:framePr w:hSpace="0" w:wrap="auto" w:vAnchor="margin" w:yAlign="inline"/>
              <w:suppressOverlap w:val="0"/>
            </w:pPr>
            <w:r w:rsidRPr="000D2E46">
              <w:t xml:space="preserve">IDTECK Co., Ltd. </w:t>
            </w:r>
          </w:p>
          <w:p w14:paraId="06B2D334" w14:textId="4FD28203" w:rsidR="005317C2" w:rsidRPr="000D2E46" w:rsidRDefault="007D46C4" w:rsidP="00BA4D97">
            <w:pPr>
              <w:pStyle w:val="CertifDetalle"/>
              <w:framePr w:hSpace="0" w:wrap="auto" w:vAnchor="margin" w:yAlign="inline"/>
              <w:suppressOverlap w:val="0"/>
            </w:pPr>
            <w:r w:rsidRPr="000D2E46">
              <w:t>Garden</w:t>
            </w:r>
            <w:r w:rsidR="00CA57A3">
              <w:t>i</w:t>
            </w:r>
            <w:r w:rsidRPr="000D2E46">
              <w:t>a, California, USA.</w:t>
            </w:r>
            <w:r w:rsidR="00CE79C2" w:rsidRPr="000D2E46">
              <w:t xml:space="preserve"> | </w:t>
            </w:r>
            <w:r w:rsidR="005317C2" w:rsidRPr="000D2E46">
              <w:t>2019</w:t>
            </w:r>
          </w:p>
          <w:p w14:paraId="3FFD9169" w14:textId="4315E9CC" w:rsidR="005317C2" w:rsidRPr="007D46C4" w:rsidRDefault="005317C2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 xml:space="preserve">Certified </w:t>
            </w:r>
            <w:r w:rsidR="007D46C4" w:rsidRPr="007D46C4">
              <w:t>Engineer on Enterprise Access Control</w:t>
            </w:r>
          </w:p>
          <w:p w14:paraId="176CBDCE" w14:textId="77777777" w:rsidR="007D46C4" w:rsidRPr="007D46C4" w:rsidRDefault="007D46C4" w:rsidP="007D46C4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1BA5623" w14:textId="77777777" w:rsidR="007D46C4" w:rsidRPr="006965B5" w:rsidRDefault="007D46C4" w:rsidP="00CB30BE">
            <w:pPr>
              <w:pStyle w:val="CertifTtulo"/>
              <w:framePr w:hSpace="0" w:wrap="auto" w:vAnchor="margin" w:yAlign="inline"/>
              <w:suppressOverlap w:val="0"/>
            </w:pPr>
            <w:proofErr w:type="spellStart"/>
            <w:r w:rsidRPr="006965B5">
              <w:t>Fluke</w:t>
            </w:r>
            <w:proofErr w:type="spellEnd"/>
            <w:r w:rsidRPr="006965B5">
              <w:t xml:space="preserve"> </w:t>
            </w:r>
            <w:proofErr w:type="spellStart"/>
            <w:r w:rsidRPr="006965B5">
              <w:t>Corporation</w:t>
            </w:r>
            <w:proofErr w:type="spellEnd"/>
          </w:p>
          <w:p w14:paraId="24874F70" w14:textId="77777777" w:rsidR="007D46C4" w:rsidRPr="007D46C4" w:rsidRDefault="007D46C4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Ciudad de Panamá, Panamá | 2019</w:t>
            </w:r>
          </w:p>
          <w:p w14:paraId="75FF438A" w14:textId="77777777" w:rsidR="007D46C4" w:rsidRPr="007D46C4" w:rsidRDefault="007D46C4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Certified Cabling Test Technician, Copper/Fiber</w:t>
            </w:r>
          </w:p>
          <w:p w14:paraId="79282DE5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</w:t>
            </w:r>
          </w:p>
          <w:p w14:paraId="5402E569" w14:textId="77777777" w:rsidR="005317C2" w:rsidRPr="007D46C4" w:rsidRDefault="005317C2" w:rsidP="00CB30BE">
            <w:pPr>
              <w:pStyle w:val="CertifTtulo"/>
              <w:framePr w:hSpace="0" w:wrap="auto" w:vAnchor="margin" w:yAlign="inline"/>
              <w:suppressOverlap w:val="0"/>
            </w:pPr>
            <w:r w:rsidRPr="007D46C4">
              <w:t>HID Global Corporation/ASSA ABLOY AB.</w:t>
            </w:r>
          </w:p>
          <w:p w14:paraId="08AAA409" w14:textId="21E84F4D" w:rsidR="005317C2" w:rsidRPr="007D46C4" w:rsidRDefault="00CE79C2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 xml:space="preserve">Bogotá, Colombia | </w:t>
            </w:r>
            <w:r w:rsidR="005317C2" w:rsidRPr="007D46C4">
              <w:t>201</w:t>
            </w:r>
            <w:r w:rsidR="004D269D" w:rsidRPr="007D46C4">
              <w:t>8</w:t>
            </w:r>
          </w:p>
          <w:p w14:paraId="419B411E" w14:textId="45A2812C" w:rsidR="005317C2" w:rsidRPr="006965B5" w:rsidRDefault="005317C2" w:rsidP="00BA4D97">
            <w:pPr>
              <w:pStyle w:val="CertifDetalle"/>
              <w:framePr w:hSpace="0" w:wrap="auto" w:vAnchor="margin" w:yAlign="inline"/>
              <w:suppressOverlap w:val="0"/>
            </w:pPr>
            <w:r w:rsidRPr="006965B5">
              <w:t>FARGO Authorized Service Provider Technical Training</w:t>
            </w:r>
          </w:p>
          <w:p w14:paraId="18C6D7A2" w14:textId="77036F67" w:rsidR="0069348D" w:rsidRPr="006965B5" w:rsidRDefault="005317C2" w:rsidP="00BA4D97">
            <w:pPr>
              <w:pStyle w:val="CertifPie"/>
              <w:framePr w:hSpace="0" w:wrap="auto" w:vAnchor="margin" w:yAlign="inline"/>
              <w:suppressOverlap w:val="0"/>
            </w:pPr>
            <w:r w:rsidRPr="006965B5">
              <w:t xml:space="preserve">FARGO </w:t>
            </w:r>
            <w:r w:rsidR="003922B3" w:rsidRPr="006965B5">
              <w:t>Card Printers</w:t>
            </w:r>
            <w:r w:rsidRPr="006965B5">
              <w:t xml:space="preserve"> Technical Training   </w:t>
            </w:r>
            <w:r w:rsidR="0069348D" w:rsidRPr="006965B5">
              <w:t xml:space="preserve"> </w:t>
            </w:r>
          </w:p>
          <w:p w14:paraId="7481F7BE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0A1967" w14:textId="77777777" w:rsidR="003922B3" w:rsidRPr="007D46C4" w:rsidRDefault="003922B3" w:rsidP="00CB30BE">
            <w:pPr>
              <w:pStyle w:val="CertifTtulo"/>
              <w:framePr w:hSpace="0" w:wrap="auto" w:vAnchor="margin" w:yAlign="inline"/>
              <w:suppressOverlap w:val="0"/>
            </w:pPr>
            <w:r w:rsidRPr="007D46C4">
              <w:t>Innovative Electronic Designs (IED)</w:t>
            </w:r>
          </w:p>
          <w:p w14:paraId="537D551D" w14:textId="77777777" w:rsidR="003922B3" w:rsidRPr="007D46C4" w:rsidRDefault="003922B3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Louisville, Kentucky, USA | 2014</w:t>
            </w:r>
          </w:p>
          <w:p w14:paraId="0A372B6E" w14:textId="77777777" w:rsidR="003922B3" w:rsidRPr="007D46C4" w:rsidRDefault="003922B3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GLOBALCOM Announcement Control System</w:t>
            </w:r>
          </w:p>
          <w:p w14:paraId="0189D2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F4B6A27" w14:textId="77777777" w:rsidR="003922B3" w:rsidRPr="007D46C4" w:rsidRDefault="003922B3" w:rsidP="00CB30BE">
            <w:pPr>
              <w:pStyle w:val="CertifTtulo"/>
              <w:framePr w:hSpace="0" w:wrap="auto" w:vAnchor="margin" w:yAlign="inline"/>
              <w:suppressOverlap w:val="0"/>
            </w:pPr>
            <w:r w:rsidRPr="007D46C4">
              <w:t>SoftGuard Tech Corporation</w:t>
            </w:r>
          </w:p>
          <w:p w14:paraId="2B342D91" w14:textId="77777777" w:rsidR="003922B3" w:rsidRPr="007D46C4" w:rsidRDefault="003922B3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Bogotá, Colombia | 2013</w:t>
            </w:r>
          </w:p>
          <w:p w14:paraId="0BC4D907" w14:textId="77777777" w:rsidR="003922B3" w:rsidRPr="007D46C4" w:rsidRDefault="003922B3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SoftGuard Monitoring Suite Certification</w:t>
            </w:r>
          </w:p>
          <w:p w14:paraId="77BC6D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020F" w14:textId="77777777" w:rsidR="003922B3" w:rsidRPr="007D46C4" w:rsidRDefault="003922B3" w:rsidP="00CB30BE">
            <w:pPr>
              <w:pStyle w:val="CertifTtulo"/>
              <w:framePr w:hSpace="0" w:wrap="auto" w:vAnchor="margin" w:yAlign="inline"/>
              <w:suppressOverlap w:val="0"/>
            </w:pPr>
            <w:r w:rsidRPr="007D46C4">
              <w:t>Safran Groupe / Morpho</w:t>
            </w:r>
          </w:p>
          <w:p w14:paraId="054BC2CF" w14:textId="77777777" w:rsidR="003922B3" w:rsidRPr="007D46C4" w:rsidRDefault="003922B3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París, Francia | 2012</w:t>
            </w:r>
          </w:p>
          <w:p w14:paraId="467D2C02" w14:textId="77777777" w:rsidR="003922B3" w:rsidRPr="007D46C4" w:rsidRDefault="003922B3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MorphoAccess Biometric Terminals Certification</w:t>
            </w:r>
          </w:p>
          <w:p w14:paraId="6A9ACA77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F5628D2" w14:textId="77777777" w:rsidR="003922B3" w:rsidRPr="007D46C4" w:rsidRDefault="003922B3" w:rsidP="00CB30BE">
            <w:pPr>
              <w:pStyle w:val="CertifTtulo"/>
              <w:framePr w:hSpace="0" w:wrap="auto" w:vAnchor="margin" w:yAlign="inline"/>
              <w:suppressOverlap w:val="0"/>
            </w:pPr>
            <w:r w:rsidRPr="007D46C4">
              <w:t>Pelco Systems, Inc.</w:t>
            </w:r>
          </w:p>
          <w:p w14:paraId="3768E837" w14:textId="77777777" w:rsidR="003922B3" w:rsidRPr="007D46C4" w:rsidRDefault="003922B3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Clovis, California, USA | 2006 – 2007</w:t>
            </w:r>
          </w:p>
          <w:p w14:paraId="4EA15D59" w14:textId="77777777" w:rsidR="003922B3" w:rsidRPr="007D46C4" w:rsidRDefault="003922B3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Pelco Video Security System Design</w:t>
            </w:r>
          </w:p>
          <w:p w14:paraId="1F86F13B" w14:textId="77777777" w:rsidR="003922B3" w:rsidRPr="007D46C4" w:rsidRDefault="003922B3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Pelco Endura Certified System Technician</w:t>
            </w:r>
          </w:p>
          <w:p w14:paraId="16E12C5E" w14:textId="77777777" w:rsidR="003922B3" w:rsidRPr="007D46C4" w:rsidRDefault="003922B3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Pelco Endura Certified System Designer</w:t>
            </w:r>
          </w:p>
          <w:p w14:paraId="38AE5972" w14:textId="77777777" w:rsidR="00A96C6A" w:rsidRPr="007D46C4" w:rsidRDefault="00A96C6A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8DFCF7A" w14:textId="3D5300AF" w:rsidR="007A68F4" w:rsidRPr="007D46C4" w:rsidRDefault="007A68F4" w:rsidP="00CB30BE">
            <w:pPr>
              <w:pStyle w:val="CertifTtulo"/>
              <w:framePr w:hSpace="0" w:wrap="auto" w:vAnchor="margin" w:yAlign="inline"/>
              <w:suppressOverlap w:val="0"/>
            </w:pPr>
            <w:r w:rsidRPr="007D46C4">
              <w:t>KHS GmbH</w:t>
            </w:r>
          </w:p>
          <w:p w14:paraId="7A5C7479" w14:textId="111A69A1" w:rsidR="00A96C6A" w:rsidRPr="007D46C4" w:rsidRDefault="007A68F4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 xml:space="preserve">Dormunt, Alemania | 1998 </w:t>
            </w:r>
          </w:p>
          <w:p w14:paraId="1A12E148" w14:textId="49972F4D" w:rsidR="00500C96" w:rsidRPr="007D46C4" w:rsidRDefault="007A68F4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Bottling Systems Technology Certification</w:t>
            </w:r>
          </w:p>
          <w:p w14:paraId="47FE6CC5" w14:textId="7E76127D" w:rsidR="007A68F4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4311" w14:textId="148F3306" w:rsidR="007A68F4" w:rsidRPr="007D46C4" w:rsidRDefault="007A68F4" w:rsidP="00CB30BE">
            <w:pPr>
              <w:pStyle w:val="CertifTtulo"/>
              <w:framePr w:hSpace="0" w:wrap="auto" w:vAnchor="margin" w:yAlign="inline"/>
              <w:suppressOverlap w:val="0"/>
            </w:pPr>
            <w:r w:rsidRPr="007D46C4">
              <w:t>Electrihogar, S.A.</w:t>
            </w:r>
          </w:p>
          <w:p w14:paraId="54A52F6A" w14:textId="0BC9E296" w:rsidR="007A68F4" w:rsidRPr="007D46C4" w:rsidRDefault="007A68F4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Ciudad de Panamá, Panamá | 1998</w:t>
            </w:r>
          </w:p>
          <w:p w14:paraId="1C6EEF2A" w14:textId="4919CF5D" w:rsidR="00F60D0C" w:rsidRPr="006965B5" w:rsidRDefault="007A68F4" w:rsidP="00BA4D97">
            <w:pPr>
              <w:pStyle w:val="CertifPie"/>
              <w:framePr w:hSpace="0" w:wrap="auto" w:vAnchor="margin" w:yAlign="inline"/>
              <w:suppressOverlap w:val="0"/>
            </w:pPr>
            <w:r w:rsidRPr="006965B5">
              <w:t xml:space="preserve">Allen Bradley </w:t>
            </w:r>
            <w:proofErr w:type="spellStart"/>
            <w:r w:rsidRPr="006965B5">
              <w:t>Programming</w:t>
            </w:r>
            <w:proofErr w:type="spellEnd"/>
          </w:p>
          <w:p w14:paraId="0B0E8C5D" w14:textId="0A4EACBE" w:rsidR="003922B3" w:rsidRPr="006965B5" w:rsidRDefault="003922B3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s-PA" w:bidi="es-ES"/>
              </w:rPr>
            </w:pPr>
          </w:p>
          <w:p w14:paraId="66D9E7E9" w14:textId="1B043268" w:rsidR="003922B3" w:rsidRPr="006965B5" w:rsidRDefault="003922B3" w:rsidP="00CB30BE">
            <w:pPr>
              <w:pStyle w:val="CertifTtulo"/>
              <w:framePr w:hSpace="0" w:wrap="auto" w:vAnchor="margin" w:yAlign="inline"/>
              <w:suppressOverlap w:val="0"/>
            </w:pPr>
            <w:r w:rsidRPr="006965B5">
              <w:t xml:space="preserve">Siemens </w:t>
            </w:r>
            <w:proofErr w:type="spellStart"/>
            <w:r w:rsidRPr="006965B5">
              <w:t>Aktiengesellschaft</w:t>
            </w:r>
            <w:proofErr w:type="spellEnd"/>
          </w:p>
          <w:p w14:paraId="50A2C4B0" w14:textId="77777777" w:rsidR="003922B3" w:rsidRPr="007D46C4" w:rsidRDefault="003922B3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>Ciudad de México, México | 1997</w:t>
            </w:r>
          </w:p>
          <w:p w14:paraId="0F60751F" w14:textId="77777777" w:rsidR="003922B3" w:rsidRPr="007D46C4" w:rsidRDefault="003922B3" w:rsidP="00BA4D97">
            <w:pPr>
              <w:pStyle w:val="CertifDetalle"/>
              <w:framePr w:hSpace="0" w:wrap="auto" w:vAnchor="margin" w:yAlign="inline"/>
              <w:suppressOverlap w:val="0"/>
            </w:pPr>
            <w:r w:rsidRPr="007D46C4">
              <w:t xml:space="preserve">Controladores SIMATIC S7 </w:t>
            </w:r>
          </w:p>
          <w:p w14:paraId="6C54501F" w14:textId="77777777" w:rsidR="003922B3" w:rsidRDefault="003922B3" w:rsidP="00BA4D97">
            <w:pPr>
              <w:pStyle w:val="CertifPie"/>
              <w:framePr w:hSpace="0" w:wrap="auto" w:vAnchor="margin" w:yAlign="inline"/>
              <w:suppressOverlap w:val="0"/>
            </w:pPr>
            <w:r w:rsidRPr="007D46C4">
              <w:t>Técnicas de Regulación Digital (PID)</w:t>
            </w:r>
          </w:p>
          <w:p w14:paraId="6BCDD0C1" w14:textId="77777777" w:rsidR="003E1D82" w:rsidRPr="006965B5" w:rsidRDefault="003E1D82" w:rsidP="003E1D82">
            <w:pPr>
              <w:jc w:val="right"/>
              <w:rPr>
                <w:b/>
                <w:color w:val="FFFFFF" w:themeColor="background1"/>
                <w:sz w:val="14"/>
                <w:szCs w:val="14"/>
                <w:lang w:val="es-PA" w:bidi="es-ES"/>
              </w:rPr>
            </w:pPr>
          </w:p>
          <w:p w14:paraId="51CE774B" w14:textId="2345AC58" w:rsidR="003E1D82" w:rsidRPr="003E1D82" w:rsidRDefault="003E1D82" w:rsidP="00CB30BE">
            <w:pPr>
              <w:pStyle w:val="CertifTtulo"/>
              <w:framePr w:hSpace="0" w:wrap="auto" w:vAnchor="margin" w:yAlign="inline"/>
              <w:suppressOverlap w:val="0"/>
            </w:pPr>
            <w:r>
              <w:t xml:space="preserve">Gallagher </w:t>
            </w:r>
            <w:r w:rsidR="008E1A97">
              <w:t xml:space="preserve">Security </w:t>
            </w:r>
          </w:p>
          <w:p w14:paraId="78C369C2" w14:textId="0AD91B93" w:rsidR="003E1D82" w:rsidRPr="007D46C4" w:rsidRDefault="003E1D82" w:rsidP="00BA4D97">
            <w:pPr>
              <w:pStyle w:val="CertifDetalle"/>
              <w:framePr w:hSpace="0" w:wrap="auto" w:vAnchor="margin" w:yAlign="inline"/>
              <w:suppressOverlap w:val="0"/>
            </w:pPr>
            <w:r>
              <w:t>Panamá, Ciudad de Panamá</w:t>
            </w:r>
            <w:r w:rsidRPr="007D46C4">
              <w:t xml:space="preserve"> | </w:t>
            </w:r>
            <w:r>
              <w:t>2022</w:t>
            </w:r>
          </w:p>
          <w:p w14:paraId="261EF3C0" w14:textId="2759FF05" w:rsidR="003E1D82" w:rsidRDefault="008E1A97" w:rsidP="00BA4D97">
            <w:pPr>
              <w:pStyle w:val="CertifPie"/>
              <w:framePr w:hSpace="0" w:wrap="auto" w:vAnchor="margin" w:yAlign="inline"/>
              <w:suppressOverlap w:val="0"/>
            </w:pPr>
            <w:r w:rsidRPr="008E1A97">
              <w:t>Access Technician Training (</w:t>
            </w:r>
            <w:r>
              <w:t>O</w:t>
            </w:r>
            <w:r w:rsidRPr="008E1A97">
              <w:t>n-L</w:t>
            </w:r>
            <w:r>
              <w:t>ine)</w:t>
            </w:r>
          </w:p>
          <w:p w14:paraId="6F53FC60" w14:textId="54290375" w:rsidR="003E1D82" w:rsidRPr="00BA4D97" w:rsidRDefault="003E1D82" w:rsidP="00BA4D97">
            <w:pPr>
              <w:pStyle w:val="CertifDetalle"/>
              <w:framePr w:hSpace="0" w:wrap="auto" w:vAnchor="margin" w:yAlign="inline"/>
              <w:suppressOverlap w:val="0"/>
            </w:pPr>
          </w:p>
        </w:tc>
        <w:tc>
          <w:tcPr>
            <w:tcW w:w="850" w:type="dxa"/>
          </w:tcPr>
          <w:p w14:paraId="3E1525E7" w14:textId="4C5BDD84" w:rsidR="001B2ABD" w:rsidRPr="008E1A97" w:rsidRDefault="001B2ABD" w:rsidP="00BE4736">
            <w:pPr>
              <w:rPr>
                <w:lang w:val="en-US"/>
              </w:rPr>
            </w:pPr>
          </w:p>
        </w:tc>
        <w:tc>
          <w:tcPr>
            <w:tcW w:w="7258" w:type="dxa"/>
          </w:tcPr>
          <w:p w14:paraId="72E561AF" w14:textId="696AB32A" w:rsidR="00CB51CC" w:rsidRPr="008E1A97" w:rsidRDefault="00CB51CC" w:rsidP="00BE4736">
            <w:pPr>
              <w:rPr>
                <w:lang w:val="en-US"/>
              </w:rPr>
            </w:pPr>
          </w:p>
          <w:p w14:paraId="64E1597A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34329488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1378FEE0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23D68635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77E766E2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0362DED2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030AD55E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51A817AB" w14:textId="71ECC609" w:rsidR="00694314" w:rsidRPr="008E1A97" w:rsidRDefault="00694314" w:rsidP="00BE4736">
            <w:pPr>
              <w:rPr>
                <w:lang w:val="en-US"/>
              </w:rPr>
            </w:pPr>
          </w:p>
          <w:p w14:paraId="23764633" w14:textId="0B6FE0FB" w:rsidR="00AA3735" w:rsidRPr="008E1A97" w:rsidRDefault="00AA3735" w:rsidP="00BE4736">
            <w:pPr>
              <w:rPr>
                <w:lang w:val="en-US"/>
              </w:rPr>
            </w:pPr>
          </w:p>
          <w:p w14:paraId="5E16B77A" w14:textId="1C2731F5" w:rsidR="00AA3735" w:rsidRPr="008E1A97" w:rsidRDefault="00FE5913" w:rsidP="00FE5913">
            <w:pPr>
              <w:tabs>
                <w:tab w:val="left" w:pos="105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38A0CE85" w14:textId="6F58C922" w:rsidR="00036450" w:rsidRDefault="00AA2589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1F1E4CB3" wp14:editId="3C7ABDD5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1001553383"/>
                <w:placeholder>
                  <w:docPart w:val="33F898C3E4CE42378AEDDDDF571435AD"/>
                </w:placeholder>
                <w:temporary/>
                <w:showingPlcHdr/>
                <w15:appearance w15:val="hidden"/>
              </w:sdtPr>
              <w:sdtContent>
                <w:r w:rsidR="00036450" w:rsidRPr="00B643FA">
                  <w:t>EXPERIENCIA LABORAL</w:t>
                </w:r>
              </w:sdtContent>
            </w:sdt>
          </w:p>
          <w:p w14:paraId="50BEB474" w14:textId="2FB48C9E" w:rsidR="002136C0" w:rsidRPr="009B412E" w:rsidRDefault="002136C0" w:rsidP="00BE4736">
            <w:pPr>
              <w:rPr>
                <w:sz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3"/>
              <w:gridCol w:w="283"/>
              <w:gridCol w:w="4115"/>
            </w:tblGrid>
            <w:tr w:rsidR="00631845" w14:paraId="06076357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C1F952B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  <w:r>
                    <w:rPr>
                      <w:b/>
                    </w:rPr>
                    <w:t>Directos de Tecnología</w:t>
                  </w:r>
                </w:p>
                <w:p w14:paraId="32AA45B9" w14:textId="77777777" w:rsidR="00631845" w:rsidRPr="00FD5DE5" w:rsidRDefault="00631845" w:rsidP="0018467E">
                  <w:pPr>
                    <w:framePr w:hSpace="142" w:wrap="around" w:vAnchor="page" w:hAnchor="text" w:y="1"/>
                    <w:suppressOverlap/>
                    <w:rPr>
                      <w:sz w:val="16"/>
                    </w:rPr>
                  </w:pPr>
                  <w:r w:rsidRPr="00FD5DE5">
                    <w:rPr>
                      <w:sz w:val="16"/>
                    </w:rPr>
                    <w:t>2005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-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Hasta el Presente</w:t>
                  </w:r>
                </w:p>
                <w:p w14:paraId="49419F66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58CFA0C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3C619113" w14:textId="2ADA227E" w:rsidR="00631845" w:rsidRDefault="0063184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631845">
                    <w:t xml:space="preserve">Gerencia del Departamento de </w:t>
                  </w:r>
                  <w:r>
                    <w:t>Tecnología</w:t>
                  </w:r>
                  <w:r w:rsidRPr="00631845">
                    <w:t xml:space="preserve"> en las áreas de Seguridad Electrónica</w:t>
                  </w:r>
                  <w:r>
                    <w:t xml:space="preserve">, </w:t>
                  </w:r>
                  <w:r w:rsidRPr="00631845">
                    <w:t xml:space="preserve">Sistemas, Comunicaciones, CCTV, Control de Acceso, Detección de Intrusos, Detección de Incendios, Sistemas electrónicos de </w:t>
                  </w:r>
                  <w:r>
                    <w:t>c</w:t>
                  </w:r>
                  <w:r w:rsidRPr="00631845">
                    <w:t>ontrainteligencia</w:t>
                  </w:r>
                  <w:r w:rsidR="001C044D">
                    <w:t>.</w:t>
                  </w:r>
                </w:p>
              </w:tc>
            </w:tr>
            <w:tr w:rsidR="00631845" w14:paraId="40CFAB6A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47AC77C" w14:textId="65B86C07" w:rsidR="00631845" w:rsidRDefault="00631845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Servicios T</w:t>
                  </w:r>
                  <w:r w:rsidR="008A018E">
                    <w:rPr>
                      <w:b/>
                    </w:rPr>
                    <w:t>ácti</w:t>
                  </w:r>
                  <w:r>
                    <w:rPr>
                      <w:b/>
                    </w:rPr>
                    <w:t>cos de Seguridad, S.A.</w:t>
                  </w:r>
                </w:p>
                <w:p w14:paraId="5543D9CE" w14:textId="77777777" w:rsidR="00631845" w:rsidRPr="008258F7" w:rsidRDefault="00631845" w:rsidP="0018467E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707940C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68C74C86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73713B5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79EFC936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F07164C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4DEF6136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B29D677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9FE79EE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988D16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1692E82" w14:textId="3C98B8DD" w:rsidR="00631845" w:rsidRDefault="0063184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A272672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F1577A3" w14:textId="77777777" w:rsidR="00FD5DE5" w:rsidRPr="00FD5DE5" w:rsidRDefault="00FD5DE5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Gerente de Ingeniería y Mantenimiento</w:t>
                  </w:r>
                </w:p>
                <w:p w14:paraId="059B7672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  <w:r w:rsidRPr="00FD5DE5">
                    <w:rPr>
                      <w:sz w:val="16"/>
                    </w:rPr>
                    <w:t>2000 - 2005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81B98CE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C1E2D1" w14:textId="5BF3C99B" w:rsidR="00FD5DE5" w:rsidRDefault="00FD5DE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FD5DE5">
                    <w:t>Gerencia de Ingeniería, Mantenimiento, Soporte Técnico y Proyectos del Área de Operaciones y Producción de la Planta Cervecera. Departamentos a cargo: Sala de Máquinas, Electricidad, Mecánica, Soldadura, Mantenimiento, Electrónica, Instrumentación y Control.</w:t>
                  </w:r>
                </w:p>
              </w:tc>
            </w:tr>
            <w:tr w:rsidR="00FD5DE5" w14:paraId="53323C91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AFAB7EF" w14:textId="77777777" w:rsidR="00FD5DE5" w:rsidRPr="00FD5DE5" w:rsidRDefault="00FD5DE5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5F6F2177" w14:textId="77777777" w:rsidR="00FD5DE5" w:rsidRPr="008258F7" w:rsidRDefault="00FD5DE5" w:rsidP="0018467E">
                  <w:pPr>
                    <w:framePr w:hSpace="142" w:wrap="around" w:vAnchor="page" w:hAnchor="text" w:y="1"/>
                    <w:suppressOverlap/>
                    <w:rPr>
                      <w:b/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63C3AC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F56777A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1E3FE6A9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494A57D3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1808A0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90FCD32" w14:textId="39D98E2D" w:rsidR="00631845" w:rsidRDefault="0063184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3B8792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4809FAA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579EE10" w14:textId="77777777" w:rsidR="00631845" w:rsidRDefault="0063184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51AEA338" w14:textId="0102362D" w:rsidR="00631845" w:rsidRDefault="0063184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8258F7" w14:paraId="474CCF8F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70CB6E4" w14:textId="77777777" w:rsidR="008258F7" w:rsidRPr="008258F7" w:rsidRDefault="008258F7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8258F7">
                    <w:rPr>
                      <w:b/>
                    </w:rPr>
                    <w:t>Jefe de Departamento de Sistemas de Control e Instrumentación.</w:t>
                  </w:r>
                </w:p>
                <w:p w14:paraId="4DD12DFB" w14:textId="77777777" w:rsidR="008258F7" w:rsidRDefault="008258F7" w:rsidP="0018467E">
                  <w:pPr>
                    <w:framePr w:hSpace="142" w:wrap="around" w:vAnchor="page" w:hAnchor="text" w:y="1"/>
                    <w:suppressOverlap/>
                  </w:pPr>
                  <w:r w:rsidRPr="008258F7">
                    <w:rPr>
                      <w:sz w:val="16"/>
                    </w:rPr>
                    <w:t>1998 - 2000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CDDD843" w14:textId="77777777" w:rsidR="008258F7" w:rsidRDefault="008258F7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BE79A1" w14:textId="0246A10A" w:rsidR="008258F7" w:rsidRDefault="008258F7" w:rsidP="0018467E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8258F7">
                    <w:t>Encargado del Diseño, Planificación,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8258F7" w14:paraId="75106570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8C37205" w14:textId="77777777" w:rsidR="008258F7" w:rsidRPr="00FD5DE5" w:rsidRDefault="008258F7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2CFA1830" w14:textId="77777777" w:rsidR="008258F7" w:rsidRPr="008258F7" w:rsidRDefault="008258F7" w:rsidP="0018467E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17EB245" w14:textId="77777777" w:rsidR="008258F7" w:rsidRDefault="008258F7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4489C9D2" w14:textId="77777777" w:rsidR="008258F7" w:rsidRDefault="008258F7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32A0D102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11065F6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D2453FA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5B66DD8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8B29BB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E7F15E3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C778F57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21C2C956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64213E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70CB385" w14:textId="77777777" w:rsidR="00906430" w:rsidRPr="00906430" w:rsidRDefault="00906430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06430">
                    <w:rPr>
                      <w:b/>
                    </w:rPr>
                    <w:t>Ingeniero de Sistemas de Control e</w:t>
                  </w:r>
                  <w:r>
                    <w:rPr>
                      <w:b/>
                    </w:rPr>
                    <w:t xml:space="preserve"> </w:t>
                  </w:r>
                  <w:r w:rsidRPr="00906430">
                    <w:rPr>
                      <w:b/>
                    </w:rPr>
                    <w:t>Instrumentación</w:t>
                  </w:r>
                </w:p>
                <w:p w14:paraId="0D4FA859" w14:textId="77777777" w:rsidR="00906430" w:rsidRDefault="00906430" w:rsidP="0018467E">
                  <w:pPr>
                    <w:framePr w:hSpace="142" w:wrap="around" w:vAnchor="page" w:hAnchor="text" w:y="1"/>
                    <w:suppressOverlap/>
                  </w:pPr>
                  <w:r w:rsidRPr="00906430">
                    <w:rPr>
                      <w:sz w:val="16"/>
                    </w:rPr>
                    <w:t>1996-1998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3FA0632" w14:textId="77777777" w:rsidR="00906430" w:rsidRDefault="00906430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9CC77EA" w14:textId="3D25D5D2" w:rsidR="00906430" w:rsidRDefault="00906430" w:rsidP="0018467E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06430">
                    <w:t>Encargado de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906430" w14:paraId="34F4D14E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A61BD36" w14:textId="77777777" w:rsidR="00906430" w:rsidRPr="00FD5DE5" w:rsidRDefault="00906430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42A4BB80" w14:textId="77777777" w:rsidR="00906430" w:rsidRDefault="00906430" w:rsidP="0018467E">
                  <w:pPr>
                    <w:framePr w:hSpace="142" w:wrap="around" w:vAnchor="page" w:hAnchor="text" w:y="1"/>
                    <w:suppressOverlap/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B9F325" w14:textId="77777777" w:rsidR="00906430" w:rsidRDefault="00906430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CB19D85" w14:textId="77777777" w:rsidR="00906430" w:rsidRDefault="00906430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629BD71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2F0E7CF2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9DC210F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CED31C9" w14:textId="77777777" w:rsidR="00FD5DE5" w:rsidRDefault="00FD5DE5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0F6A2A62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0F977CED" w14:textId="5B454A14" w:rsidR="009B412E" w:rsidRDefault="009B412E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1A05555" w14:textId="77777777" w:rsidR="00906430" w:rsidRDefault="00906430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3EF6716D" w14:textId="77777777" w:rsidR="00906430" w:rsidRDefault="00906430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182370B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3208DFA5" w14:textId="77777777" w:rsidR="0097693B" w:rsidRPr="0097693B" w:rsidRDefault="0097693B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Ingeniero de Soporte Técnico de Departamento de Informática</w:t>
                  </w:r>
                </w:p>
                <w:p w14:paraId="74F24F19" w14:textId="0F816CB4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1995 – 1996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ED15584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0FCA5DEE" w14:textId="6DE483EE" w:rsidR="0097693B" w:rsidRDefault="0097693B" w:rsidP="0018467E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 xml:space="preserve">Encargado de Soporte Técnico </w:t>
                  </w:r>
                  <w:r w:rsidR="00D13171">
                    <w:t xml:space="preserve">del Centro de Datos, </w:t>
                  </w:r>
                  <w:r w:rsidRPr="0097693B">
                    <w:t>Redes, Servidores</w:t>
                  </w:r>
                  <w:r w:rsidR="00D13171">
                    <w:t>, software, aplicaciones, sistemas operativos</w:t>
                  </w:r>
                  <w:r w:rsidRPr="0097693B">
                    <w:t xml:space="preserve"> y equipos informáticos</w:t>
                  </w:r>
                  <w:r>
                    <w:t xml:space="preserve"> del equipo administrativo y operativo de la empresa.</w:t>
                  </w:r>
                  <w:r w:rsidR="00D13171">
                    <w:t xml:space="preserve"> Entrenador de aplicaciones de Microsoft Office.</w:t>
                  </w:r>
                </w:p>
              </w:tc>
            </w:tr>
            <w:tr w:rsidR="0097693B" w14:paraId="23ADA0A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3304E167" w14:textId="77777777" w:rsidR="0097693B" w:rsidRPr="00FD5DE5" w:rsidRDefault="0097693B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0AF5910C" w14:textId="5D480A87" w:rsidR="0097693B" w:rsidRPr="0097693B" w:rsidRDefault="0097693B" w:rsidP="0018467E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9CA2366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ABCAFB6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D65432C" w14:textId="77777777" w:rsidTr="0078054E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03F84A4F" w14:textId="77777777" w:rsidR="0097693B" w:rsidRP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7476AD3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9DA0E59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5C4003E7" w14:textId="77777777" w:rsidTr="0078054E">
              <w:tc>
                <w:tcPr>
                  <w:tcW w:w="2673" w:type="dxa"/>
                  <w:tcBorders>
                    <w:top w:val="single" w:sz="2" w:space="0" w:color="355D7E" w:themeColor="accent1" w:themeShade="80"/>
                  </w:tcBorders>
                </w:tcPr>
                <w:p w14:paraId="1281FF5E" w14:textId="77777777" w:rsidR="000E017F" w:rsidRDefault="000E017F" w:rsidP="0018467E">
                  <w:pPr>
                    <w:framePr w:hSpace="142" w:wrap="around" w:vAnchor="page" w:hAnchor="text" w:y="1"/>
                    <w:suppressOverlap/>
                  </w:pPr>
                </w:p>
                <w:p w14:paraId="0E3E7E55" w14:textId="77777777" w:rsidR="00AA3735" w:rsidRDefault="00AA3735" w:rsidP="0018467E">
                  <w:pPr>
                    <w:framePr w:hSpace="142" w:wrap="around" w:vAnchor="page" w:hAnchor="text" w:y="1"/>
                    <w:suppressOverlap/>
                  </w:pPr>
                </w:p>
                <w:p w14:paraId="0E2979A5" w14:textId="4A252663" w:rsidR="00AA3735" w:rsidRPr="0097693B" w:rsidRDefault="00AA3735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14:paraId="682C67E3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A9A4B1B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10C89D5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522FD099" w14:textId="08EBC841" w:rsidR="0097693B" w:rsidRPr="0097693B" w:rsidRDefault="0097693B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lastRenderedPageBreak/>
                    <w:t>Analista-Programador</w:t>
                  </w:r>
                </w:p>
                <w:p w14:paraId="66A1600B" w14:textId="5A4D834E" w:rsidR="0097693B" w:rsidRPr="0097693B" w:rsidRDefault="0097693B" w:rsidP="0018467E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1994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7EE7470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71F5E2D9" w14:textId="06125200" w:rsidR="0097693B" w:rsidRDefault="0097693B" w:rsidP="0018467E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>Diseño</w:t>
                  </w:r>
                  <w:r w:rsidR="004E5EE2">
                    <w:t xml:space="preserve">, Desarrollo, Implementación y Mantenimiento </w:t>
                  </w:r>
                  <w:r w:rsidRPr="0097693B">
                    <w:t>de nuevos módulos y Modificaciones al Sistema de Pedidos de Empleados (Sistema CPCP).</w:t>
                  </w:r>
                </w:p>
              </w:tc>
            </w:tr>
            <w:tr w:rsidR="0097693B" w14:paraId="46598E5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7522C21A" w14:textId="77777777" w:rsidR="0097693B" w:rsidRPr="0097693B" w:rsidRDefault="0097693B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Colgate-Palmolive (C.A.) Inc.</w:t>
                  </w:r>
                </w:p>
                <w:p w14:paraId="7B287AD4" w14:textId="35F5F933" w:rsidR="0097693B" w:rsidRPr="0097693B" w:rsidRDefault="0097693B" w:rsidP="0018467E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AFD1F16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3B9E6370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80AC8EF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D029CEE" w14:textId="77777777" w:rsidR="0097693B" w:rsidRP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84B49ED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0B5FDF6B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A0152AE" w14:textId="77777777" w:rsidTr="001B07DD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0AFD860" w14:textId="77777777" w:rsidR="0097693B" w:rsidRP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0C8AD4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D36CA73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0D655E" w14:paraId="37A4C6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31B7147" w14:textId="77777777" w:rsidR="000D655E" w:rsidRPr="0097693B" w:rsidRDefault="000D655E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Analista-Programador</w:t>
                  </w:r>
                </w:p>
                <w:p w14:paraId="7AD6770D" w14:textId="5CFA108B" w:rsidR="000D655E" w:rsidRPr="0097693B" w:rsidRDefault="000D655E" w:rsidP="0018467E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</w:t>
                  </w:r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0A219B3" w14:textId="77777777" w:rsidR="000D655E" w:rsidRDefault="000D655E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420A44A" w14:textId="77777777" w:rsidR="000D655E" w:rsidRDefault="000D655E" w:rsidP="0018467E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Diseño</w:t>
                  </w:r>
                  <w:r>
                    <w:t xml:space="preserve">, Desarrollo, Implementación y Mantenimiento </w:t>
                  </w:r>
                  <w:r w:rsidRPr="000D655E">
                    <w:t>del Sistema NOTAM (Sistema de Manejo de Información Aeronáutica)</w:t>
                  </w:r>
                  <w:r>
                    <w:t>.</w:t>
                  </w:r>
                </w:p>
                <w:p w14:paraId="35C091C3" w14:textId="14493235" w:rsidR="000D655E" w:rsidRDefault="000D655E" w:rsidP="0018467E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Realización del Diseño General para el Proyecto de Automatización del Pago de la Tasa Aeroportuaria.</w:t>
                  </w:r>
                </w:p>
              </w:tc>
            </w:tr>
            <w:tr w:rsidR="000D655E" w14:paraId="6293F5C7" w14:textId="77777777" w:rsidTr="00A8086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15A33B2C" w14:textId="143A6A16" w:rsidR="000D655E" w:rsidRPr="000D655E" w:rsidRDefault="00FA2733" w:rsidP="0018467E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Organización</w:t>
                  </w:r>
                  <w:r w:rsidR="000D655E" w:rsidRPr="000D655E">
                    <w:rPr>
                      <w:b/>
                    </w:rPr>
                    <w:t xml:space="preserve"> de </w:t>
                  </w:r>
                  <w:r>
                    <w:rPr>
                      <w:b/>
                    </w:rPr>
                    <w:t>Aviación</w:t>
                  </w:r>
                  <w:r w:rsidR="000D655E" w:rsidRPr="000D655E">
                    <w:rPr>
                      <w:b/>
                    </w:rPr>
                    <w:t xml:space="preserve"> Civil</w:t>
                  </w:r>
                  <w:r>
                    <w:rPr>
                      <w:b/>
                    </w:rPr>
                    <w:t xml:space="preserve"> Internacional (</w:t>
                  </w:r>
                  <w:r w:rsidR="000D655E" w:rsidRPr="000D655E">
                    <w:rPr>
                      <w:b/>
                    </w:rPr>
                    <w:t>OACI</w:t>
                  </w:r>
                  <w:r>
                    <w:rPr>
                      <w:b/>
                    </w:rPr>
                    <w:t>)</w:t>
                  </w:r>
                </w:p>
                <w:p w14:paraId="1AD1BEE3" w14:textId="5939A668" w:rsidR="000D655E" w:rsidRPr="0097693B" w:rsidRDefault="000D655E" w:rsidP="0018467E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B94BB77" w14:textId="77777777" w:rsidR="000D655E" w:rsidRDefault="000D655E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3E8BC7E" w14:textId="77777777" w:rsidR="000D655E" w:rsidRDefault="000D655E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B31632A" w14:textId="77777777" w:rsidTr="00A8086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0597588" w14:textId="77777777" w:rsidR="0097693B" w:rsidRP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FEB9A0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5123F316" w14:textId="77777777" w:rsidR="0097693B" w:rsidRDefault="0097693B" w:rsidP="0018467E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</w:tbl>
          <w:p w14:paraId="39873BAF" w14:textId="77777777" w:rsidR="00662FA8" w:rsidRDefault="00662FA8" w:rsidP="00BE4736"/>
          <w:p w14:paraId="381CD1F6" w14:textId="6A82DDE3" w:rsidR="003646FA" w:rsidRDefault="003646FA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40E52395" wp14:editId="3192DB6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690E">
              <w:t>areas de</w:t>
            </w:r>
            <w:r>
              <w:t xml:space="preserve"> </w:t>
            </w:r>
            <w:r w:rsidR="00AB690E">
              <w:t>especialidad</w:t>
            </w:r>
          </w:p>
          <w:p w14:paraId="44AFA1CF" w14:textId="77777777" w:rsidR="003646FA" w:rsidRDefault="003646FA" w:rsidP="00BE4736"/>
          <w:tbl>
            <w:tblPr>
              <w:tblStyle w:val="Tablaconcuadrcula"/>
              <w:tblW w:w="7133" w:type="dxa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shd w:val="clear" w:color="auto" w:fill="BED3E4" w:themeFill="accent1" w:themeFillTint="99"/>
              <w:tblLayout w:type="fixed"/>
              <w:tblCellMar>
                <w:top w:w="57" w:type="dxa"/>
                <w:left w:w="113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2378"/>
              <w:gridCol w:w="2378"/>
            </w:tblGrid>
            <w:tr w:rsidR="00AA5CDB" w14:paraId="00E91D0E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1C64E568" w14:textId="442AA11F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2C665B">
                    <w:rPr>
                      <w:sz w:val="14"/>
                    </w:rPr>
                    <w:t>Administración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5C192AE" w14:textId="0993B434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Calidad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E251D7D" w14:textId="4210E345" w:rsidR="002C665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Acceso</w:t>
                  </w:r>
                </w:p>
              </w:tc>
            </w:tr>
            <w:tr w:rsidR="00AA5CDB" w14:paraId="297D8732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0A0C50FF" w14:textId="7640AA91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58BEEE1" w14:textId="24A713B5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Bases de Datos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457DB1C" w14:textId="30711F2E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Gestión de Video Digital</w:t>
                  </w:r>
                </w:p>
              </w:tc>
            </w:tr>
            <w:tr w:rsidR="00AA5CDB" w14:paraId="59F0FC22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4FB845F8" w14:textId="6E0573A2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Integración con Interfaces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B611126" w14:textId="7A2830C4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Redes y Comunicaciones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5DBBD12" w14:textId="773114D1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Robos</w:t>
                  </w:r>
                </w:p>
              </w:tc>
            </w:tr>
            <w:tr w:rsidR="00AA5CDB" w14:paraId="417A735E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293130A0" w14:textId="4686575B" w:rsidR="00AA5CDB" w:rsidRPr="002C665B" w:rsidRDefault="00D53FE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>Desarrollo</w:t>
                  </w:r>
                  <w:r w:rsidR="002C665B" w:rsidRPr="00B038DD">
                    <w:rPr>
                      <w:sz w:val="14"/>
                    </w:rPr>
                    <w:t xml:space="preserve"> </w:t>
                  </w:r>
                  <w:r w:rsidR="008E1A97">
                    <w:rPr>
                      <w:sz w:val="14"/>
                    </w:rPr>
                    <w:t>Escritorio/Web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5F233F77" w14:textId="2B0410F6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Operativos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646B429" w14:textId="43480231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Incendios</w:t>
                  </w:r>
                </w:p>
              </w:tc>
            </w:tr>
            <w:tr w:rsidR="00AA5CDB" w14:paraId="36C90907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63F35E03" w14:textId="0704FBE6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Gráfic</w:t>
                  </w:r>
                  <w:r w:rsidR="008E1A97">
                    <w:rPr>
                      <w:sz w:val="14"/>
                    </w:rPr>
                    <w:t>o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A6A7A47" w14:textId="1998240D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Servidores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1E19976" w14:textId="02B4498F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de Rastreo GPS</w:t>
                  </w:r>
                </w:p>
              </w:tc>
            </w:tr>
            <w:tr w:rsidR="00AA5CDB" w14:paraId="354993B1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712BFEF9" w14:textId="5B05287D" w:rsidR="00AA5CDB" w:rsidRPr="002C665B" w:rsidRDefault="008E1A97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>Diseño UI/UX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FE19CA7" w14:textId="5CFB4EB8" w:rsidR="00AA5CDB" w:rsidRPr="002C665B" w:rsidRDefault="008E1A97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Programación Web </w:t>
                  </w:r>
                  <w:proofErr w:type="spellStart"/>
                  <w:r>
                    <w:rPr>
                      <w:sz w:val="14"/>
                    </w:rPr>
                    <w:t>FullStack</w:t>
                  </w:r>
                  <w:proofErr w:type="spellEnd"/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D4398CB" w14:textId="51C0F7EE" w:rsidR="00AA5CDB" w:rsidRPr="002C665B" w:rsidRDefault="002C665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Virtualización</w:t>
                  </w:r>
                </w:p>
              </w:tc>
            </w:tr>
            <w:tr w:rsidR="008E1A97" w14:paraId="60EA6C1C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47582BFA" w14:textId="43857133" w:rsidR="008E1A97" w:rsidRPr="002C665B" w:rsidRDefault="008E1A97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Entrenamiento de Personal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C9BEF4A" w14:textId="2604B767" w:rsidR="008E1A97" w:rsidRDefault="008E1A97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Automatización</w:t>
                  </w:r>
                  <w:r>
                    <w:rPr>
                      <w:sz w:val="14"/>
                    </w:rPr>
                    <w:t xml:space="preserve"> Industrial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253798B7" w14:textId="1E3609C5" w:rsidR="008E1A97" w:rsidRDefault="008E1A97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Desarrollo de Reportes</w:t>
                  </w:r>
                </w:p>
              </w:tc>
            </w:tr>
            <w:tr w:rsidR="008E1A97" w14:paraId="43E40D64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5FE9B26A" w14:textId="715477A8" w:rsidR="008E1A97" w:rsidRPr="00B038DD" w:rsidRDefault="008E1A97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Auditorías de Seguridad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236E7C87" w14:textId="1DFCB114" w:rsidR="008E1A97" w:rsidRPr="00B038DD" w:rsidRDefault="008E1A97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Programación PLC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0AC0FB9" w14:textId="1A1910D1" w:rsidR="008E1A97" w:rsidRPr="00B038DD" w:rsidRDefault="00D7123B" w:rsidP="0018467E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>Desarrollo API REST</w:t>
                  </w:r>
                </w:p>
              </w:tc>
            </w:tr>
          </w:tbl>
          <w:p w14:paraId="336F42DA" w14:textId="77777777" w:rsidR="00AB690E" w:rsidRDefault="00AB690E" w:rsidP="00BE4736">
            <w:pPr>
              <w:rPr>
                <w:sz w:val="14"/>
              </w:rPr>
            </w:pPr>
          </w:p>
          <w:p w14:paraId="106F5CF6" w14:textId="1F51D80A" w:rsidR="00D70BDA" w:rsidRDefault="00D70BDA" w:rsidP="00BE4736">
            <w:pPr>
              <w:pStyle w:val="Ttulo2"/>
            </w:pPr>
            <w:r>
              <w:t>HABILIDADES TÉCNICAS</w:t>
            </w:r>
            <w:r w:rsidR="00A96C6A" w:rsidRPr="002964A3"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3DC460E5" wp14:editId="21D9C363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AB006" w14:textId="77777777" w:rsidR="006C477E" w:rsidRDefault="006C477E" w:rsidP="00BE4736"/>
          <w:p w14:paraId="30CDA367" w14:textId="760B2911" w:rsidR="00A96C6A" w:rsidRDefault="00A96C6A" w:rsidP="00BE4736"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321A2A08" wp14:editId="20DF10C6">
                  <wp:extent cx="2240915" cy="2088000"/>
                  <wp:effectExtent l="0" t="0" r="0" b="0"/>
                  <wp:docPr id="21" name="Gráfico 21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  <w:r w:rsidR="006C477E">
              <w:t xml:space="preserve"> </w:t>
            </w:r>
            <w:r w:rsidR="00DF5B28"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789DF577" wp14:editId="7505ADA2">
                  <wp:extent cx="2240915" cy="2088000"/>
                  <wp:effectExtent l="0" t="0" r="6985" b="0"/>
                  <wp:docPr id="10" name="Gráfico 10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253357AE" w14:textId="77777777" w:rsidR="00C53F4C" w:rsidRPr="00D70BDA" w:rsidRDefault="00C53F4C" w:rsidP="000D2E46"/>
          <w:p w14:paraId="1B80986C" w14:textId="77777777" w:rsidR="00AB690E" w:rsidRDefault="00AB690E" w:rsidP="000D2E46">
            <w:pPr>
              <w:pStyle w:val="Ttulo2"/>
              <w:spacing w:before="160"/>
            </w:pPr>
            <w:r w:rsidRPr="002964A3"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437030A7" wp14:editId="42074112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PASATIEMPOS / INTERESES</w:t>
            </w:r>
          </w:p>
          <w:p w14:paraId="2F6421D4" w14:textId="77777777" w:rsidR="00AB690E" w:rsidRPr="000C51AF" w:rsidRDefault="00AB690E" w:rsidP="00BE473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</w:tblGrid>
            <w:tr w:rsidR="00AB690E" w:rsidRPr="007B102F" w14:paraId="01409319" w14:textId="77777777" w:rsidTr="00B46E46"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C4D2B9B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F729D81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5B112F62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B58378B" wp14:editId="72578777">
                              <wp:extent cx="227337" cy="227337"/>
                              <wp:effectExtent l="0" t="0" r="1270" b="1270"/>
                              <wp:docPr id="198" name="Imagen 198" descr="D:\Gonzalo\Documents\Personal\New folder (2)\181501-interface\png\brows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:\Gonzalo\Documents\Personal\New folder (2)\181501-interface\png\brows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824" cy="2348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D53B46B" w14:textId="32030FEA" w:rsidR="00AB690E" w:rsidRPr="007B102F" w:rsidRDefault="007B102F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Autodidacta</w:t>
                        </w:r>
                      </w:p>
                      <w:p w14:paraId="4F3D4356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8ED2B1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6E949293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7D35B407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104867AF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2F4D45F" wp14:editId="258408F8">
                              <wp:extent cx="271108" cy="227879"/>
                              <wp:effectExtent l="0" t="0" r="0" b="1270"/>
                              <wp:docPr id="210" name="Imagen 210" descr="Resultado de imagen para repairing icon 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Resultado de imagen para repairing icon 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359198" cy="3019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4BE50DB" w14:textId="1D88D83B" w:rsidR="00AB690E" w:rsidRPr="007B102F" w:rsidRDefault="00AB690E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Repa</w:t>
                        </w:r>
                        <w:r w:rsidR="007B102F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ración</w:t>
                        </w:r>
                      </w:p>
                      <w:p w14:paraId="5430C8CF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4C80863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50B9F002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8F6A8E4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49B9EE05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558DE5F" wp14:editId="4D57B8E7">
                              <wp:extent cx="223234" cy="223234"/>
                              <wp:effectExtent l="0" t="0" r="5715" b="5715"/>
                              <wp:docPr id="214" name="Imagen 214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3234" cy="2232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ED22AF" w14:textId="50ED26D5" w:rsidR="00AB690E" w:rsidRPr="007B102F" w:rsidRDefault="007B102F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 xml:space="preserve">Diseño </w:t>
                        </w:r>
                        <w:r w:rsidR="00AB690E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Gr</w:t>
                        </w: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áfico</w:t>
                        </w:r>
                      </w:p>
                      <w:p w14:paraId="305890DB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08395D63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9EB5DBA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BC05E95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DF935C6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395D6051" wp14:editId="4E44DA91">
                              <wp:extent cx="250725" cy="230505"/>
                              <wp:effectExtent l="0" t="0" r="0" b="0"/>
                              <wp:docPr id="200" name="Imagen 200" descr="D:\Gonzalo\Documents\Personal\New folder (2)\1578100-photography\png\005-camera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D:\Gonzalo\Documents\Personal\New folder (2)\1578100-photography\png\005-camera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806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57002" cy="2362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C90B6E3" w14:textId="492E4963" w:rsidR="00AB690E" w:rsidRPr="007B102F" w:rsidRDefault="007B102F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Fotografía</w:t>
                        </w:r>
                      </w:p>
                      <w:p w14:paraId="76C4E0A7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5779A89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2463CB75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68705E3F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9DC86FB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81D008" wp14:editId="09169734">
                              <wp:extent cx="224790" cy="224790"/>
                              <wp:effectExtent l="0" t="0" r="3810" b="3810"/>
                              <wp:docPr id="204" name="Imagen 204" descr="C:\Users\Gonzalo\AppData\Local\Microsoft\Windows\Temporary Internet Files\Content.MSO\8A10894A.t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Gonzalo\AppData\Local\Microsoft\Windows\Temporary Internet Files\Content.MSO\8A10894A.tm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940" cy="236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C331AD5" w14:textId="18AF3482" w:rsidR="00AB690E" w:rsidRPr="007B102F" w:rsidRDefault="007B102F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Viajes</w:t>
                        </w:r>
                      </w:p>
                      <w:p w14:paraId="2F993A71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3810925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392E1428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848886A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01A6184A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B366A1" wp14:editId="777505ED">
                              <wp:extent cx="220980" cy="220980"/>
                              <wp:effectExtent l="0" t="0" r="7620" b="7620"/>
                              <wp:docPr id="208" name="Imagen 208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097" cy="245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BFE70D3" w14:textId="252A5DDE" w:rsidR="00AB690E" w:rsidRPr="007B102F" w:rsidRDefault="007B102F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Películas</w:t>
                        </w:r>
                      </w:p>
                      <w:p w14:paraId="4B3B335B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C8242A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47912B4C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4202CBD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160FB18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F715453" wp14:editId="19BCDE7A">
                              <wp:extent cx="227527" cy="227527"/>
                              <wp:effectExtent l="0" t="0" r="1270" b="1270"/>
                              <wp:docPr id="209" name="Imagen 209" descr="D:\Gonzalo\Documents\Personal\New folder (2)\1577054-gaming\png\016-computer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D:\Gonzalo\Documents\Personal\New folder (2)\1577054-gaming\png\016-computer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685" cy="233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8D968A" w14:textId="07CFCA3A" w:rsidR="00AB690E" w:rsidRPr="007B102F" w:rsidRDefault="007B102F" w:rsidP="0018467E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Video Juegos</w:t>
                        </w:r>
                      </w:p>
                      <w:p w14:paraId="02D52FA3" w14:textId="77777777" w:rsidR="00AB690E" w:rsidRPr="007B102F" w:rsidRDefault="00AB690E" w:rsidP="0018467E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736ED76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  <w:tr w:rsidR="00AB690E" w:rsidRPr="007B102F" w14:paraId="40ECAE81" w14:textId="77777777" w:rsidTr="00B46E46">
              <w:tc>
                <w:tcPr>
                  <w:tcW w:w="1049" w:type="dxa"/>
                </w:tcPr>
                <w:p w14:paraId="2557E7A5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85E7C4F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1BD3C01A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257D55B3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544D8CF7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E25D0DF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4BCADF7D" w14:textId="77777777" w:rsidR="00AB690E" w:rsidRPr="007B102F" w:rsidRDefault="00AB690E" w:rsidP="0018467E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</w:tbl>
          <w:p w14:paraId="76E8A586" w14:textId="2FDB9071" w:rsidR="006C477E" w:rsidRPr="00BA7193" w:rsidRDefault="006C477E" w:rsidP="00BE4736"/>
        </w:tc>
      </w:tr>
    </w:tbl>
    <w:p w14:paraId="4A9541E1" w14:textId="7EF05E1A" w:rsidR="0043117B" w:rsidRPr="0069348D" w:rsidRDefault="001F2B9C" w:rsidP="0069348D">
      <w:pPr>
        <w:tabs>
          <w:tab w:val="left" w:pos="990"/>
        </w:tabs>
      </w:pPr>
      <w:r w:rsidRPr="002964A3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82559B0" wp14:editId="6656F82A">
            <wp:simplePos x="0" y="0"/>
            <wp:positionH relativeFrom="margin">
              <wp:posOffset>-610870</wp:posOffset>
            </wp:positionH>
            <wp:positionV relativeFrom="paragraph">
              <wp:posOffset>-2949575</wp:posOffset>
            </wp:positionV>
            <wp:extent cx="2592070" cy="167640"/>
            <wp:effectExtent l="0" t="0" r="0" b="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4A3">
        <w:rPr>
          <w:noProof/>
        </w:rPr>
        <w:drawing>
          <wp:anchor distT="0" distB="0" distL="114300" distR="114300" simplePos="0" relativeHeight="251689984" behindDoc="0" locked="0" layoutInCell="1" allowOverlap="1" wp14:anchorId="2CC4735A" wp14:editId="42C81E1E">
            <wp:simplePos x="0" y="0"/>
            <wp:positionH relativeFrom="margin">
              <wp:posOffset>-610870</wp:posOffset>
            </wp:positionH>
            <wp:positionV relativeFrom="paragraph">
              <wp:posOffset>-5595620</wp:posOffset>
            </wp:positionV>
            <wp:extent cx="2592070" cy="16764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17B" w:rsidRPr="0069348D" w:rsidSect="00532C6E">
      <w:headerReference w:type="default" r:id="rId25"/>
      <w:headerReference w:type="first" r:id="rId26"/>
      <w:pgSz w:w="12240" w:h="15840" w:code="1"/>
      <w:pgMar w:top="0" w:right="0" w:bottom="0" w:left="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D7E5" w14:textId="77777777" w:rsidR="00F16320" w:rsidRDefault="00F16320" w:rsidP="000C45FF">
      <w:r>
        <w:separator/>
      </w:r>
    </w:p>
  </w:endnote>
  <w:endnote w:type="continuationSeparator" w:id="0">
    <w:p w14:paraId="0D4B0DF1" w14:textId="77777777" w:rsidR="00F16320" w:rsidRDefault="00F1632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C273" w14:textId="77777777" w:rsidR="00F16320" w:rsidRDefault="00F16320" w:rsidP="000C45FF">
      <w:r>
        <w:separator/>
      </w:r>
    </w:p>
  </w:footnote>
  <w:footnote w:type="continuationSeparator" w:id="0">
    <w:p w14:paraId="71A961B8" w14:textId="77777777" w:rsidR="00F16320" w:rsidRDefault="00F1632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2900" w:type="dxa"/>
      <w:tblInd w:w="-567" w:type="dxa"/>
      <w:tblBorders>
        <w:top w:val="none" w:sz="0" w:space="0" w:color="auto"/>
        <w:left w:val="none" w:sz="0" w:space="0" w:color="auto"/>
        <w:bottom w:val="thickThinSmallGap" w:sz="24" w:space="0" w:color="355D7E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245"/>
      <w:gridCol w:w="7655"/>
    </w:tblGrid>
    <w:tr w:rsidR="001C2CDB" w14:paraId="425C5BA9" w14:textId="77777777" w:rsidTr="00C967A6">
      <w:trPr>
        <w:trHeight w:val="709"/>
      </w:trPr>
      <w:tc>
        <w:tcPr>
          <w:tcW w:w="5245" w:type="dxa"/>
          <w:tcBorders>
            <w:bottom w:val="nil"/>
          </w:tcBorders>
        </w:tcPr>
        <w:p w14:paraId="1B3B7274" w14:textId="51FFDB93" w:rsidR="001C2CDB" w:rsidRDefault="0069348D">
          <w:pPr>
            <w:pStyle w:val="Encabezado"/>
          </w:pPr>
          <w:r w:rsidRPr="001B0127">
            <w:rPr>
              <w:noProof/>
              <w:color w:val="BED3E4" w:themeColor="accent1" w:themeTint="99"/>
              <w:lang w:bidi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3E23293" wp14:editId="3092B2F0">
                    <wp:simplePos x="0" y="0"/>
                    <wp:positionH relativeFrom="page">
                      <wp:posOffset>525780</wp:posOffset>
                    </wp:positionH>
                    <wp:positionV relativeFrom="page">
                      <wp:posOffset>60960</wp:posOffset>
                    </wp:positionV>
                    <wp:extent cx="2361600" cy="720000"/>
                    <wp:effectExtent l="0" t="0" r="0" b="4445"/>
                    <wp:wrapNone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1600" cy="7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7B3CF" w14:textId="77777777" w:rsidR="0069348D" w:rsidRPr="00D553F2" w:rsidRDefault="0069348D" w:rsidP="0069348D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</w:pP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GONZALO MANUEL N</w:t>
                                </w: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ÚÑEZ BÓSQUEZ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23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41.4pt;margin-top:4.8pt;width:185.95pt;height:56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" filled="f" stroked="f">
                    <v:textbox>
                      <w:txbxContent>
                        <w:p w14:paraId="4A87B3CF" w14:textId="77777777" w:rsidR="0069348D" w:rsidRPr="00D553F2" w:rsidRDefault="0069348D" w:rsidP="0069348D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</w:pP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GONZALO MANUEL N</w:t>
                          </w: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ÚÑEZ BÓSQUEZ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7655" w:type="dxa"/>
          <w:tcBorders>
            <w:bottom w:val="nil"/>
          </w:tcBorders>
        </w:tcPr>
        <w:p w14:paraId="52A295DF" w14:textId="7369CD47" w:rsidR="001F2B9C" w:rsidRPr="00CA4C85" w:rsidRDefault="000C51AF" w:rsidP="00CA4C85">
          <w:pPr>
            <w:pStyle w:val="Ttulo2"/>
          </w:pPr>
          <w:r w:rsidRPr="002964A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B627AC9" wp14:editId="500D4F94">
                <wp:simplePos x="0" y="0"/>
                <wp:positionH relativeFrom="column">
                  <wp:posOffset>-36195</wp:posOffset>
                </wp:positionH>
                <wp:positionV relativeFrom="paragraph">
                  <wp:posOffset>331470</wp:posOffset>
                </wp:positionV>
                <wp:extent cx="4867200" cy="18720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690" t="-62762" b="-97321"/>
                        <a:stretch/>
                      </pic:blipFill>
                      <pic:spPr bwMode="auto">
                        <a:xfrm flipH="1">
                          <a:off x="0" y="0"/>
                          <a:ext cx="4867200" cy="18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2CDB" w:rsidRPr="001F2B9C">
            <w:t xml:space="preserve">EXPERIENCIA </w:t>
          </w:r>
          <w:r w:rsidR="00CA4C85">
            <w:t>LABORAL</w:t>
          </w:r>
          <w:r w:rsidR="001C2CDB" w:rsidRPr="001F2B9C">
            <w:t xml:space="preserve"> (Continuación)</w:t>
          </w:r>
          <w:r w:rsidR="00E420AA" w:rsidRPr="002964A3">
            <w:t xml:space="preserve"> </w:t>
          </w:r>
        </w:p>
      </w:tc>
    </w:tr>
  </w:tbl>
  <w:p w14:paraId="74F93DD0" w14:textId="410ED746" w:rsidR="008258F7" w:rsidRDefault="00BF39E5">
    <w:pPr>
      <w:pStyle w:val="Encabezado"/>
    </w:pPr>
    <w:r w:rsidRPr="001C2CDB"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AA0DEC" wp14:editId="06E770C4">
              <wp:simplePos x="0" y="0"/>
              <wp:positionH relativeFrom="page">
                <wp:posOffset>-4445</wp:posOffset>
              </wp:positionH>
              <wp:positionV relativeFrom="page">
                <wp:posOffset>944858</wp:posOffset>
              </wp:positionV>
              <wp:extent cx="2631600" cy="327600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600" cy="327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alpha val="5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106B1" w14:textId="77777777" w:rsidR="0069348D" w:rsidRPr="00431F9E" w:rsidRDefault="0069348D" w:rsidP="0069348D">
                          <w:pPr>
                            <w:pStyle w:val="Ttulo3"/>
                            <w:spacing w:before="60"/>
                            <w:ind w:left="-141" w:right="151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</w:pPr>
                          <w:r w:rsidRPr="00431F9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  <w:t>Ingeniero de Sistemas Computacionales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AA0DEC" id="Rectángulo 20" o:spid="_x0000_s1029" style="position:absolute;margin-left:-.35pt;margin-top:74.4pt;width:207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" fillcolor="#548ab7 [2404]" stroked="f" strokeweight="1pt">
              <v:fill opacity="35980f"/>
              <v:textbox>
                <w:txbxContent>
                  <w:p w14:paraId="009106B1" w14:textId="77777777" w:rsidR="0069348D" w:rsidRPr="00431F9E" w:rsidRDefault="0069348D" w:rsidP="0069348D">
                    <w:pPr>
                      <w:pStyle w:val="Ttulo3"/>
                      <w:spacing w:before="60"/>
                      <w:ind w:left="-141" w:right="151"/>
                      <w:jc w:val="right"/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</w:pPr>
                    <w:r w:rsidRPr="00431F9E"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  <w:t>Ingeniero de Sistemas Computacionales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86C3A7" wp14:editId="2D875E07">
              <wp:simplePos x="0" y="0"/>
              <wp:positionH relativeFrom="page">
                <wp:posOffset>0</wp:posOffset>
              </wp:positionH>
              <wp:positionV relativeFrom="page">
                <wp:posOffset>3810</wp:posOffset>
              </wp:positionV>
              <wp:extent cx="2628000" cy="10054800"/>
              <wp:effectExtent l="0" t="0" r="1270" b="381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6000">
                            <a:schemeClr val="tx1">
                              <a:lumMod val="75000"/>
                              <a:lumOff val="25000"/>
                            </a:schemeClr>
                          </a:gs>
                          <a:gs pos="80000">
                            <a:schemeClr val="tx1">
                              <a:lumMod val="95000"/>
                              <a:lumOff val="5000"/>
                            </a:schemeClr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BD890" id="Rectángulo 18" o:spid="_x0000_s1026" style="position:absolute;margin-left:0;margin-top:.3pt;width:206.95pt;height:79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" fillcolor="#404040 [2429]" stroked="f" strokeweight="1pt">
              <v:fill color2="#0d0d0d [3069]" rotate="t" angle="315" colors="0 #404040;10486f #404040" focus="100%" type="gradien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E5BB" w14:textId="2AFB3EB3" w:rsidR="001C2CDB" w:rsidRDefault="001C2CD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A1248F" wp14:editId="294A483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28000" cy="10054800"/>
              <wp:effectExtent l="0" t="0" r="1270" b="3810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gradFill>
                        <a:gsLst>
                          <a:gs pos="16000">
                            <a:schemeClr val="tx1">
                              <a:lumMod val="75000"/>
                              <a:lumOff val="25000"/>
                            </a:schemeClr>
                          </a:gs>
                          <a:gs pos="80000">
                            <a:schemeClr val="tx1">
                              <a:lumMod val="95000"/>
                              <a:lumOff val="5000"/>
                            </a:schemeClr>
                          </a:gs>
                        </a:gsLst>
                        <a:lin ang="81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37D073" id="Rectángulo 19" o:spid="_x0000_s1026" style="position:absolute;margin-left:0;margin-top:0;width:206.95pt;height:79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" fillcolor="#404040 [2429]" stroked="f" strokeweight="1pt">
              <v:fill color2="#0d0d0d [3069]" angle="315" colors="0 #404040;10486f #404040" focus="100%" type="gradien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F75"/>
    <w:multiLevelType w:val="hybridMultilevel"/>
    <w:tmpl w:val="29FE68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F66"/>
    <w:multiLevelType w:val="hybridMultilevel"/>
    <w:tmpl w:val="67AA6C9C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7E60"/>
    <w:multiLevelType w:val="hybridMultilevel"/>
    <w:tmpl w:val="0936B5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6499"/>
    <w:multiLevelType w:val="hybridMultilevel"/>
    <w:tmpl w:val="936CFB96"/>
    <w:lvl w:ilvl="0" w:tplc="61A0D5E6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C50B8"/>
    <w:multiLevelType w:val="hybridMultilevel"/>
    <w:tmpl w:val="C9CE57EA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457"/>
    <w:multiLevelType w:val="hybridMultilevel"/>
    <w:tmpl w:val="2DB275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763993">
    <w:abstractNumId w:val="0"/>
  </w:num>
  <w:num w:numId="2" w16cid:durableId="723793895">
    <w:abstractNumId w:val="5"/>
  </w:num>
  <w:num w:numId="3" w16cid:durableId="718825571">
    <w:abstractNumId w:val="2"/>
  </w:num>
  <w:num w:numId="4" w16cid:durableId="1745448467">
    <w:abstractNumId w:val="3"/>
  </w:num>
  <w:num w:numId="5" w16cid:durableId="1744793685">
    <w:abstractNumId w:val="4"/>
  </w:num>
  <w:num w:numId="6" w16cid:durableId="110075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2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E"/>
    <w:rsid w:val="0001387C"/>
    <w:rsid w:val="00024249"/>
    <w:rsid w:val="00036450"/>
    <w:rsid w:val="0005095C"/>
    <w:rsid w:val="00053F6C"/>
    <w:rsid w:val="00060AD5"/>
    <w:rsid w:val="00064D31"/>
    <w:rsid w:val="00076CAF"/>
    <w:rsid w:val="000801B7"/>
    <w:rsid w:val="000828C4"/>
    <w:rsid w:val="000A1745"/>
    <w:rsid w:val="000C1DC0"/>
    <w:rsid w:val="000C45FF"/>
    <w:rsid w:val="000C51AF"/>
    <w:rsid w:val="000D2E46"/>
    <w:rsid w:val="000D5152"/>
    <w:rsid w:val="000D655E"/>
    <w:rsid w:val="000E017F"/>
    <w:rsid w:val="000E3FD1"/>
    <w:rsid w:val="0010199C"/>
    <w:rsid w:val="0011034E"/>
    <w:rsid w:val="00112054"/>
    <w:rsid w:val="00130D95"/>
    <w:rsid w:val="001525E1"/>
    <w:rsid w:val="00180329"/>
    <w:rsid w:val="0018467E"/>
    <w:rsid w:val="0019001F"/>
    <w:rsid w:val="00196525"/>
    <w:rsid w:val="001A74A5"/>
    <w:rsid w:val="001B0127"/>
    <w:rsid w:val="001B07DD"/>
    <w:rsid w:val="001B0C3A"/>
    <w:rsid w:val="001B2ABD"/>
    <w:rsid w:val="001C044D"/>
    <w:rsid w:val="001C14A4"/>
    <w:rsid w:val="001C2CDB"/>
    <w:rsid w:val="001E0391"/>
    <w:rsid w:val="001E1759"/>
    <w:rsid w:val="001F1ECC"/>
    <w:rsid w:val="001F2B9C"/>
    <w:rsid w:val="001F36CF"/>
    <w:rsid w:val="001F533D"/>
    <w:rsid w:val="002136C0"/>
    <w:rsid w:val="0023189C"/>
    <w:rsid w:val="002347B1"/>
    <w:rsid w:val="002400EB"/>
    <w:rsid w:val="00256CF7"/>
    <w:rsid w:val="00267648"/>
    <w:rsid w:val="00274A71"/>
    <w:rsid w:val="0028643F"/>
    <w:rsid w:val="0029255F"/>
    <w:rsid w:val="002964A3"/>
    <w:rsid w:val="002C665B"/>
    <w:rsid w:val="002F2737"/>
    <w:rsid w:val="0030481B"/>
    <w:rsid w:val="0031244D"/>
    <w:rsid w:val="0032322E"/>
    <w:rsid w:val="00330829"/>
    <w:rsid w:val="00354720"/>
    <w:rsid w:val="003616F4"/>
    <w:rsid w:val="003646FA"/>
    <w:rsid w:val="0036667C"/>
    <w:rsid w:val="0037121F"/>
    <w:rsid w:val="00373A64"/>
    <w:rsid w:val="003828F2"/>
    <w:rsid w:val="00384926"/>
    <w:rsid w:val="00391409"/>
    <w:rsid w:val="003922B3"/>
    <w:rsid w:val="003A06BB"/>
    <w:rsid w:val="003A3EDD"/>
    <w:rsid w:val="003A4324"/>
    <w:rsid w:val="003C4654"/>
    <w:rsid w:val="003C7A95"/>
    <w:rsid w:val="003E1D82"/>
    <w:rsid w:val="004071FC"/>
    <w:rsid w:val="00423A81"/>
    <w:rsid w:val="00431F9E"/>
    <w:rsid w:val="00433B47"/>
    <w:rsid w:val="0044308D"/>
    <w:rsid w:val="00445947"/>
    <w:rsid w:val="00446A30"/>
    <w:rsid w:val="00481204"/>
    <w:rsid w:val="004813B3"/>
    <w:rsid w:val="004837EE"/>
    <w:rsid w:val="00496591"/>
    <w:rsid w:val="004A0ADD"/>
    <w:rsid w:val="004B79B2"/>
    <w:rsid w:val="004C30CA"/>
    <w:rsid w:val="004C63E4"/>
    <w:rsid w:val="004D269D"/>
    <w:rsid w:val="004D3011"/>
    <w:rsid w:val="004E5EE2"/>
    <w:rsid w:val="004F3F95"/>
    <w:rsid w:val="004F6C62"/>
    <w:rsid w:val="004F7E0C"/>
    <w:rsid w:val="00500C83"/>
    <w:rsid w:val="00500C96"/>
    <w:rsid w:val="005262AC"/>
    <w:rsid w:val="00530DA3"/>
    <w:rsid w:val="005317C2"/>
    <w:rsid w:val="00532C6E"/>
    <w:rsid w:val="00566AC7"/>
    <w:rsid w:val="00577A72"/>
    <w:rsid w:val="00581F62"/>
    <w:rsid w:val="0058426C"/>
    <w:rsid w:val="005A78E2"/>
    <w:rsid w:val="005B2C40"/>
    <w:rsid w:val="005E39D5"/>
    <w:rsid w:val="005F3C56"/>
    <w:rsid w:val="00600670"/>
    <w:rsid w:val="0062123A"/>
    <w:rsid w:val="00631845"/>
    <w:rsid w:val="00637671"/>
    <w:rsid w:val="00646E75"/>
    <w:rsid w:val="00650DB4"/>
    <w:rsid w:val="00662FA8"/>
    <w:rsid w:val="006771D0"/>
    <w:rsid w:val="0069348D"/>
    <w:rsid w:val="00694314"/>
    <w:rsid w:val="006965B5"/>
    <w:rsid w:val="00696668"/>
    <w:rsid w:val="006A1BF2"/>
    <w:rsid w:val="006B40AB"/>
    <w:rsid w:val="006B4E20"/>
    <w:rsid w:val="006C1190"/>
    <w:rsid w:val="006C477E"/>
    <w:rsid w:val="006F1244"/>
    <w:rsid w:val="00701590"/>
    <w:rsid w:val="00704924"/>
    <w:rsid w:val="00707FEE"/>
    <w:rsid w:val="00713D1E"/>
    <w:rsid w:val="00715FCB"/>
    <w:rsid w:val="007207E1"/>
    <w:rsid w:val="00732CC5"/>
    <w:rsid w:val="00742289"/>
    <w:rsid w:val="00743101"/>
    <w:rsid w:val="00743BC0"/>
    <w:rsid w:val="00762C23"/>
    <w:rsid w:val="00763BB9"/>
    <w:rsid w:val="0078054E"/>
    <w:rsid w:val="007823D8"/>
    <w:rsid w:val="00782837"/>
    <w:rsid w:val="007867A0"/>
    <w:rsid w:val="007927F5"/>
    <w:rsid w:val="0079383A"/>
    <w:rsid w:val="007A18AD"/>
    <w:rsid w:val="007A68F4"/>
    <w:rsid w:val="007B102F"/>
    <w:rsid w:val="007C50E9"/>
    <w:rsid w:val="007C5AB1"/>
    <w:rsid w:val="007D46C4"/>
    <w:rsid w:val="007D7AAF"/>
    <w:rsid w:val="00802CA0"/>
    <w:rsid w:val="008164F1"/>
    <w:rsid w:val="008258F7"/>
    <w:rsid w:val="008412C3"/>
    <w:rsid w:val="008551D6"/>
    <w:rsid w:val="00856BE2"/>
    <w:rsid w:val="00860C46"/>
    <w:rsid w:val="00863DAF"/>
    <w:rsid w:val="00881651"/>
    <w:rsid w:val="00882D92"/>
    <w:rsid w:val="00892071"/>
    <w:rsid w:val="00892A60"/>
    <w:rsid w:val="00895370"/>
    <w:rsid w:val="008A018E"/>
    <w:rsid w:val="008C2677"/>
    <w:rsid w:val="008D1026"/>
    <w:rsid w:val="008E1A97"/>
    <w:rsid w:val="008E6B7A"/>
    <w:rsid w:val="008F72E3"/>
    <w:rsid w:val="00906430"/>
    <w:rsid w:val="0091195F"/>
    <w:rsid w:val="00913EC3"/>
    <w:rsid w:val="009177FE"/>
    <w:rsid w:val="009272AA"/>
    <w:rsid w:val="009330F2"/>
    <w:rsid w:val="00933846"/>
    <w:rsid w:val="00944724"/>
    <w:rsid w:val="00945F70"/>
    <w:rsid w:val="00954249"/>
    <w:rsid w:val="0097443C"/>
    <w:rsid w:val="0097693B"/>
    <w:rsid w:val="009A3231"/>
    <w:rsid w:val="009B412E"/>
    <w:rsid w:val="009D14A8"/>
    <w:rsid w:val="00A06F48"/>
    <w:rsid w:val="00A11926"/>
    <w:rsid w:val="00A2118D"/>
    <w:rsid w:val="00A520A2"/>
    <w:rsid w:val="00A8086D"/>
    <w:rsid w:val="00A96C6A"/>
    <w:rsid w:val="00AA2589"/>
    <w:rsid w:val="00AA3735"/>
    <w:rsid w:val="00AA5CDB"/>
    <w:rsid w:val="00AB690E"/>
    <w:rsid w:val="00AB75C3"/>
    <w:rsid w:val="00AD0C4A"/>
    <w:rsid w:val="00AD76E2"/>
    <w:rsid w:val="00AE0EC1"/>
    <w:rsid w:val="00B038DD"/>
    <w:rsid w:val="00B1259A"/>
    <w:rsid w:val="00B20152"/>
    <w:rsid w:val="00B23E12"/>
    <w:rsid w:val="00B37FDF"/>
    <w:rsid w:val="00B4041A"/>
    <w:rsid w:val="00B5187E"/>
    <w:rsid w:val="00B643FA"/>
    <w:rsid w:val="00B70850"/>
    <w:rsid w:val="00B85EC9"/>
    <w:rsid w:val="00B9751B"/>
    <w:rsid w:val="00BA4D97"/>
    <w:rsid w:val="00BA7193"/>
    <w:rsid w:val="00BB516E"/>
    <w:rsid w:val="00BD1527"/>
    <w:rsid w:val="00BE2928"/>
    <w:rsid w:val="00BE458C"/>
    <w:rsid w:val="00BE4736"/>
    <w:rsid w:val="00BF39E5"/>
    <w:rsid w:val="00C066B6"/>
    <w:rsid w:val="00C32273"/>
    <w:rsid w:val="00C32297"/>
    <w:rsid w:val="00C36AD4"/>
    <w:rsid w:val="00C37BA1"/>
    <w:rsid w:val="00C40A54"/>
    <w:rsid w:val="00C4674C"/>
    <w:rsid w:val="00C506CF"/>
    <w:rsid w:val="00C50968"/>
    <w:rsid w:val="00C53F4C"/>
    <w:rsid w:val="00C72BED"/>
    <w:rsid w:val="00C83179"/>
    <w:rsid w:val="00C86556"/>
    <w:rsid w:val="00C920DA"/>
    <w:rsid w:val="00C92AF5"/>
    <w:rsid w:val="00C9578B"/>
    <w:rsid w:val="00C967A6"/>
    <w:rsid w:val="00CA129F"/>
    <w:rsid w:val="00CA4C85"/>
    <w:rsid w:val="00CA57A3"/>
    <w:rsid w:val="00CB12D7"/>
    <w:rsid w:val="00CB30BE"/>
    <w:rsid w:val="00CB51CC"/>
    <w:rsid w:val="00CD1C96"/>
    <w:rsid w:val="00CE79C2"/>
    <w:rsid w:val="00CF5D6F"/>
    <w:rsid w:val="00D1238B"/>
    <w:rsid w:val="00D13171"/>
    <w:rsid w:val="00D2522B"/>
    <w:rsid w:val="00D53FEB"/>
    <w:rsid w:val="00D5459D"/>
    <w:rsid w:val="00D553F2"/>
    <w:rsid w:val="00D63A63"/>
    <w:rsid w:val="00D70BDA"/>
    <w:rsid w:val="00D7123B"/>
    <w:rsid w:val="00D75262"/>
    <w:rsid w:val="00D96B2B"/>
    <w:rsid w:val="00D97C03"/>
    <w:rsid w:val="00DB6242"/>
    <w:rsid w:val="00DB716D"/>
    <w:rsid w:val="00DC24C1"/>
    <w:rsid w:val="00DD069F"/>
    <w:rsid w:val="00DD1205"/>
    <w:rsid w:val="00DD172A"/>
    <w:rsid w:val="00DE195C"/>
    <w:rsid w:val="00DE1D98"/>
    <w:rsid w:val="00DF2F5D"/>
    <w:rsid w:val="00DF5B28"/>
    <w:rsid w:val="00E06C1B"/>
    <w:rsid w:val="00E25A26"/>
    <w:rsid w:val="00E420AA"/>
    <w:rsid w:val="00E4381A"/>
    <w:rsid w:val="00E47E49"/>
    <w:rsid w:val="00E55D74"/>
    <w:rsid w:val="00E659C3"/>
    <w:rsid w:val="00E73788"/>
    <w:rsid w:val="00E7748B"/>
    <w:rsid w:val="00EA1E53"/>
    <w:rsid w:val="00EA378C"/>
    <w:rsid w:val="00EC67B0"/>
    <w:rsid w:val="00EF3DE6"/>
    <w:rsid w:val="00F025F8"/>
    <w:rsid w:val="00F16320"/>
    <w:rsid w:val="00F26ADF"/>
    <w:rsid w:val="00F35E65"/>
    <w:rsid w:val="00F42E56"/>
    <w:rsid w:val="00F60274"/>
    <w:rsid w:val="00F60D0C"/>
    <w:rsid w:val="00F724DC"/>
    <w:rsid w:val="00F74666"/>
    <w:rsid w:val="00F77FB9"/>
    <w:rsid w:val="00F93B4A"/>
    <w:rsid w:val="00F974DE"/>
    <w:rsid w:val="00FA2733"/>
    <w:rsid w:val="00FB068F"/>
    <w:rsid w:val="00FB4CAC"/>
    <w:rsid w:val="00FC6C3A"/>
    <w:rsid w:val="00FD5DE5"/>
    <w:rsid w:val="00F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AE5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B643FA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B4041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43FA"/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B4041A"/>
    <w:rPr>
      <w:rFonts w:asciiTheme="majorHAnsi" w:eastAsiaTheme="majorEastAsia" w:hAnsiTheme="majorHAnsi" w:cstheme="majorBidi"/>
      <w:b/>
      <w:caps/>
      <w:color w:val="548AB7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67B0"/>
    <w:pPr>
      <w:ind w:left="720"/>
      <w:contextualSpacing/>
    </w:pPr>
  </w:style>
  <w:style w:type="paragraph" w:customStyle="1" w:styleId="TtuloPanelIzquierdo">
    <w:name w:val="Título Panel Izquierdo"/>
    <w:basedOn w:val="Ttulo3"/>
    <w:qFormat/>
    <w:rsid w:val="002964A3"/>
    <w:pPr>
      <w:spacing w:after="0"/>
      <w:jc w:val="right"/>
    </w:pPr>
    <w:rPr>
      <w:rFonts w:ascii="Arial" w:hAnsi="Arial" w:cs="Arial"/>
      <w:noProof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724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229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PA" w:eastAsia="es-PA"/>
    </w:rPr>
  </w:style>
  <w:style w:type="paragraph" w:customStyle="1" w:styleId="CertifTtulo">
    <w:name w:val="Certif. Título"/>
    <w:basedOn w:val="Normal"/>
    <w:link w:val="CertifTtuloCar"/>
    <w:qFormat/>
    <w:rsid w:val="00CB30BE"/>
    <w:pPr>
      <w:framePr w:hSpace="142" w:wrap="around" w:vAnchor="page" w:hAnchor="text" w:y="1"/>
      <w:suppressOverlap/>
      <w:jc w:val="right"/>
    </w:pPr>
    <w:rPr>
      <w:b/>
      <w:color w:val="FFFFFF" w:themeColor="background1"/>
      <w:sz w:val="16"/>
      <w:szCs w:val="14"/>
      <w:lang w:val="en-US" w:bidi="es-ES"/>
    </w:rPr>
  </w:style>
  <w:style w:type="paragraph" w:customStyle="1" w:styleId="CertifDetalle">
    <w:name w:val="Certif. Detalle"/>
    <w:basedOn w:val="Normal"/>
    <w:link w:val="CertifDetalleCar"/>
    <w:qFormat/>
    <w:rsid w:val="00CB30BE"/>
    <w:pPr>
      <w:framePr w:hSpace="142" w:wrap="around" w:vAnchor="page" w:hAnchor="text" w:y="1"/>
      <w:suppressOverlap/>
      <w:jc w:val="right"/>
    </w:pPr>
    <w:rPr>
      <w:color w:val="FFFFFF" w:themeColor="background1"/>
      <w:sz w:val="14"/>
      <w:szCs w:val="14"/>
      <w:lang w:val="en-US" w:bidi="es-ES"/>
    </w:rPr>
  </w:style>
  <w:style w:type="character" w:customStyle="1" w:styleId="CertifTtuloCar">
    <w:name w:val="Certif. Título Car"/>
    <w:basedOn w:val="Fuentedeprrafopredeter"/>
    <w:link w:val="CertifTtulo"/>
    <w:rsid w:val="00CB30BE"/>
    <w:rPr>
      <w:b/>
      <w:color w:val="FFFFFF" w:themeColor="background1"/>
      <w:sz w:val="16"/>
      <w:szCs w:val="14"/>
      <w:lang w:val="en-US" w:bidi="es-ES"/>
    </w:rPr>
  </w:style>
  <w:style w:type="paragraph" w:customStyle="1" w:styleId="CertifPie">
    <w:name w:val="Certif. Pie"/>
    <w:basedOn w:val="CertifDetalle"/>
    <w:link w:val="CertifPieCar"/>
    <w:qFormat/>
    <w:rsid w:val="00CB30BE"/>
    <w:pPr>
      <w:framePr w:wrap="around"/>
      <w:pBdr>
        <w:bottom w:val="single" w:sz="2" w:space="1" w:color="595959" w:themeColor="text1" w:themeTint="A6"/>
      </w:pBdr>
    </w:pPr>
  </w:style>
  <w:style w:type="character" w:customStyle="1" w:styleId="CertifDetalleCar">
    <w:name w:val="Certif. Detalle Car"/>
    <w:basedOn w:val="Fuentedeprrafopredeter"/>
    <w:link w:val="CertifDetalle"/>
    <w:rsid w:val="00CB30BE"/>
    <w:rPr>
      <w:color w:val="FFFFFF" w:themeColor="background1"/>
      <w:sz w:val="14"/>
      <w:szCs w:val="14"/>
      <w:lang w:val="en-US" w:bidi="es-ES"/>
    </w:rPr>
  </w:style>
  <w:style w:type="character" w:customStyle="1" w:styleId="CertifPieCar">
    <w:name w:val="Certif. Pie Car"/>
    <w:basedOn w:val="CertifDetalleCar"/>
    <w:link w:val="CertifPie"/>
    <w:rsid w:val="00CB30BE"/>
    <w:rPr>
      <w:color w:val="FFFFFF" w:themeColor="background1"/>
      <w:sz w:val="14"/>
      <w:szCs w:val="14"/>
      <w:lang w:val="en-U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chart" Target="charts/chart3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lo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1570409627305743"/>
          <c:y val="0"/>
          <c:w val="0.58429590372694262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1.0000000000000009E-2</c:v>
                </c:pt>
                <c:pt idx="1">
                  <c:v>0.15000000000000002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EA-4873-A5E2-579E0B5E6A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0.99</c:v>
                </c:pt>
                <c:pt idx="1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EA-4873-A5E2-579E0B5E6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ln>
                  <a:noFill/>
                </a:ln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Sheet1!$C$2:$C$16</c:f>
              <c:strCache>
                <c:ptCount val="15"/>
                <c:pt idx="0">
                  <c:v>0.9</c:v>
                </c:pt>
                <c:pt idx="1">
                  <c:v>0.5</c:v>
                </c:pt>
                <c:pt idx="2">
                  <c:v>0.7</c:v>
                </c:pt>
                <c:pt idx="3">
                  <c:v>0.75</c:v>
                </c:pt>
                <c:pt idx="4">
                  <c:v>0.95</c:v>
                </c:pt>
                <c:pt idx="5">
                  <c:v>0.8</c:v>
                </c:pt>
                <c:pt idx="6">
                  <c:v>0.7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  <c:pt idx="10">
                  <c:v>0.8</c:v>
                </c:pt>
                <c:pt idx="11">
                  <c:v>0.6</c:v>
                </c:pt>
                <c:pt idx="12">
                  <c:v>0.7</c:v>
                </c:pt>
                <c:pt idx="13">
                  <c:v>0.7</c:v>
                </c:pt>
                <c:pt idx="14">
                  <c:v>0.85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Linux/UNIX</c:v>
                </c:pt>
                <c:pt idx="2">
                  <c:v> SQL Server/Oracle</c:v>
                </c:pt>
                <c:pt idx="3">
                  <c:v>Web BackEnd (PHP/ASP.NET)</c:v>
                </c:pt>
                <c:pt idx="4">
                  <c:v>Web FrontEnd (HTML/JS/CSS)</c:v>
                </c:pt>
                <c:pt idx="5">
                  <c:v>Prog. Escritorio (C#/VB/.NET)</c:v>
                </c:pt>
                <c:pt idx="6">
                  <c:v>Programación Servicios (.NET)</c:v>
                </c:pt>
                <c:pt idx="7">
                  <c:v>Framework React.JS/JSX</c:v>
                </c:pt>
                <c:pt idx="8">
                  <c:v>Programación API REST</c:v>
                </c:pt>
                <c:pt idx="9">
                  <c:v>Diseño UI/UX(Figma)</c:v>
                </c:pt>
                <c:pt idx="10">
                  <c:v>Visual Studio C#</c:v>
                </c:pt>
                <c:pt idx="11">
                  <c:v>Visual Studio C++</c:v>
                </c:pt>
                <c:pt idx="12">
                  <c:v>Visual Studio Visual Basic</c:v>
                </c:pt>
                <c:pt idx="13">
                  <c:v>Programación Office VBA</c:v>
                </c:pt>
                <c:pt idx="14">
                  <c:v>Siemens Simatic S5/S7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9.9999999999999978E-2</c:v>
                </c:pt>
                <c:pt idx="1">
                  <c:v>0.5</c:v>
                </c:pt>
                <c:pt idx="2">
                  <c:v>0.30000000000000004</c:v>
                </c:pt>
                <c:pt idx="3">
                  <c:v>0.25</c:v>
                </c:pt>
                <c:pt idx="4">
                  <c:v>5.0000000000000044E-2</c:v>
                </c:pt>
                <c:pt idx="5">
                  <c:v>0.19999999999999996</c:v>
                </c:pt>
                <c:pt idx="6">
                  <c:v>0.30000000000000004</c:v>
                </c:pt>
                <c:pt idx="7">
                  <c:v>0.35</c:v>
                </c:pt>
                <c:pt idx="8">
                  <c:v>0.4</c:v>
                </c:pt>
                <c:pt idx="9">
                  <c:v>0.19999999999999996</c:v>
                </c:pt>
                <c:pt idx="10">
                  <c:v>0.19999999999999996</c:v>
                </c:pt>
                <c:pt idx="11">
                  <c:v>0.4</c:v>
                </c:pt>
                <c:pt idx="12">
                  <c:v>0.30000000000000004</c:v>
                </c:pt>
                <c:pt idx="13">
                  <c:v>0.30000000000000004</c:v>
                </c:pt>
                <c:pt idx="14">
                  <c:v>0.15000000000000002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1A-4984-B117-D4C095F3FA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Linux/UNIX</c:v>
                </c:pt>
                <c:pt idx="2">
                  <c:v> SQL Server/Oracle</c:v>
                </c:pt>
                <c:pt idx="3">
                  <c:v>Web BackEnd (PHP/ASP.NET)</c:v>
                </c:pt>
                <c:pt idx="4">
                  <c:v>Web FrontEnd (HTML/JS/CSS)</c:v>
                </c:pt>
                <c:pt idx="5">
                  <c:v>Prog. Escritorio (C#/VB/.NET)</c:v>
                </c:pt>
                <c:pt idx="6">
                  <c:v>Programación Servicios (.NET)</c:v>
                </c:pt>
                <c:pt idx="7">
                  <c:v>Framework React.JS/JSX</c:v>
                </c:pt>
                <c:pt idx="8">
                  <c:v>Programación API REST</c:v>
                </c:pt>
                <c:pt idx="9">
                  <c:v>Diseño UI/UX(Figma)</c:v>
                </c:pt>
                <c:pt idx="10">
                  <c:v>Visual Studio C#</c:v>
                </c:pt>
                <c:pt idx="11">
                  <c:v>Visual Studio C++</c:v>
                </c:pt>
                <c:pt idx="12">
                  <c:v>Visual Studio Visual Basic</c:v>
                </c:pt>
                <c:pt idx="13">
                  <c:v>Programación Office VBA</c:v>
                </c:pt>
                <c:pt idx="14">
                  <c:v>Siemens Simatic S5/S7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0.9</c:v>
                </c:pt>
                <c:pt idx="1">
                  <c:v>0.5</c:v>
                </c:pt>
                <c:pt idx="2">
                  <c:v>0.7</c:v>
                </c:pt>
                <c:pt idx="3">
                  <c:v>0.75</c:v>
                </c:pt>
                <c:pt idx="4">
                  <c:v>0.95</c:v>
                </c:pt>
                <c:pt idx="5">
                  <c:v>0.8</c:v>
                </c:pt>
                <c:pt idx="6">
                  <c:v>0.7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  <c:pt idx="10">
                  <c:v>0.8</c:v>
                </c:pt>
                <c:pt idx="11">
                  <c:v>0.6</c:v>
                </c:pt>
                <c:pt idx="12">
                  <c:v>0.7</c:v>
                </c:pt>
                <c:pt idx="13">
                  <c:v>0.7</c:v>
                </c:pt>
                <c:pt idx="14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1A-4984-B117-D4C095F3F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LenelS2 OnGuard</c:v>
                </c:pt>
                <c:pt idx="1">
                  <c:v>Genetec Security Desk</c:v>
                </c:pt>
                <c:pt idx="2">
                  <c:v>Genetec Synergis/Omnicast</c:v>
                </c:pt>
                <c:pt idx="3">
                  <c:v>Milestone XProtect</c:v>
                </c:pt>
                <c:pt idx="4">
                  <c:v>MorphoManager</c:v>
                </c:pt>
                <c:pt idx="5">
                  <c:v>IDTeck Standard/Enterprise</c:v>
                </c:pt>
                <c:pt idx="6">
                  <c:v>Gallagher Command Centre</c:v>
                </c:pt>
                <c:pt idx="7">
                  <c:v>Autodesk AutoCAD</c:v>
                </c:pt>
                <c:pt idx="8">
                  <c:v>Sketchup Pro</c:v>
                </c:pt>
                <c:pt idx="9">
                  <c:v>Illustrator/CorelDraw</c:v>
                </c:pt>
                <c:pt idx="10">
                  <c:v>Adobe PhotoShop</c:v>
                </c:pt>
                <c:pt idx="11">
                  <c:v>Microsoft Visio Pro</c:v>
                </c:pt>
                <c:pt idx="12">
                  <c:v>Microsoft Office Suite</c:v>
                </c:pt>
                <c:pt idx="13">
                  <c:v>VS Code/Postman/Insomnia</c:v>
                </c:pt>
                <c:pt idx="14">
                  <c:v>SAP Crystal Reports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2.0000000000000018E-2</c:v>
                </c:pt>
                <c:pt idx="1">
                  <c:v>0.15000000000000002</c:v>
                </c:pt>
                <c:pt idx="2">
                  <c:v>0.19999999999999996</c:v>
                </c:pt>
                <c:pt idx="3">
                  <c:v>0.25</c:v>
                </c:pt>
                <c:pt idx="4">
                  <c:v>0.15000000000000002</c:v>
                </c:pt>
                <c:pt idx="5">
                  <c:v>0.19999999999999996</c:v>
                </c:pt>
                <c:pt idx="6">
                  <c:v>0.30000000000000004</c:v>
                </c:pt>
                <c:pt idx="7">
                  <c:v>0.19999999999999996</c:v>
                </c:pt>
                <c:pt idx="8">
                  <c:v>2.0000000000000018E-2</c:v>
                </c:pt>
                <c:pt idx="9">
                  <c:v>0.15000000000000002</c:v>
                </c:pt>
                <c:pt idx="10">
                  <c:v>0.4</c:v>
                </c:pt>
                <c:pt idx="11">
                  <c:v>5.0000000000000044E-2</c:v>
                </c:pt>
                <c:pt idx="12">
                  <c:v>5.0000000000000044E-2</c:v>
                </c:pt>
                <c:pt idx="13">
                  <c:v>0.15000000000000002</c:v>
                </c:pt>
                <c:pt idx="14">
                  <c:v>5.0000000000000044E-2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8-404C-9801-CA0C0B5EB2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LenelS2 OnGuard</c:v>
                </c:pt>
                <c:pt idx="1">
                  <c:v>Genetec Security Desk</c:v>
                </c:pt>
                <c:pt idx="2">
                  <c:v>Genetec Synergis/Omnicast</c:v>
                </c:pt>
                <c:pt idx="3">
                  <c:v>Milestone XProtect</c:v>
                </c:pt>
                <c:pt idx="4">
                  <c:v>MorphoManager</c:v>
                </c:pt>
                <c:pt idx="5">
                  <c:v>IDTeck Standard/Enterprise</c:v>
                </c:pt>
                <c:pt idx="6">
                  <c:v>Gallagher Command Centre</c:v>
                </c:pt>
                <c:pt idx="7">
                  <c:v>Autodesk AutoCAD</c:v>
                </c:pt>
                <c:pt idx="8">
                  <c:v>Sketchup Pro</c:v>
                </c:pt>
                <c:pt idx="9">
                  <c:v>Illustrator/CorelDraw</c:v>
                </c:pt>
                <c:pt idx="10">
                  <c:v>Adobe PhotoShop</c:v>
                </c:pt>
                <c:pt idx="11">
                  <c:v>Microsoft Visio Pro</c:v>
                </c:pt>
                <c:pt idx="12">
                  <c:v>Microsoft Office Suite</c:v>
                </c:pt>
                <c:pt idx="13">
                  <c:v>VS Code/Postman/Insomnia</c:v>
                </c:pt>
                <c:pt idx="14">
                  <c:v>SAP Crystal Reports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0.98</c:v>
                </c:pt>
                <c:pt idx="1">
                  <c:v>0.85</c:v>
                </c:pt>
                <c:pt idx="2">
                  <c:v>0.8</c:v>
                </c:pt>
                <c:pt idx="3">
                  <c:v>0.75</c:v>
                </c:pt>
                <c:pt idx="4">
                  <c:v>0.85</c:v>
                </c:pt>
                <c:pt idx="5">
                  <c:v>0.8</c:v>
                </c:pt>
                <c:pt idx="6">
                  <c:v>0.7</c:v>
                </c:pt>
                <c:pt idx="7">
                  <c:v>0.8</c:v>
                </c:pt>
                <c:pt idx="8">
                  <c:v>0.98</c:v>
                </c:pt>
                <c:pt idx="9">
                  <c:v>0.85</c:v>
                </c:pt>
                <c:pt idx="10">
                  <c:v>0.6</c:v>
                </c:pt>
                <c:pt idx="11">
                  <c:v>0.95</c:v>
                </c:pt>
                <c:pt idx="12">
                  <c:v>0.95</c:v>
                </c:pt>
                <c:pt idx="13">
                  <c:v>0.85</c:v>
                </c:pt>
                <c:pt idx="1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28-404C-9801-CA0C0B5EB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F898C3E4CE42378AEDDDDF5714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23600-6FF3-4BEE-90A5-91BA468AE4F7}"/>
      </w:docPartPr>
      <w:docPartBody>
        <w:p w:rsidR="000313E4" w:rsidRDefault="00CA3E9C">
          <w:pPr>
            <w:pStyle w:val="33F898C3E4CE42378AEDDDDF571435AD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1"/>
    <w:rsid w:val="000313E4"/>
    <w:rsid w:val="000A1F6A"/>
    <w:rsid w:val="000E15A6"/>
    <w:rsid w:val="002815E1"/>
    <w:rsid w:val="002B12F4"/>
    <w:rsid w:val="002F46F8"/>
    <w:rsid w:val="00357EED"/>
    <w:rsid w:val="00372497"/>
    <w:rsid w:val="003E3DCA"/>
    <w:rsid w:val="005013F1"/>
    <w:rsid w:val="005C0A3E"/>
    <w:rsid w:val="00762301"/>
    <w:rsid w:val="007D7725"/>
    <w:rsid w:val="008B4CB9"/>
    <w:rsid w:val="009D1099"/>
    <w:rsid w:val="00C61240"/>
    <w:rsid w:val="00CA3E9C"/>
    <w:rsid w:val="00D81FFD"/>
    <w:rsid w:val="00DA3CB7"/>
    <w:rsid w:val="00DC0A3C"/>
    <w:rsid w:val="00DE143B"/>
    <w:rsid w:val="00DE73EB"/>
    <w:rsid w:val="00E05EFF"/>
    <w:rsid w:val="00ED3360"/>
    <w:rsid w:val="00F37579"/>
    <w:rsid w:val="00F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76230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33F898C3E4CE42378AEDDDDF571435AD">
    <w:name w:val="33F898C3E4CE42378AEDDDDF571435AD"/>
  </w:style>
  <w:style w:type="character" w:customStyle="1" w:styleId="Ttulo2Car">
    <w:name w:val="Título 2 Car"/>
    <w:basedOn w:val="Fuentedeprrafopredeter"/>
    <w:link w:val="Ttulo2"/>
    <w:uiPriority w:val="9"/>
    <w:rsid w:val="00762301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0926353-3BF5-4191-95D3-86DC2EFF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2</Pages>
  <Words>868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2022-09-22T23:56:00Z</dcterms:created>
  <dcterms:modified xsi:type="dcterms:W3CDTF">2022-09-22T23:56:00Z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