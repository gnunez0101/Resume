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7258"/>
      </w:tblGrid>
      <w:tr w:rsidR="001B2ABD" w:rsidRPr="00762C23" w14:paraId="4A84D6BF" w14:textId="77777777" w:rsidTr="00500C96">
        <w:tc>
          <w:tcPr>
            <w:tcW w:w="3828" w:type="dxa"/>
            <w:vAlign w:val="bottom"/>
          </w:tcPr>
          <w:p w14:paraId="4EE8B651" w14:textId="1E3A6647" w:rsidR="001B2ABD" w:rsidRPr="00762C23" w:rsidRDefault="00AA3735" w:rsidP="009B412E">
            <w:pPr>
              <w:tabs>
                <w:tab w:val="left" w:pos="990"/>
              </w:tabs>
              <w:jc w:val="center"/>
            </w:pPr>
            <w:r w:rsidRPr="00AA3735">
              <w:rPr>
                <w:noProof/>
              </w:rPr>
              <w:drawing>
                <wp:anchor distT="0" distB="0" distL="114300" distR="114300" simplePos="0" relativeHeight="251724800" behindDoc="1" locked="1" layoutInCell="1" allowOverlap="1" wp14:anchorId="1E7F634D" wp14:editId="549CD5BB">
                  <wp:simplePos x="0" y="0"/>
                  <wp:positionH relativeFrom="page">
                    <wp:posOffset>-72390</wp:posOffset>
                  </wp:positionH>
                  <wp:positionV relativeFrom="page">
                    <wp:posOffset>-1083310</wp:posOffset>
                  </wp:positionV>
                  <wp:extent cx="2696210" cy="3982085"/>
                  <wp:effectExtent l="0" t="0" r="8890" b="0"/>
                  <wp:wrapNone/>
                  <wp:docPr id="234" name="Imagen 234" descr="C:\Users\Gonzalo\Desktop\IMG_11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onzalo\Desktop\IMG_1152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20"/>
                          <a:stretch/>
                        </pic:blipFill>
                        <pic:spPr bwMode="auto">
                          <a:xfrm>
                            <a:off x="0" y="0"/>
                            <a:ext cx="2696210" cy="398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50A731AB" w14:textId="77777777" w:rsidR="001B2ABD" w:rsidRPr="00762C23" w:rsidRDefault="001B2ABD" w:rsidP="009B412E">
            <w:pPr>
              <w:tabs>
                <w:tab w:val="left" w:pos="990"/>
              </w:tabs>
            </w:pPr>
          </w:p>
        </w:tc>
        <w:tc>
          <w:tcPr>
            <w:tcW w:w="7258" w:type="dxa"/>
          </w:tcPr>
          <w:p w14:paraId="0023D694" w14:textId="4792B93A" w:rsidR="00882D92" w:rsidRPr="001F2B9C" w:rsidRDefault="00882D92" w:rsidP="009B412E">
            <w:pPr>
              <w:rPr>
                <w:rFonts w:ascii="Arial Black" w:hAnsi="Arial Black"/>
                <w:sz w:val="36"/>
                <w:szCs w:val="36"/>
                <w:lang w:val="es-PA"/>
              </w:rPr>
            </w:pPr>
            <w:r w:rsidRPr="001F2B9C">
              <w:rPr>
                <w:rFonts w:ascii="Arial Black" w:hAnsi="Arial Black"/>
                <w:sz w:val="48"/>
                <w:szCs w:val="36"/>
              </w:rPr>
              <w:t>GONZALO MANUEL N</w:t>
            </w:r>
            <w:r w:rsidRPr="001F2B9C">
              <w:rPr>
                <w:rFonts w:ascii="Arial Black" w:hAnsi="Arial Black"/>
                <w:sz w:val="48"/>
                <w:szCs w:val="36"/>
                <w:lang w:val="es-PA"/>
              </w:rPr>
              <w:t>ÚÑEZ BÓSQUEZ</w:t>
            </w:r>
          </w:p>
          <w:p w14:paraId="79EB908D" w14:textId="62D8C5AD" w:rsidR="00694314" w:rsidRPr="00354720" w:rsidRDefault="000C51AF" w:rsidP="009B412E">
            <w:r w:rsidRPr="00354720">
              <w:rPr>
                <w:rFonts w:ascii="Arial Black" w:hAnsi="Arial Black"/>
                <w:noProof/>
                <w:sz w:val="4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97A16" wp14:editId="02CAF2E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-2977</wp:posOffset>
                      </wp:positionV>
                      <wp:extent cx="4734560" cy="386366"/>
                      <wp:effectExtent l="0" t="0" r="889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38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27C70" w14:textId="77777777" w:rsidR="00694314" w:rsidRPr="00704924" w:rsidRDefault="00694314" w:rsidP="000C51AF">
                                  <w:pPr>
                                    <w:pStyle w:val="Ttulo3"/>
                                    <w:spacing w:before="80"/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</w:pPr>
                                  <w:r w:rsidRPr="00704924"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  <w:t>Ingeniero de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A16" id="Rectángulo 14" o:spid="_x0000_s1026" style="position:absolute;margin-left:.35pt;margin-top:-.25pt;width:372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" fillcolor="#404040 [2429]" stroked="f" strokeweight="1pt">
                      <v:textbox>
                        <w:txbxContent>
                          <w:p w14:paraId="4DF27C70" w14:textId="77777777" w:rsidR="00694314" w:rsidRPr="00704924" w:rsidRDefault="00694314" w:rsidP="000C51AF">
                            <w:pPr>
                              <w:pStyle w:val="Ttulo3"/>
                              <w:spacing w:before="80"/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</w:pPr>
                            <w:r w:rsidRPr="00704924"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  <w:t>Ingeniero de Sistemas Computacionales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15788B" w14:textId="61DFF6C8" w:rsidR="00694314" w:rsidRPr="00354720" w:rsidRDefault="00694314" w:rsidP="009B412E"/>
          <w:p w14:paraId="1BBE565F" w14:textId="1E072A89" w:rsidR="00694314" w:rsidRPr="00354720" w:rsidRDefault="00694314" w:rsidP="009B412E"/>
          <w:p w14:paraId="6F2DC8FF" w14:textId="3ED52FB5" w:rsidR="001B2ABD" w:rsidRPr="00354720" w:rsidRDefault="00694314" w:rsidP="009B412E">
            <w:pPr>
              <w:rPr>
                <w:i/>
              </w:rPr>
            </w:pPr>
            <w:r w:rsidRPr="00354720">
              <w:rPr>
                <w:i/>
                <w:sz w:val="14"/>
              </w:rPr>
              <w:t>Parque Lefevre, Calle 8</w:t>
            </w:r>
            <w:r w:rsidR="00F724DC">
              <w:rPr>
                <w:i/>
                <w:sz w:val="14"/>
              </w:rPr>
              <w:t>5</w:t>
            </w:r>
            <w:r w:rsidRPr="00354720">
              <w:rPr>
                <w:i/>
                <w:sz w:val="14"/>
              </w:rPr>
              <w:t>B Este, PH Park Place, A706. Panamá, República de Panamá.</w:t>
            </w:r>
          </w:p>
        </w:tc>
      </w:tr>
      <w:tr w:rsidR="001B2ABD" w:rsidRPr="00762C23" w14:paraId="56230129" w14:textId="77777777" w:rsidTr="00500C96">
        <w:tc>
          <w:tcPr>
            <w:tcW w:w="3828" w:type="dxa"/>
          </w:tcPr>
          <w:p w14:paraId="652F3DD1" w14:textId="62C3A3D7" w:rsidR="00CB51CC" w:rsidRDefault="00CB51CC" w:rsidP="009B412E"/>
          <w:p w14:paraId="6063725C" w14:textId="2BD787F3" w:rsidR="00CB51CC" w:rsidRDefault="00CB51CC" w:rsidP="009B412E"/>
          <w:p w14:paraId="622721CA" w14:textId="06873F3C" w:rsidR="00CB51CC" w:rsidRDefault="000E017F" w:rsidP="009B412E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F94F7" wp14:editId="32EBF92B">
                      <wp:simplePos x="0" y="0"/>
                      <wp:positionH relativeFrom="page">
                        <wp:posOffset>-68687</wp:posOffset>
                      </wp:positionH>
                      <wp:positionV relativeFrom="page">
                        <wp:posOffset>322365</wp:posOffset>
                      </wp:positionV>
                      <wp:extent cx="7829550" cy="1197736"/>
                      <wp:effectExtent l="0" t="0" r="0" b="254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0" cy="1197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57" w:type="dxa"/>
                                      <w:right w:w="57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8"/>
                                    <w:gridCol w:w="425"/>
                                    <w:gridCol w:w="425"/>
                                    <w:gridCol w:w="7344"/>
                                  </w:tblGrid>
                                  <w:tr w:rsidR="008412C3" w:rsidRPr="002347B1" w14:paraId="1221A4E5" w14:textId="77777777" w:rsidTr="008F72E3">
                                    <w:tc>
                                      <w:tcPr>
                                        <w:tcW w:w="3828" w:type="dxa"/>
                                      </w:tcPr>
                                      <w:p w14:paraId="62755A23" w14:textId="77777777" w:rsidR="008412C3" w:rsidRPr="000E017F" w:rsidRDefault="008412C3" w:rsidP="00707FEE">
                                        <w:pPr>
                                          <w:spacing w:before="160"/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 xml:space="preserve">PERFIL </w:t>
                                        </w:r>
                                      </w:p>
                                      <w:p w14:paraId="4B0FDA4A" w14:textId="77777777" w:rsidR="008412C3" w:rsidRPr="000E017F" w:rsidRDefault="008412C3" w:rsidP="00BE2928">
                                        <w:pPr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PROFESIONAL</w:t>
                                        </w:r>
                                      </w:p>
                                      <w:p w14:paraId="3A36201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97A4968" w14:textId="77777777" w:rsidR="008412C3" w:rsidRPr="002347B1" w:rsidRDefault="008412C3" w:rsidP="00BE2928">
                                        <w:pPr>
                                          <w:rPr>
                                            <w:rFonts w:ascii="Arial Black" w:hAnsi="Arial Black" w:cs="Arial"/>
                                            <w:color w:val="FFFFFF" w:themeColor="background1"/>
                                            <w:sz w:val="24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B26AD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44" w:type="dxa"/>
                                      </w:tcPr>
                                      <w:p w14:paraId="735EEAF4" w14:textId="240EF3F9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  <w:p w14:paraId="1B687A1F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Ingeniero de Sistemas Computacionales, con amplia experiencia en automatización industrial y 15 años de experiencia en seguridad electrónica y desarrollo de software de integración. Amplio conocimiento en desarrollo de interfaces de software para intercambio de datos entre plataformas de seguridad y aplicaciones de IT. Actualmente desempeño el cargo de Director de Tecnología de la empresa Servicios Tácticos de Seguridad, S.A. Soy un profesional analítico y organizado, habituado a un alto nivel de exigencia y a trabajar por objetivos.</w:t>
                                        </w:r>
                                      </w:p>
                                    </w:tc>
                                  </w:tr>
                                </w:tbl>
                                <w:p w14:paraId="2FBFB06C" w14:textId="77777777" w:rsidR="00BE2928" w:rsidRDefault="00BE29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94F7" id="Rectángulo 13" o:spid="_x0000_s1027" style="position:absolute;margin-left:-5.4pt;margin-top:25.4pt;width:616.5pt;height:94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" fillcolor="#548ab7 [2404]" stroked="f" strokeweight="1pt">
                      <v:fill opacity="35980f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425"/>
                              <w:gridCol w:w="425"/>
                              <w:gridCol w:w="7344"/>
                            </w:tblGrid>
                            <w:tr w:rsidR="008412C3" w:rsidRPr="002347B1" w14:paraId="1221A4E5" w14:textId="77777777" w:rsidTr="008F72E3">
                              <w:tc>
                                <w:tcPr>
                                  <w:tcW w:w="3828" w:type="dxa"/>
                                </w:tcPr>
                                <w:p w14:paraId="62755A23" w14:textId="77777777" w:rsidR="008412C3" w:rsidRPr="000E017F" w:rsidRDefault="008412C3" w:rsidP="00707FEE">
                                  <w:pPr>
                                    <w:spacing w:before="16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PERFIL </w:t>
                                  </w:r>
                                </w:p>
                                <w:p w14:paraId="4B0FDA4A" w14:textId="77777777" w:rsidR="008412C3" w:rsidRPr="000E017F" w:rsidRDefault="008412C3" w:rsidP="00BE29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PROFESIONAL</w:t>
                                  </w:r>
                                </w:p>
                                <w:p w14:paraId="3A36201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97A4968" w14:textId="77777777" w:rsidR="008412C3" w:rsidRPr="002347B1" w:rsidRDefault="008412C3" w:rsidP="00BE2928">
                                  <w:pPr>
                                    <w:rPr>
                                      <w:rFonts w:ascii="Arial Black" w:hAnsi="Arial Black" w:cs="Arial"/>
                                      <w:color w:val="FFFFFF" w:themeColor="background1"/>
                                      <w:sz w:val="24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CB26AD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4" w:type="dxa"/>
                                </w:tcPr>
                                <w:p w14:paraId="735EEAF4" w14:textId="240EF3F9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  <w:p w14:paraId="1B687A1F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Ingeniero de Sistemas Computacionales, con amplia experiencia en automatización industrial y 15 años de experiencia en seguridad electrónica y desarrollo de software de integración. Amplio conocimiento en desarrollo de interfaces de software para intercambio de datos entre plataformas de seguridad y aplicaciones de IT. Actualmente desempeño el cargo de Director de Tecnología de la empresa Servicios Tácticos de Seguridad, S.A. Soy un profesional analítico y organizado, habituado a un alto nivel de exigencia y a trabajar por objetivos.</w:t>
                                  </w:r>
                                </w:p>
                              </w:tc>
                            </w:tr>
                          </w:tbl>
                          <w:p w14:paraId="2FBFB06C" w14:textId="77777777" w:rsidR="00BE2928" w:rsidRDefault="00BE2928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12483194" w14:textId="77777777" w:rsidR="00CB51CC" w:rsidRDefault="00CB51CC" w:rsidP="009B412E"/>
          <w:p w14:paraId="76A2C385" w14:textId="77777777" w:rsidR="00CB51CC" w:rsidRDefault="00CB51CC" w:rsidP="009B412E"/>
          <w:p w14:paraId="5D33AD77" w14:textId="77777777" w:rsidR="00CB51CC" w:rsidRDefault="00CB51CC" w:rsidP="009B412E"/>
          <w:p w14:paraId="22929AA7" w14:textId="25F17440" w:rsidR="00CB51CC" w:rsidRDefault="00CB51CC" w:rsidP="009B412E"/>
          <w:p w14:paraId="3B0592B1" w14:textId="5FD9692A" w:rsidR="00B643FA" w:rsidRDefault="00B643FA" w:rsidP="009B412E"/>
          <w:p w14:paraId="32A45A6F" w14:textId="662E168F" w:rsidR="00B643FA" w:rsidRDefault="00B643FA" w:rsidP="009B412E"/>
          <w:p w14:paraId="11245BAC" w14:textId="3ADD824B" w:rsidR="00B643FA" w:rsidRDefault="00B643FA" w:rsidP="009B412E"/>
          <w:p w14:paraId="5EDC428C" w14:textId="42F1E3C1" w:rsidR="00B643FA" w:rsidRDefault="00B643FA" w:rsidP="009B412E"/>
          <w:p w14:paraId="6EAF2612" w14:textId="50547A86" w:rsidR="00B643FA" w:rsidRDefault="00B643FA" w:rsidP="009B412E"/>
          <w:p w14:paraId="53ED356E" w14:textId="77777777" w:rsidR="00B643FA" w:rsidRPr="00B643FA" w:rsidRDefault="00B643FA" w:rsidP="009B412E">
            <w:pPr>
              <w:rPr>
                <w:sz w:val="10"/>
              </w:rPr>
            </w:pPr>
          </w:p>
          <w:p w14:paraId="75C826C6" w14:textId="7363489C" w:rsidR="00060AD5" w:rsidRPr="002964A3" w:rsidRDefault="0032322E" w:rsidP="009B412E">
            <w:pPr>
              <w:pStyle w:val="TtuloPanelIzquierdo"/>
            </w:pPr>
            <w:r w:rsidRPr="002964A3">
              <w:drawing>
                <wp:anchor distT="0" distB="0" distL="114300" distR="114300" simplePos="0" relativeHeight="251723776" behindDoc="0" locked="0" layoutInCell="1" allowOverlap="1" wp14:anchorId="42E57205" wp14:editId="1D8B8D27">
                  <wp:simplePos x="0" y="0"/>
                  <wp:positionH relativeFrom="margin">
                    <wp:posOffset>-72542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4314" w:rsidRPr="002964A3">
              <w:t>contacto</w:t>
            </w:r>
          </w:p>
          <w:p w14:paraId="3E8997E9" w14:textId="4091D6C9" w:rsidR="002964A3" w:rsidRPr="002964A3" w:rsidRDefault="002964A3" w:rsidP="009B412E"/>
          <w:tbl>
            <w:tblPr>
              <w:tblStyle w:val="Tablaconcuadrcula"/>
              <w:tblW w:w="363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17"/>
              <w:gridCol w:w="525"/>
            </w:tblGrid>
            <w:tr w:rsidR="00060AD5" w14:paraId="340A9BBA" w14:textId="77777777" w:rsidTr="009D14A8">
              <w:tc>
                <w:tcPr>
                  <w:tcW w:w="2996" w:type="dxa"/>
                </w:tcPr>
                <w:p w14:paraId="1A84605C" w14:textId="642B055E" w:rsidR="00060AD5" w:rsidRPr="00954249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Teléfono</w:t>
                  </w:r>
                  <w:r w:rsidR="00D13171">
                    <w:rPr>
                      <w:b/>
                      <w:color w:val="FFFFFF" w:themeColor="background1"/>
                      <w:sz w:val="20"/>
                    </w:rPr>
                    <w:t>s</w:t>
                  </w:r>
                </w:p>
                <w:p w14:paraId="6C7D27BF" w14:textId="4FFFB871" w:rsidR="00060AD5" w:rsidRDefault="00F974DE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r w:rsidR="00060AD5" w:rsidRPr="00F74666">
                    <w:rPr>
                      <w:color w:val="FFFFFF" w:themeColor="background1"/>
                    </w:rPr>
                    <w:t>(507) 6612-1529</w:t>
                  </w:r>
                  <w:r w:rsidR="00D13171">
                    <w:rPr>
                      <w:color w:val="FFFFFF" w:themeColor="background1"/>
                    </w:rPr>
                    <w:t xml:space="preserve"> | Celular</w:t>
                  </w:r>
                </w:p>
                <w:p w14:paraId="27F6E221" w14:textId="6F285233" w:rsidR="00D13171" w:rsidRDefault="00D13171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390-4675 | Oficina</w:t>
                  </w:r>
                </w:p>
                <w:p w14:paraId="63716896" w14:textId="20DCB1FA" w:rsidR="00D13171" w:rsidRPr="00F74666" w:rsidRDefault="00D13171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221-3009 | Casa</w:t>
                  </w:r>
                </w:p>
              </w:tc>
              <w:tc>
                <w:tcPr>
                  <w:tcW w:w="117" w:type="dxa"/>
                </w:tcPr>
                <w:p w14:paraId="10C6210E" w14:textId="77777777" w:rsidR="00060AD5" w:rsidRPr="00DE1D98" w:rsidRDefault="00060AD5" w:rsidP="00DB716D">
                  <w:pPr>
                    <w:framePr w:hSpace="141" w:wrap="around" w:vAnchor="text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1BEED268" w14:textId="0E3FA2A9" w:rsidR="00060AD5" w:rsidRPr="0031244D" w:rsidRDefault="0031244D" w:rsidP="00DB716D">
                  <w:pPr>
                    <w:framePr w:hSpace="141" w:wrap="around" w:vAnchor="text" w:hAnchor="text" w:y="1"/>
                    <w:spacing w:before="20"/>
                    <w:suppressOverlap/>
                    <w:jc w:val="right"/>
                    <w:rPr>
                      <w:rFonts w:ascii="Cambria" w:hAnsi="Cambria"/>
                    </w:rPr>
                  </w:pPr>
                  <w:r w:rsidRPr="00DB716D">
                    <w:rPr>
                      <w:rFonts w:ascii="Flaticon" w:hAnsi="Flaticon"/>
                      <w:color w:val="FFFFFF" w:themeColor="background1"/>
                      <w:sz w:val="32"/>
                    </w:rPr>
                    <w:t></w:t>
                  </w:r>
                </w:p>
              </w:tc>
            </w:tr>
            <w:tr w:rsidR="00060AD5" w14:paraId="04752648" w14:textId="77777777" w:rsidTr="009D14A8">
              <w:tc>
                <w:tcPr>
                  <w:tcW w:w="2996" w:type="dxa"/>
                </w:tcPr>
                <w:p w14:paraId="1604EE0A" w14:textId="77777777" w:rsidR="00060AD5" w:rsidRPr="00F74666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62CA357" w14:textId="77777777" w:rsidR="00060AD5" w:rsidRPr="00DE1D98" w:rsidRDefault="00060AD5" w:rsidP="00DB716D">
                  <w:pPr>
                    <w:framePr w:hSpace="141" w:wrap="around" w:vAnchor="text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98312CE" w14:textId="77777777" w:rsidR="00060AD5" w:rsidRPr="00DE1D98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noProof/>
                    </w:rPr>
                  </w:pPr>
                </w:p>
              </w:tc>
            </w:tr>
            <w:tr w:rsidR="00060AD5" w14:paraId="2A12ADA0" w14:textId="77777777" w:rsidTr="009D14A8">
              <w:tc>
                <w:tcPr>
                  <w:tcW w:w="2996" w:type="dxa"/>
                </w:tcPr>
                <w:p w14:paraId="1D4A4989" w14:textId="77777777" w:rsidR="00060AD5" w:rsidRPr="00954249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E-Mail</w:t>
                  </w:r>
                </w:p>
                <w:p w14:paraId="3BE2D4DD" w14:textId="2E914652" w:rsidR="00060AD5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  <w:r w:rsidRPr="00F974DE">
                    <w:rPr>
                      <w:i/>
                      <w:color w:val="FFFFFF" w:themeColor="background1"/>
                    </w:rPr>
                    <w:t>gnunez@</w:t>
                  </w:r>
                  <w:r w:rsidR="00E659C3" w:rsidRPr="00F974DE">
                    <w:rPr>
                      <w:i/>
                      <w:color w:val="FFFFFF" w:themeColor="background1"/>
                    </w:rPr>
                    <w:t>sertacse</w:t>
                  </w:r>
                  <w:r w:rsidRPr="00F974DE">
                    <w:rPr>
                      <w:i/>
                      <w:color w:val="FFFFFF" w:themeColor="background1"/>
                    </w:rPr>
                    <w:t>.com</w:t>
                  </w:r>
                  <w:r w:rsidR="00D13171">
                    <w:rPr>
                      <w:i/>
                      <w:color w:val="FFFFFF" w:themeColor="background1"/>
                    </w:rPr>
                    <w:t xml:space="preserve"> | </w:t>
                  </w:r>
                  <w:r w:rsidR="00D13171" w:rsidRPr="00D13171">
                    <w:rPr>
                      <w:color w:val="FFFFFF" w:themeColor="background1"/>
                    </w:rPr>
                    <w:t>Oficina</w:t>
                  </w:r>
                </w:p>
                <w:p w14:paraId="1AE6B350" w14:textId="77777777" w:rsidR="00D13171" w:rsidRDefault="00D13171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i/>
                      <w:color w:val="FFFFFF" w:themeColor="background1"/>
                    </w:rPr>
                    <w:t xml:space="preserve">gnunez@hotmail.com | </w:t>
                  </w:r>
                  <w:r w:rsidRPr="00D13171">
                    <w:rPr>
                      <w:color w:val="FFFFFF" w:themeColor="background1"/>
                    </w:rPr>
                    <w:t>Personal</w:t>
                  </w:r>
                </w:p>
                <w:p w14:paraId="45F3DB25" w14:textId="65CA3F2E" w:rsidR="00D13171" w:rsidRPr="00F974DE" w:rsidRDefault="00D13171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372AF422" w14:textId="77777777" w:rsidR="00060AD5" w:rsidRPr="00DD1205" w:rsidRDefault="00060AD5" w:rsidP="00DB716D">
                  <w:pPr>
                    <w:framePr w:hSpace="141" w:wrap="around" w:vAnchor="text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5E48017" w14:textId="3ED5982B" w:rsidR="00060AD5" w:rsidRDefault="0031244D" w:rsidP="00DB716D">
                  <w:pPr>
                    <w:framePr w:hSpace="141" w:wrap="around" w:vAnchor="text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</w:t>
                  </w:r>
                </w:p>
              </w:tc>
            </w:tr>
            <w:tr w:rsidR="00060AD5" w14:paraId="48BDE2F8" w14:textId="77777777" w:rsidTr="009D14A8">
              <w:tc>
                <w:tcPr>
                  <w:tcW w:w="2996" w:type="dxa"/>
                </w:tcPr>
                <w:p w14:paraId="299BA09A" w14:textId="77777777" w:rsidR="00060AD5" w:rsidRPr="00F74666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26D06BE" w14:textId="77777777" w:rsidR="00060AD5" w:rsidRDefault="00060AD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525" w:type="dxa"/>
                </w:tcPr>
                <w:p w14:paraId="3BA875D9" w14:textId="77777777" w:rsidR="00060AD5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</w:pPr>
                </w:p>
              </w:tc>
            </w:tr>
            <w:tr w:rsidR="00060AD5" w14:paraId="49E1D71F" w14:textId="77777777" w:rsidTr="009D14A8">
              <w:tc>
                <w:tcPr>
                  <w:tcW w:w="2996" w:type="dxa"/>
                </w:tcPr>
                <w:p w14:paraId="37B91577" w14:textId="77777777" w:rsidR="00060AD5" w:rsidRPr="00954249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Dirección</w:t>
                  </w:r>
                </w:p>
                <w:p w14:paraId="4FA489FF" w14:textId="47028D94" w:rsidR="00D13171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Parque Lefevre, Calle 8</w:t>
                  </w:r>
                  <w:r w:rsidR="00F724DC">
                    <w:rPr>
                      <w:color w:val="FFFFFF" w:themeColor="background1"/>
                    </w:rPr>
                    <w:t>5</w:t>
                  </w:r>
                  <w:r w:rsidRPr="00F74666">
                    <w:rPr>
                      <w:color w:val="FFFFFF" w:themeColor="background1"/>
                    </w:rPr>
                    <w:t xml:space="preserve">B Este </w:t>
                  </w:r>
                  <w:r w:rsidR="00D13171">
                    <w:rPr>
                      <w:color w:val="FFFFFF" w:themeColor="background1"/>
                    </w:rPr>
                    <w:t xml:space="preserve">Edificio </w:t>
                  </w:r>
                  <w:r w:rsidRPr="00F74666">
                    <w:rPr>
                      <w:color w:val="FFFFFF" w:themeColor="background1"/>
                    </w:rPr>
                    <w:t>PH Park Place</w:t>
                  </w:r>
                </w:p>
                <w:p w14:paraId="128D59B8" w14:textId="78469657" w:rsidR="00954249" w:rsidRDefault="00D13171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Apartamento </w:t>
                  </w:r>
                  <w:r w:rsidR="00060AD5" w:rsidRPr="00F74666">
                    <w:rPr>
                      <w:color w:val="FFFFFF" w:themeColor="background1"/>
                    </w:rPr>
                    <w:t xml:space="preserve">A706 </w:t>
                  </w:r>
                </w:p>
                <w:p w14:paraId="54E4BA41" w14:textId="77777777" w:rsidR="00D13171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Panamá,</w:t>
                  </w:r>
                </w:p>
                <w:p w14:paraId="52795A1C" w14:textId="7EB3DAFB" w:rsidR="00060AD5" w:rsidRPr="00F74666" w:rsidRDefault="00060AD5" w:rsidP="00DB716D">
                  <w:pPr>
                    <w:framePr w:hSpace="141" w:wrap="around" w:vAnchor="text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República de Panamá.</w:t>
                  </w:r>
                </w:p>
              </w:tc>
              <w:tc>
                <w:tcPr>
                  <w:tcW w:w="117" w:type="dxa"/>
                </w:tcPr>
                <w:p w14:paraId="1482C2E2" w14:textId="77777777" w:rsidR="00060AD5" w:rsidRPr="00DD1205" w:rsidRDefault="00060AD5" w:rsidP="00DB716D">
                  <w:pPr>
                    <w:framePr w:hSpace="141" w:wrap="around" w:vAnchor="text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777B225A" w14:textId="3EC4654E" w:rsidR="00060AD5" w:rsidRDefault="0031244D" w:rsidP="00DB716D">
                  <w:pPr>
                    <w:framePr w:hSpace="141" w:wrap="around" w:vAnchor="text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</w:t>
                  </w:r>
                </w:p>
              </w:tc>
            </w:tr>
          </w:tbl>
          <w:p w14:paraId="7EFC172B" w14:textId="77777777" w:rsidR="00A96C6A" w:rsidRDefault="00A96C6A" w:rsidP="00384926"/>
          <w:p w14:paraId="4861FE17" w14:textId="3134902E" w:rsidR="004D3011" w:rsidRDefault="009D14A8" w:rsidP="00581F62">
            <w:pPr>
              <w:pStyle w:val="TtuloPanelIzquierdo"/>
            </w:pPr>
            <w:r w:rsidRPr="002964A3">
              <w:drawing>
                <wp:anchor distT="0" distB="0" distL="114300" distR="114300" simplePos="0" relativeHeight="251721728" behindDoc="0" locked="0" layoutInCell="1" allowOverlap="1" wp14:anchorId="744BD519" wp14:editId="4ECD1A46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205">
              <w:t>educacion</w:t>
            </w:r>
            <w:r w:rsidR="00581F62">
              <w:t xml:space="preserve">  </w:t>
            </w:r>
          </w:p>
          <w:p w14:paraId="6C6C2567" w14:textId="77777777" w:rsidR="00954249" w:rsidRPr="00762C23" w:rsidRDefault="00954249" w:rsidP="00954249"/>
          <w:p w14:paraId="725D8C1F" w14:textId="04FD7BAD" w:rsidR="00DD1205" w:rsidRPr="00F74666" w:rsidRDefault="00DD1205" w:rsidP="009B412E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Universidad Tecnológica de Panamá</w:t>
            </w:r>
          </w:p>
          <w:p w14:paraId="09D58451" w14:textId="708D00EA" w:rsidR="00DD1205" w:rsidRPr="00954249" w:rsidRDefault="00CE79C2" w:rsidP="009B412E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199</w:t>
            </w:r>
            <w:r w:rsidR="00954249" w:rsidRPr="00954249">
              <w:rPr>
                <w:color w:val="FFFFFF" w:themeColor="background1"/>
                <w:sz w:val="14"/>
              </w:rPr>
              <w:t>0 – 1995</w:t>
            </w:r>
          </w:p>
          <w:p w14:paraId="5F41BF10" w14:textId="788B0891" w:rsidR="00DD1205" w:rsidRPr="00F74666" w:rsidRDefault="00DD1205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 xml:space="preserve">Licenciatura en Ingeniería de Sistemas </w:t>
            </w:r>
            <w:r w:rsidRPr="008412C3">
              <w:rPr>
                <w:color w:val="FFFFFF" w:themeColor="background1"/>
                <w:sz w:val="16"/>
                <w:lang w:bidi="es-ES"/>
              </w:rPr>
              <w:t>Computacionales</w:t>
            </w:r>
          </w:p>
          <w:p w14:paraId="784BA605" w14:textId="77777777" w:rsidR="00DD1205" w:rsidRPr="00F74666" w:rsidRDefault="00DD1205" w:rsidP="009B412E">
            <w:pPr>
              <w:jc w:val="right"/>
              <w:rPr>
                <w:color w:val="FFFFFF" w:themeColor="background1"/>
                <w:lang w:bidi="es-ES"/>
              </w:rPr>
            </w:pPr>
          </w:p>
          <w:p w14:paraId="56C3D22F" w14:textId="450E341F" w:rsidR="0058426C" w:rsidRDefault="0058426C" w:rsidP="009B412E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Universidad Latina Panamá</w:t>
            </w:r>
          </w:p>
          <w:p w14:paraId="4CF258C3" w14:textId="6C68FF73" w:rsidR="0058426C" w:rsidRPr="0058426C" w:rsidRDefault="00CE79C2" w:rsidP="009B412E">
            <w:pPr>
              <w:jc w:val="right"/>
              <w:rPr>
                <w:color w:val="FFFFFF" w:themeColor="background1"/>
                <w:sz w:val="14"/>
                <w:lang w:val="es-PA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8426C" w:rsidRPr="0058426C">
              <w:rPr>
                <w:color w:val="FFFFFF" w:themeColor="background1"/>
                <w:sz w:val="14"/>
                <w:lang w:val="es-PA"/>
              </w:rPr>
              <w:t>2006</w:t>
            </w:r>
          </w:p>
          <w:p w14:paraId="7B564077" w14:textId="6CE1E5E7" w:rsidR="0058426C" w:rsidRPr="0058426C" w:rsidRDefault="0058426C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/>
              </w:rPr>
            </w:pPr>
            <w:r w:rsidRPr="0058426C">
              <w:rPr>
                <w:color w:val="FFFFFF" w:themeColor="background1"/>
                <w:sz w:val="16"/>
                <w:lang w:val="es-PA"/>
              </w:rPr>
              <w:t>Diplomado de Redes de Datos CISCO CCNA</w:t>
            </w:r>
          </w:p>
          <w:p w14:paraId="39A7C6EE" w14:textId="77777777" w:rsidR="0058426C" w:rsidRPr="0058426C" w:rsidRDefault="0058426C" w:rsidP="009B412E">
            <w:pPr>
              <w:jc w:val="right"/>
              <w:rPr>
                <w:b/>
                <w:color w:val="FFFFFF" w:themeColor="background1"/>
                <w:lang w:val="es-PA"/>
              </w:rPr>
            </w:pPr>
          </w:p>
          <w:p w14:paraId="092D0C86" w14:textId="6D14EC8D" w:rsidR="00DD1205" w:rsidRPr="00F74666" w:rsidRDefault="00DD1205" w:rsidP="009B412E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Colegio De La Salle</w:t>
            </w:r>
          </w:p>
          <w:p w14:paraId="20462A27" w14:textId="131CD518" w:rsidR="00DD1205" w:rsidRPr="00954249" w:rsidRDefault="00CE79C2" w:rsidP="009B412E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CE79C2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</w:t>
            </w:r>
            <w:r w:rsidR="00892071" w:rsidRPr="00954249">
              <w:rPr>
                <w:color w:val="FFFFFF" w:themeColor="background1"/>
                <w:sz w:val="14"/>
              </w:rPr>
              <w:t>7</w:t>
            </w:r>
            <w:r w:rsidR="00954249" w:rsidRPr="00954249">
              <w:rPr>
                <w:color w:val="FFFFFF" w:themeColor="background1"/>
                <w:sz w:val="14"/>
              </w:rPr>
              <w:t>6 – 1988</w:t>
            </w:r>
          </w:p>
          <w:p w14:paraId="3ECBD9DB" w14:textId="6C91E133" w:rsidR="00DD1205" w:rsidRDefault="00DD1205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>Bachillerato en Ciencias, Letras y Comercio</w:t>
            </w:r>
          </w:p>
          <w:p w14:paraId="52C62F7C" w14:textId="2811D2AB" w:rsidR="004D269D" w:rsidRDefault="004D269D" w:rsidP="009B412E">
            <w:pPr>
              <w:jc w:val="right"/>
              <w:rPr>
                <w:color w:val="FFFFFF" w:themeColor="background1"/>
                <w:lang w:bidi="es-ES"/>
              </w:rPr>
            </w:pPr>
          </w:p>
          <w:p w14:paraId="76FADCB0" w14:textId="10F13657" w:rsidR="00A96C6A" w:rsidRDefault="00A96C6A" w:rsidP="009B412E">
            <w:pPr>
              <w:jc w:val="right"/>
              <w:rPr>
                <w:color w:val="FFFFFF" w:themeColor="background1"/>
                <w:lang w:bidi="es-ES"/>
              </w:rPr>
            </w:pPr>
          </w:p>
          <w:p w14:paraId="167CB56F" w14:textId="77777777" w:rsidR="00A96C6A" w:rsidRPr="0069348D" w:rsidRDefault="00A96C6A" w:rsidP="00A96C6A">
            <w:pPr>
              <w:pStyle w:val="TtuloPanelIzquierdo"/>
              <w:rPr>
                <w:lang w:val="en-US"/>
              </w:rPr>
            </w:pPr>
            <w:r w:rsidRPr="002964A3">
              <w:drawing>
                <wp:anchor distT="0" distB="0" distL="114300" distR="114300" simplePos="0" relativeHeight="251740160" behindDoc="0" locked="0" layoutInCell="1" allowOverlap="1" wp14:anchorId="15DF726C" wp14:editId="38354A77">
                  <wp:simplePos x="0" y="0"/>
                  <wp:positionH relativeFrom="margin">
                    <wp:posOffset>-70485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8D">
              <w:rPr>
                <w:lang w:val="en-US"/>
              </w:rPr>
              <w:t>IDIOMAS</w:t>
            </w:r>
          </w:p>
          <w:p w14:paraId="49492363" w14:textId="77777777" w:rsidR="00A96C6A" w:rsidRPr="0069348D" w:rsidRDefault="00A96C6A" w:rsidP="00A96C6A">
            <w:pPr>
              <w:rPr>
                <w:lang w:val="en-US"/>
              </w:rPr>
            </w:pPr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anchor distT="0" distB="0" distL="114300" distR="114300" simplePos="0" relativeHeight="251739136" behindDoc="0" locked="0" layoutInCell="1" allowOverlap="1" wp14:anchorId="6F7677AB" wp14:editId="1DFA1DE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144145</wp:posOffset>
                  </wp:positionV>
                  <wp:extent cx="2185035" cy="252730"/>
                  <wp:effectExtent l="0" t="0" r="5715" b="0"/>
                  <wp:wrapSquare wrapText="bothSides"/>
                  <wp:docPr id="6" name="Gráfico 6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E5863" w14:textId="71518AF4" w:rsidR="00A96C6A" w:rsidRPr="00DB716D" w:rsidRDefault="00A96C6A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604CAD4C" w14:textId="78C78AD0" w:rsidR="00A96C6A" w:rsidRDefault="00A96C6A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1A253A36" w14:textId="77777777" w:rsidR="000A1745" w:rsidRDefault="000A1745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5A8420C" w14:textId="77777777" w:rsidR="00662FA8" w:rsidRPr="00DB716D" w:rsidRDefault="00662FA8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58E6B46E" w14:textId="25A4B4B5" w:rsidR="00A96C6A" w:rsidRPr="00DB716D" w:rsidRDefault="00A96C6A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AB547F0" w14:textId="5795A744" w:rsidR="00A96C6A" w:rsidRPr="00DB716D" w:rsidRDefault="00A96C6A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233EB6D1" w14:textId="37F844F8" w:rsidR="00A96C6A" w:rsidRPr="00DB716D" w:rsidRDefault="00A96C6A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A7ABE27" w14:textId="61DDB2C3" w:rsidR="00A96C6A" w:rsidRPr="00DB716D" w:rsidRDefault="00A96C6A" w:rsidP="009B412E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91ED95C" w14:textId="5B201650" w:rsidR="00A96C6A" w:rsidRPr="00373A64" w:rsidRDefault="00A96C6A" w:rsidP="00373A64">
            <w:pPr>
              <w:rPr>
                <w:color w:val="FFFFFF" w:themeColor="background1"/>
                <w:sz w:val="20"/>
                <w:lang w:val="en-US" w:bidi="es-ES"/>
              </w:rPr>
            </w:pPr>
          </w:p>
          <w:p w14:paraId="323ED4BD" w14:textId="39822E89" w:rsidR="00A96C6A" w:rsidRPr="00F974DE" w:rsidRDefault="00A96C6A" w:rsidP="00A96C6A">
            <w:pPr>
              <w:pStyle w:val="TtuloPanelIzquierdo"/>
              <w:rPr>
                <w:color w:val="FFFFFF" w:themeColor="background1"/>
                <w:sz w:val="16"/>
                <w:lang w:val="en-US" w:bidi="es-ES"/>
              </w:rPr>
            </w:pPr>
            <w:r w:rsidRPr="002964A3">
              <w:drawing>
                <wp:anchor distT="0" distB="0" distL="114300" distR="114300" simplePos="0" relativeHeight="251742208" behindDoc="0" locked="0" layoutInCell="1" allowOverlap="1" wp14:anchorId="17F10A9D" wp14:editId="1530EAAD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74DE">
              <w:rPr>
                <w:lang w:val="en-US"/>
              </w:rPr>
              <w:t xml:space="preserve">CERTIFICACIONES </w:t>
            </w:r>
          </w:p>
          <w:p w14:paraId="04D7AB96" w14:textId="4B681C92" w:rsidR="00A96C6A" w:rsidRDefault="00A96C6A" w:rsidP="00373A64">
            <w:pPr>
              <w:rPr>
                <w:b/>
                <w:color w:val="FFFFFF" w:themeColor="background1"/>
                <w:lang w:val="en-US" w:bidi="es-ES"/>
              </w:rPr>
            </w:pPr>
          </w:p>
          <w:p w14:paraId="78975DF7" w14:textId="77E41A73" w:rsidR="000E017F" w:rsidRPr="000E017F" w:rsidRDefault="000E017F" w:rsidP="009B412E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0E017F">
              <w:rPr>
                <w:b/>
                <w:color w:val="FFFFFF" w:themeColor="background1"/>
                <w:lang w:val="en-US" w:bidi="es-ES"/>
              </w:rPr>
              <w:t>Lenel Systems International</w:t>
            </w:r>
            <w:r>
              <w:rPr>
                <w:b/>
                <w:color w:val="FFFFFF" w:themeColor="background1"/>
                <w:lang w:val="en-US" w:bidi="es-ES"/>
              </w:rPr>
              <w:t>, Inc.</w:t>
            </w:r>
          </w:p>
          <w:p w14:paraId="5D99E6A9" w14:textId="656F9E18" w:rsidR="000E017F" w:rsidRPr="00954249" w:rsidRDefault="00CE79C2" w:rsidP="009B412E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>
              <w:rPr>
                <w:color w:val="FFFFFF" w:themeColor="background1"/>
                <w:sz w:val="14"/>
                <w:lang w:val="en-US" w:bidi="es-ES"/>
              </w:rPr>
              <w:t xml:space="preserve">Rochester, NY, USA | </w:t>
            </w:r>
            <w:r w:rsidR="000E017F" w:rsidRPr="00954249">
              <w:rPr>
                <w:color w:val="FFFFFF" w:themeColor="background1"/>
                <w:sz w:val="14"/>
                <w:lang w:val="en-US" w:bidi="es-ES"/>
              </w:rPr>
              <w:t>2006 – 2019</w:t>
            </w:r>
          </w:p>
          <w:p w14:paraId="7B4B7293" w14:textId="0F793CA9" w:rsidR="000E017F" w:rsidRPr="000E017F" w:rsidRDefault="000E017F" w:rsidP="009B412E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0E017F">
              <w:rPr>
                <w:color w:val="FFFFFF" w:themeColor="background1"/>
                <w:sz w:val="16"/>
                <w:lang w:val="en-US" w:bidi="es-ES"/>
              </w:rPr>
              <w:t>Access Control Certified Professional</w:t>
            </w:r>
          </w:p>
          <w:p w14:paraId="7C3112EA" w14:textId="77777777" w:rsidR="00F025F8" w:rsidRPr="00DB716D" w:rsidRDefault="000E017F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 w:bidi="es-ES"/>
              </w:rPr>
            </w:pPr>
            <w:r w:rsidRPr="00DB716D">
              <w:rPr>
                <w:color w:val="FFFFFF" w:themeColor="background1"/>
                <w:sz w:val="16"/>
                <w:lang w:val="es-PA" w:bidi="es-ES"/>
              </w:rPr>
              <w:t xml:space="preserve">Digital Video </w:t>
            </w:r>
            <w:r w:rsidRPr="003A3EDD">
              <w:rPr>
                <w:color w:val="FFFFFF" w:themeColor="background1"/>
                <w:sz w:val="16"/>
                <w:lang w:val="en-US" w:bidi="es-ES"/>
              </w:rPr>
              <w:t>Certified</w:t>
            </w:r>
            <w:r w:rsidRPr="00DB716D">
              <w:rPr>
                <w:color w:val="FFFFFF" w:themeColor="background1"/>
                <w:sz w:val="16"/>
                <w:lang w:val="es-PA" w:bidi="es-ES"/>
              </w:rPr>
              <w:t xml:space="preserve"> Professional</w:t>
            </w:r>
          </w:p>
          <w:p w14:paraId="460DD8F4" w14:textId="77777777" w:rsidR="00F025F8" w:rsidRPr="00DB716D" w:rsidRDefault="00F025F8" w:rsidP="009B412E">
            <w:pPr>
              <w:jc w:val="right"/>
              <w:rPr>
                <w:color w:val="FFFFFF" w:themeColor="background1"/>
                <w:sz w:val="16"/>
                <w:lang w:val="es-PA" w:bidi="es-ES"/>
              </w:rPr>
            </w:pPr>
          </w:p>
          <w:p w14:paraId="7820C22D" w14:textId="77CB61E4" w:rsidR="00F025F8" w:rsidRPr="00DB716D" w:rsidRDefault="00F025F8" w:rsidP="009B412E">
            <w:pPr>
              <w:jc w:val="right"/>
              <w:rPr>
                <w:b/>
                <w:color w:val="FFFFFF" w:themeColor="background1"/>
                <w:lang w:val="es-PA" w:bidi="es-ES"/>
              </w:rPr>
            </w:pPr>
            <w:r w:rsidRPr="00DB716D">
              <w:rPr>
                <w:b/>
                <w:color w:val="FFFFFF" w:themeColor="background1"/>
                <w:lang w:val="es-PA" w:bidi="es-ES"/>
              </w:rPr>
              <w:t>Genetec Inc.</w:t>
            </w:r>
          </w:p>
          <w:p w14:paraId="50776C27" w14:textId="09CCECBC" w:rsidR="00F025F8" w:rsidRPr="00DB716D" w:rsidRDefault="00CE79C2" w:rsidP="009B412E">
            <w:pPr>
              <w:jc w:val="right"/>
              <w:rPr>
                <w:color w:val="FFFFFF" w:themeColor="background1"/>
                <w:sz w:val="14"/>
                <w:lang w:val="es-PA" w:bidi="es-ES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México, México | </w:t>
            </w:r>
            <w:r w:rsidR="00F025F8" w:rsidRPr="00DB716D">
              <w:rPr>
                <w:color w:val="FFFFFF" w:themeColor="background1"/>
                <w:sz w:val="14"/>
                <w:lang w:val="es-PA" w:bidi="es-ES"/>
              </w:rPr>
              <w:t>2015 – 2019</w:t>
            </w:r>
          </w:p>
          <w:p w14:paraId="4CF735D8" w14:textId="77777777" w:rsidR="00F025F8" w:rsidRDefault="00F025F8" w:rsidP="00F025F8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F025F8">
              <w:rPr>
                <w:color w:val="FFFFFF" w:themeColor="background1"/>
                <w:sz w:val="16"/>
                <w:lang w:val="en-US" w:bidi="es-ES"/>
              </w:rPr>
              <w:t>Security Center Enterprise</w:t>
            </w:r>
            <w:r>
              <w:rPr>
                <w:color w:val="FFFFFF" w:themeColor="background1"/>
                <w:sz w:val="16"/>
                <w:lang w:val="en-US" w:bidi="es-ES"/>
              </w:rPr>
              <w:t xml:space="preserve"> Tech. </w:t>
            </w:r>
            <w:r w:rsidRPr="00F025F8">
              <w:rPr>
                <w:color w:val="FFFFFF" w:themeColor="background1"/>
                <w:sz w:val="16"/>
                <w:lang w:val="en-US" w:bidi="es-ES"/>
              </w:rPr>
              <w:t>Certification</w:t>
            </w:r>
          </w:p>
          <w:p w14:paraId="62F8A47E" w14:textId="728E31B3" w:rsidR="00F025F8" w:rsidRDefault="00F025F8" w:rsidP="00F025F8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F025F8">
              <w:rPr>
                <w:color w:val="FFFFFF" w:themeColor="background1"/>
                <w:sz w:val="16"/>
                <w:lang w:val="en-US" w:bidi="es-ES"/>
              </w:rPr>
              <w:t xml:space="preserve">Security Center </w:t>
            </w:r>
            <w:r>
              <w:rPr>
                <w:color w:val="FFFFFF" w:themeColor="background1"/>
                <w:sz w:val="16"/>
                <w:lang w:val="en-US" w:bidi="es-ES"/>
              </w:rPr>
              <w:t xml:space="preserve">Omnicast Tech. </w:t>
            </w:r>
            <w:r w:rsidRPr="00F025F8">
              <w:rPr>
                <w:color w:val="FFFFFF" w:themeColor="background1"/>
                <w:sz w:val="16"/>
                <w:lang w:val="en-US" w:bidi="es-ES"/>
              </w:rPr>
              <w:t>Certification</w:t>
            </w:r>
          </w:p>
          <w:p w14:paraId="0747E85A" w14:textId="63C4D91B" w:rsidR="00F025F8" w:rsidRDefault="00F025F8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F025F8">
              <w:rPr>
                <w:color w:val="FFFFFF" w:themeColor="background1"/>
                <w:sz w:val="16"/>
                <w:lang w:val="en-US" w:bidi="es-ES"/>
              </w:rPr>
              <w:t xml:space="preserve">Security Center </w:t>
            </w:r>
            <w:r>
              <w:rPr>
                <w:color w:val="FFFFFF" w:themeColor="background1"/>
                <w:sz w:val="16"/>
                <w:lang w:val="en-US" w:bidi="es-ES"/>
              </w:rPr>
              <w:t xml:space="preserve">Synergis Tech. </w:t>
            </w:r>
            <w:r w:rsidRPr="00F025F8">
              <w:rPr>
                <w:color w:val="FFFFFF" w:themeColor="background1"/>
                <w:sz w:val="16"/>
                <w:lang w:val="en-US" w:bidi="es-ES"/>
              </w:rPr>
              <w:t>Certification</w:t>
            </w:r>
          </w:p>
          <w:p w14:paraId="22CBBBDB" w14:textId="7CF277B4" w:rsidR="00742289" w:rsidRDefault="00742289" w:rsidP="00A96C6A">
            <w:pPr>
              <w:rPr>
                <w:color w:val="FFFFFF" w:themeColor="background1"/>
                <w:sz w:val="16"/>
                <w:lang w:val="en-US" w:bidi="es-ES"/>
              </w:rPr>
            </w:pPr>
          </w:p>
          <w:p w14:paraId="392A56D8" w14:textId="77777777" w:rsidR="00F974DE" w:rsidRPr="00DB716D" w:rsidRDefault="00F974DE" w:rsidP="00F974DE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A96C6A">
              <w:rPr>
                <w:b/>
                <w:color w:val="FFFFFF" w:themeColor="background1"/>
                <w:lang w:val="en-US" w:bidi="es-ES"/>
              </w:rPr>
              <w:t>Milestone Systems</w:t>
            </w:r>
            <w:r w:rsidRPr="00DB716D">
              <w:rPr>
                <w:b/>
                <w:color w:val="FFFFFF" w:themeColor="background1"/>
                <w:lang w:val="en-US" w:bidi="es-ES"/>
              </w:rPr>
              <w:t xml:space="preserve"> A/S</w:t>
            </w:r>
          </w:p>
          <w:p w14:paraId="28526873" w14:textId="1708B4AC" w:rsidR="00F974DE" w:rsidRPr="00DB716D" w:rsidRDefault="00CE79C2" w:rsidP="00F974DE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 w:rsidRPr="00DB716D">
              <w:rPr>
                <w:color w:val="FFFFFF" w:themeColor="background1"/>
                <w:sz w:val="14"/>
                <w:lang w:val="en-US" w:bidi="es-ES"/>
              </w:rPr>
              <w:t xml:space="preserve">Ciudad de Panamá, Panamá | </w:t>
            </w:r>
            <w:r w:rsidR="00F974DE" w:rsidRPr="00DB716D">
              <w:rPr>
                <w:color w:val="FFFFFF" w:themeColor="background1"/>
                <w:sz w:val="14"/>
                <w:lang w:val="en-US" w:bidi="es-ES"/>
              </w:rPr>
              <w:t>2016 – 2018</w:t>
            </w:r>
          </w:p>
          <w:p w14:paraId="7C7DBE4B" w14:textId="77777777" w:rsidR="00F974DE" w:rsidRDefault="00F974DE" w:rsidP="00F974DE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>
              <w:rPr>
                <w:color w:val="FFFFFF" w:themeColor="background1"/>
                <w:sz w:val="16"/>
                <w:lang w:val="en-US" w:bidi="es-ES"/>
              </w:rPr>
              <w:t>Milestone Advanced Certification</w:t>
            </w:r>
          </w:p>
          <w:p w14:paraId="0E042C6E" w14:textId="51DE76D7" w:rsidR="0069348D" w:rsidRDefault="00F974DE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>
              <w:rPr>
                <w:color w:val="FFFFFF" w:themeColor="background1"/>
                <w:sz w:val="16"/>
                <w:lang w:val="en-US" w:bidi="es-ES"/>
              </w:rPr>
              <w:t>Milestone Professional Certification</w:t>
            </w:r>
          </w:p>
          <w:p w14:paraId="5E81E60D" w14:textId="5036960E" w:rsidR="00742289" w:rsidRDefault="00742289" w:rsidP="00742289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59278528" w14:textId="474C0E8F" w:rsidR="00500C96" w:rsidRPr="00DB716D" w:rsidRDefault="00500C96" w:rsidP="00742289">
            <w:pPr>
              <w:jc w:val="right"/>
              <w:rPr>
                <w:b/>
                <w:color w:val="FFFFFF" w:themeColor="background1"/>
                <w:lang w:val="es-PA" w:bidi="es-ES"/>
              </w:rPr>
            </w:pPr>
            <w:r w:rsidRPr="00384926">
              <w:rPr>
                <w:b/>
                <w:color w:val="FFFFFF" w:themeColor="background1"/>
                <w:lang w:val="en-US" w:bidi="es-ES"/>
              </w:rPr>
              <w:t xml:space="preserve">On-Net Surveillance Systems, Inc. </w:t>
            </w:r>
            <w:r w:rsidRPr="00DB716D">
              <w:rPr>
                <w:b/>
                <w:color w:val="FFFFFF" w:themeColor="background1"/>
                <w:lang w:val="es-PA" w:bidi="es-ES"/>
              </w:rPr>
              <w:t>(ONSSI)</w:t>
            </w:r>
          </w:p>
          <w:p w14:paraId="4BD74D87" w14:textId="036F5AF2" w:rsidR="00500C96" w:rsidRPr="00DB716D" w:rsidRDefault="00CE79C2" w:rsidP="00742289">
            <w:pPr>
              <w:jc w:val="right"/>
              <w:rPr>
                <w:color w:val="FFFFFF" w:themeColor="background1"/>
                <w:sz w:val="14"/>
                <w:lang w:val="es-PA" w:bidi="es-ES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00C96" w:rsidRPr="00DB716D">
              <w:rPr>
                <w:color w:val="FFFFFF" w:themeColor="background1"/>
                <w:sz w:val="14"/>
                <w:lang w:val="es-PA" w:bidi="es-ES"/>
              </w:rPr>
              <w:t>2014</w:t>
            </w:r>
          </w:p>
          <w:p w14:paraId="6D6A6F74" w14:textId="292FE2FA" w:rsidR="00500C96" w:rsidRDefault="00500C96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500C96">
              <w:rPr>
                <w:color w:val="FFFFFF" w:themeColor="background1"/>
                <w:sz w:val="16"/>
                <w:lang w:val="en-US" w:bidi="es-ES"/>
              </w:rPr>
              <w:t>Ocularis Boot Camp Certification</w:t>
            </w:r>
          </w:p>
          <w:p w14:paraId="05F70523" w14:textId="77777777" w:rsidR="00384926" w:rsidRDefault="00384926" w:rsidP="00742289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2D2369D6" w14:textId="15E8517C" w:rsidR="00500C96" w:rsidRPr="00384926" w:rsidRDefault="00384926" w:rsidP="00742289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384926">
              <w:rPr>
                <w:b/>
                <w:color w:val="FFFFFF" w:themeColor="background1"/>
                <w:lang w:val="en-US" w:bidi="es-ES"/>
              </w:rPr>
              <w:t>Innovative Electronic Designs (IED)</w:t>
            </w:r>
          </w:p>
          <w:p w14:paraId="0C8AC4A9" w14:textId="1437E718" w:rsidR="00384926" w:rsidRPr="00384926" w:rsidRDefault="00CE79C2" w:rsidP="00742289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>
              <w:rPr>
                <w:color w:val="FFFFFF" w:themeColor="background1"/>
                <w:sz w:val="14"/>
                <w:lang w:val="en-US" w:bidi="es-ES"/>
              </w:rPr>
              <w:t xml:space="preserve">Louisville, Kentucky, USA | </w:t>
            </w:r>
            <w:r w:rsidR="00384926" w:rsidRPr="00384926">
              <w:rPr>
                <w:color w:val="FFFFFF" w:themeColor="background1"/>
                <w:sz w:val="14"/>
                <w:lang w:val="en-US" w:bidi="es-ES"/>
              </w:rPr>
              <w:t>2014</w:t>
            </w:r>
          </w:p>
          <w:p w14:paraId="4DDC217A" w14:textId="22BCB715" w:rsidR="00384926" w:rsidRDefault="00384926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384926">
              <w:rPr>
                <w:color w:val="FFFFFF" w:themeColor="background1"/>
                <w:sz w:val="16"/>
                <w:lang w:val="en-US" w:bidi="es-ES"/>
              </w:rPr>
              <w:t>GLOBALCOM Announcement Control System</w:t>
            </w:r>
          </w:p>
          <w:p w14:paraId="7AA2D12A" w14:textId="1CD0039F" w:rsidR="00384926" w:rsidRDefault="00384926" w:rsidP="00742289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732799D0" w14:textId="32E58F4B" w:rsidR="00384926" w:rsidRPr="00384926" w:rsidRDefault="00384926" w:rsidP="00742289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384926">
              <w:rPr>
                <w:b/>
                <w:color w:val="FFFFFF" w:themeColor="background1"/>
                <w:lang w:val="en-US" w:bidi="es-ES"/>
              </w:rPr>
              <w:t>SoftGuard Tech Corporation</w:t>
            </w:r>
          </w:p>
          <w:p w14:paraId="2BB70704" w14:textId="44751AE8" w:rsidR="00384926" w:rsidRPr="00384926" w:rsidRDefault="00CE79C2" w:rsidP="00742289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>
              <w:rPr>
                <w:color w:val="FFFFFF" w:themeColor="background1"/>
                <w:sz w:val="14"/>
                <w:lang w:val="en-US" w:bidi="es-ES"/>
              </w:rPr>
              <w:t xml:space="preserve">Bogotá, Colombia | </w:t>
            </w:r>
            <w:r w:rsidR="00384926" w:rsidRPr="00384926">
              <w:rPr>
                <w:color w:val="FFFFFF" w:themeColor="background1"/>
                <w:sz w:val="14"/>
                <w:lang w:val="en-US" w:bidi="es-ES"/>
              </w:rPr>
              <w:t>2013</w:t>
            </w:r>
          </w:p>
          <w:p w14:paraId="38002987" w14:textId="0830E2BA" w:rsidR="00384926" w:rsidRDefault="00384926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>
              <w:rPr>
                <w:color w:val="FFFFFF" w:themeColor="background1"/>
                <w:sz w:val="16"/>
                <w:lang w:val="en-US" w:bidi="es-ES"/>
              </w:rPr>
              <w:t>SoftGuard Monitoring Suite Certification</w:t>
            </w:r>
          </w:p>
          <w:p w14:paraId="5676A747" w14:textId="77777777" w:rsidR="00384926" w:rsidRDefault="00384926" w:rsidP="00742289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3B6B3A31" w14:textId="0D58297B" w:rsidR="0069348D" w:rsidRPr="00F974DE" w:rsidRDefault="0069348D" w:rsidP="00F025F8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F974DE">
              <w:rPr>
                <w:b/>
                <w:color w:val="FFFFFF" w:themeColor="background1"/>
                <w:lang w:val="en-US" w:bidi="es-ES"/>
              </w:rPr>
              <w:t xml:space="preserve">Pelco </w:t>
            </w:r>
            <w:r w:rsidRPr="00892A60">
              <w:rPr>
                <w:b/>
                <w:color w:val="FFFFFF" w:themeColor="background1"/>
                <w:lang w:val="en-US" w:bidi="es-ES"/>
              </w:rPr>
              <w:t>Systems</w:t>
            </w:r>
            <w:r w:rsidRPr="00F974DE">
              <w:rPr>
                <w:b/>
                <w:color w:val="FFFFFF" w:themeColor="background1"/>
                <w:lang w:val="en-US" w:bidi="es-ES"/>
              </w:rPr>
              <w:t>, Inc.</w:t>
            </w:r>
          </w:p>
          <w:p w14:paraId="0D02A79B" w14:textId="44882ACE" w:rsidR="00892A60" w:rsidRPr="00CE79C2" w:rsidRDefault="00CE79C2" w:rsidP="00F025F8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 w:rsidRPr="00CE79C2">
              <w:rPr>
                <w:color w:val="FFFFFF" w:themeColor="background1"/>
                <w:sz w:val="14"/>
                <w:lang w:val="en-US" w:bidi="es-ES"/>
              </w:rPr>
              <w:t>Clovis</w:t>
            </w:r>
            <w:r>
              <w:rPr>
                <w:color w:val="FFFFFF" w:themeColor="background1"/>
                <w:sz w:val="14"/>
                <w:lang w:val="en-US" w:bidi="es-ES"/>
              </w:rPr>
              <w:t xml:space="preserve">, California, USA | </w:t>
            </w:r>
            <w:r w:rsidR="00892A60" w:rsidRPr="00CE79C2">
              <w:rPr>
                <w:color w:val="FFFFFF" w:themeColor="background1"/>
                <w:sz w:val="14"/>
                <w:lang w:val="en-US" w:bidi="es-ES"/>
              </w:rPr>
              <w:t>2006 – 2007</w:t>
            </w:r>
          </w:p>
          <w:p w14:paraId="2056A2D0" w14:textId="75F53482" w:rsidR="00892A60" w:rsidRDefault="00892A60" w:rsidP="00F025F8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892A60">
              <w:rPr>
                <w:color w:val="FFFFFF" w:themeColor="background1"/>
                <w:sz w:val="16"/>
                <w:lang w:val="en-US" w:bidi="es-ES"/>
              </w:rPr>
              <w:t>Pelco Video Security System Design</w:t>
            </w:r>
          </w:p>
          <w:p w14:paraId="5D0AF7DB" w14:textId="74F7533C" w:rsidR="0069348D" w:rsidRDefault="0069348D" w:rsidP="00F025F8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>
              <w:rPr>
                <w:color w:val="FFFFFF" w:themeColor="background1"/>
                <w:sz w:val="16"/>
                <w:lang w:val="en-US" w:bidi="es-ES"/>
              </w:rPr>
              <w:t xml:space="preserve">Pelco </w:t>
            </w:r>
            <w:r w:rsidR="00892A60">
              <w:rPr>
                <w:color w:val="FFFFFF" w:themeColor="background1"/>
                <w:sz w:val="16"/>
                <w:lang w:val="en-US" w:bidi="es-ES"/>
              </w:rPr>
              <w:t xml:space="preserve">Endura </w:t>
            </w:r>
            <w:r>
              <w:rPr>
                <w:color w:val="FFFFFF" w:themeColor="background1"/>
                <w:sz w:val="16"/>
                <w:lang w:val="en-US" w:bidi="es-ES"/>
              </w:rPr>
              <w:t>Certified System Technician</w:t>
            </w:r>
          </w:p>
          <w:p w14:paraId="4FD15995" w14:textId="77777777" w:rsidR="005317C2" w:rsidRDefault="0069348D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>
              <w:rPr>
                <w:color w:val="FFFFFF" w:themeColor="background1"/>
                <w:sz w:val="16"/>
                <w:lang w:val="en-US" w:bidi="es-ES"/>
              </w:rPr>
              <w:t xml:space="preserve">Pelco </w:t>
            </w:r>
            <w:r w:rsidR="00892A60">
              <w:rPr>
                <w:color w:val="FFFFFF" w:themeColor="background1"/>
                <w:sz w:val="16"/>
                <w:lang w:val="en-US" w:bidi="es-ES"/>
              </w:rPr>
              <w:t xml:space="preserve">Endura </w:t>
            </w:r>
            <w:r>
              <w:rPr>
                <w:color w:val="FFFFFF" w:themeColor="background1"/>
                <w:sz w:val="16"/>
                <w:lang w:val="en-US" w:bidi="es-ES"/>
              </w:rPr>
              <w:t>Certified System Designer</w:t>
            </w:r>
          </w:p>
          <w:p w14:paraId="2D390840" w14:textId="77777777" w:rsidR="005317C2" w:rsidRDefault="005317C2" w:rsidP="005317C2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18645F75" w14:textId="77777777" w:rsidR="005317C2" w:rsidRPr="005317C2" w:rsidRDefault="005317C2" w:rsidP="005317C2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5317C2">
              <w:rPr>
                <w:b/>
                <w:color w:val="FFFFFF" w:themeColor="background1"/>
                <w:lang w:val="en-US" w:bidi="es-ES"/>
              </w:rPr>
              <w:t>Fluke Corporation</w:t>
            </w:r>
          </w:p>
          <w:p w14:paraId="06B2D334" w14:textId="36DF0983" w:rsidR="005317C2" w:rsidRPr="00CE79C2" w:rsidRDefault="00CE79C2" w:rsidP="005317C2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>
              <w:rPr>
                <w:color w:val="FFFFFF" w:themeColor="background1"/>
                <w:sz w:val="14"/>
                <w:lang w:val="en-US" w:bidi="es-ES"/>
              </w:rPr>
              <w:t xml:space="preserve">Ciudad de Panamá, Panamá | </w:t>
            </w:r>
            <w:r w:rsidR="005317C2" w:rsidRPr="00CE79C2">
              <w:rPr>
                <w:color w:val="FFFFFF" w:themeColor="background1"/>
                <w:sz w:val="14"/>
                <w:lang w:val="en-US" w:bidi="es-ES"/>
              </w:rPr>
              <w:t>2019</w:t>
            </w:r>
          </w:p>
          <w:p w14:paraId="3FFD9169" w14:textId="77777777" w:rsidR="005317C2" w:rsidRDefault="005317C2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color w:val="FFFFFF" w:themeColor="background1"/>
                <w:sz w:val="16"/>
                <w:lang w:val="en-US" w:bidi="es-ES"/>
              </w:rPr>
              <w:t>Certified Cabling Test Technician,</w:t>
            </w:r>
            <w:r>
              <w:rPr>
                <w:color w:val="FFFFFF" w:themeColor="background1"/>
                <w:sz w:val="16"/>
                <w:lang w:val="en-US" w:bidi="es-ES"/>
              </w:rPr>
              <w:t xml:space="preserve"> </w:t>
            </w:r>
            <w:r w:rsidRPr="005317C2">
              <w:rPr>
                <w:color w:val="FFFFFF" w:themeColor="background1"/>
                <w:sz w:val="16"/>
                <w:lang w:val="en-US" w:bidi="es-ES"/>
              </w:rPr>
              <w:t>Copper</w:t>
            </w:r>
          </w:p>
          <w:p w14:paraId="79282DE5" w14:textId="77777777" w:rsidR="005317C2" w:rsidRDefault="005317C2" w:rsidP="005317C2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color w:val="FFFFFF" w:themeColor="background1"/>
                <w:sz w:val="16"/>
                <w:lang w:val="en-US" w:bidi="es-ES"/>
              </w:rPr>
              <w:t xml:space="preserve"> </w:t>
            </w:r>
          </w:p>
          <w:p w14:paraId="5402E569" w14:textId="77777777" w:rsidR="005317C2" w:rsidRPr="005317C2" w:rsidRDefault="005317C2" w:rsidP="005317C2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5317C2">
              <w:rPr>
                <w:b/>
                <w:color w:val="FFFFFF" w:themeColor="background1"/>
                <w:lang w:val="en-US" w:bidi="es-ES"/>
              </w:rPr>
              <w:t>HID Global Corporation/ASSA ABLOY AB.</w:t>
            </w:r>
          </w:p>
          <w:p w14:paraId="08AAA409" w14:textId="21E84F4D" w:rsidR="005317C2" w:rsidRPr="005317C2" w:rsidRDefault="00CE79C2" w:rsidP="005317C2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>
              <w:rPr>
                <w:color w:val="FFFFFF" w:themeColor="background1"/>
                <w:sz w:val="14"/>
                <w:lang w:val="en-US" w:bidi="es-ES"/>
              </w:rPr>
              <w:t xml:space="preserve">Bogotá, Colombia | </w:t>
            </w:r>
            <w:r w:rsidR="005317C2" w:rsidRPr="005317C2">
              <w:rPr>
                <w:color w:val="FFFFFF" w:themeColor="background1"/>
                <w:sz w:val="14"/>
                <w:lang w:val="en-US" w:bidi="es-ES"/>
              </w:rPr>
              <w:t>201</w:t>
            </w:r>
            <w:r w:rsidR="004D269D">
              <w:rPr>
                <w:color w:val="FFFFFF" w:themeColor="background1"/>
                <w:sz w:val="14"/>
                <w:lang w:val="en-US" w:bidi="es-ES"/>
              </w:rPr>
              <w:t>8</w:t>
            </w:r>
          </w:p>
          <w:p w14:paraId="419B411E" w14:textId="493300B0" w:rsidR="005317C2" w:rsidRPr="005317C2" w:rsidRDefault="005317C2" w:rsidP="005317C2">
            <w:pPr>
              <w:jc w:val="right"/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  <w:t>FARGO Authorized Service Provider (ASP) Technical Training</w:t>
            </w:r>
          </w:p>
          <w:p w14:paraId="6CB46466" w14:textId="05851143" w:rsidR="005317C2" w:rsidRPr="005317C2" w:rsidRDefault="005317C2" w:rsidP="005317C2">
            <w:pPr>
              <w:jc w:val="right"/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  <w:t xml:space="preserve">FARGO DTC1500 Technical Certification Training  </w:t>
            </w:r>
          </w:p>
          <w:p w14:paraId="738876E7" w14:textId="77777777" w:rsidR="005317C2" w:rsidRPr="005317C2" w:rsidRDefault="005317C2" w:rsidP="005317C2">
            <w:pPr>
              <w:jc w:val="right"/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  <w:t>FARGO DTC5500LMX Technical Certification Training</w:t>
            </w:r>
          </w:p>
          <w:p w14:paraId="35BBBAA3" w14:textId="77777777" w:rsidR="005317C2" w:rsidRPr="005317C2" w:rsidRDefault="005317C2" w:rsidP="005317C2">
            <w:pPr>
              <w:jc w:val="right"/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  <w:t xml:space="preserve">FARGO DTCe Printers Technical Training </w:t>
            </w:r>
          </w:p>
          <w:p w14:paraId="18C6D7A2" w14:textId="2FDBAC6C" w:rsidR="0069348D" w:rsidRPr="005317C2" w:rsidRDefault="005317C2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</w:pPr>
            <w:r w:rsidRPr="005317C2"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  <w:t xml:space="preserve">FARGO HDP5000 Technical Training   </w:t>
            </w:r>
            <w:r w:rsidR="0069348D" w:rsidRPr="005317C2">
              <w:rPr>
                <w:rFonts w:ascii="Arial Narrow" w:hAnsi="Arial Narrow"/>
                <w:color w:val="FFFFFF" w:themeColor="background1"/>
                <w:sz w:val="16"/>
                <w:lang w:val="en-US" w:bidi="es-ES"/>
              </w:rPr>
              <w:t xml:space="preserve"> </w:t>
            </w:r>
          </w:p>
          <w:p w14:paraId="3C92CFC9" w14:textId="23F57193" w:rsidR="000E017F" w:rsidRDefault="000E017F" w:rsidP="00500C96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7229B186" w14:textId="77777777" w:rsidR="00500C96" w:rsidRPr="00500C96" w:rsidRDefault="00500C96" w:rsidP="00500C96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500C96">
              <w:rPr>
                <w:b/>
                <w:color w:val="FFFFFF" w:themeColor="background1"/>
                <w:lang w:val="en-US" w:bidi="es-ES"/>
              </w:rPr>
              <w:t>Safran Groupe / Morpho</w:t>
            </w:r>
          </w:p>
          <w:p w14:paraId="306359A6" w14:textId="34FD32A7" w:rsidR="00500C96" w:rsidRPr="00500C96" w:rsidRDefault="00CE79C2" w:rsidP="00500C96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 w:rsidRPr="003A3EDD">
              <w:rPr>
                <w:color w:val="FFFFFF" w:themeColor="background1"/>
                <w:sz w:val="14"/>
                <w:lang w:val="es-PA" w:bidi="es-ES"/>
              </w:rPr>
              <w:t>París</w:t>
            </w:r>
            <w:r>
              <w:rPr>
                <w:color w:val="FFFFFF" w:themeColor="background1"/>
                <w:sz w:val="14"/>
                <w:lang w:val="en-US" w:bidi="es-ES"/>
              </w:rPr>
              <w:t xml:space="preserve">, Francia | </w:t>
            </w:r>
            <w:r w:rsidR="00500C96" w:rsidRPr="00500C96">
              <w:rPr>
                <w:color w:val="FFFFFF" w:themeColor="background1"/>
                <w:sz w:val="14"/>
                <w:lang w:val="en-US" w:bidi="es-ES"/>
              </w:rPr>
              <w:t>2012</w:t>
            </w:r>
          </w:p>
          <w:p w14:paraId="19E048F0" w14:textId="77777777" w:rsidR="00500C96" w:rsidRDefault="00500C96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>
              <w:rPr>
                <w:color w:val="FFFFFF" w:themeColor="background1"/>
                <w:sz w:val="16"/>
                <w:lang w:val="en-US" w:bidi="es-ES"/>
              </w:rPr>
              <w:t>MorphoAccess Biometric Terminals Certification</w:t>
            </w:r>
          </w:p>
          <w:p w14:paraId="38AE5972" w14:textId="77777777" w:rsidR="00A96C6A" w:rsidRDefault="00A96C6A" w:rsidP="00500C96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</w:p>
          <w:p w14:paraId="58984E2D" w14:textId="77777777" w:rsidR="00A96C6A" w:rsidRPr="00A96C6A" w:rsidRDefault="00A96C6A" w:rsidP="00500C96">
            <w:pPr>
              <w:jc w:val="right"/>
              <w:rPr>
                <w:b/>
                <w:color w:val="FFFFFF" w:themeColor="background1"/>
                <w:lang w:val="es-PA" w:bidi="es-ES"/>
              </w:rPr>
            </w:pPr>
            <w:r w:rsidRPr="00A96C6A">
              <w:rPr>
                <w:b/>
                <w:color w:val="FFFFFF" w:themeColor="background1"/>
                <w:lang w:val="es-PA" w:bidi="es-ES"/>
              </w:rPr>
              <w:t>Siemens Aktiengesellschaft</w:t>
            </w:r>
          </w:p>
          <w:p w14:paraId="0DE89B48" w14:textId="736F1671" w:rsidR="00A96C6A" w:rsidRPr="007A68F4" w:rsidRDefault="00A96C6A" w:rsidP="00500C96">
            <w:pPr>
              <w:jc w:val="right"/>
              <w:rPr>
                <w:color w:val="FFFFFF" w:themeColor="background1"/>
                <w:sz w:val="14"/>
                <w:lang w:val="es-PA" w:bidi="es-ES"/>
              </w:rPr>
            </w:pPr>
            <w:r w:rsidRPr="007A68F4">
              <w:rPr>
                <w:color w:val="FFFFFF" w:themeColor="background1"/>
                <w:sz w:val="14"/>
                <w:lang w:val="es-PA" w:bidi="es-ES"/>
              </w:rPr>
              <w:t>Ciudad de México</w:t>
            </w:r>
            <w:r w:rsidR="007A68F4" w:rsidRPr="007A68F4">
              <w:rPr>
                <w:color w:val="FFFFFF" w:themeColor="background1"/>
                <w:sz w:val="14"/>
                <w:lang w:val="es-PA" w:bidi="es-ES"/>
              </w:rPr>
              <w:t>, México</w:t>
            </w:r>
            <w:r w:rsidRPr="007A68F4">
              <w:rPr>
                <w:color w:val="FFFFFF" w:themeColor="background1"/>
                <w:sz w:val="14"/>
                <w:lang w:val="es-PA" w:bidi="es-ES"/>
              </w:rPr>
              <w:t xml:space="preserve"> | 1997</w:t>
            </w:r>
          </w:p>
          <w:p w14:paraId="29FDA2A8" w14:textId="7E0E3F2C" w:rsidR="00A96C6A" w:rsidRDefault="00A96C6A" w:rsidP="00500C96">
            <w:pPr>
              <w:jc w:val="right"/>
              <w:rPr>
                <w:color w:val="FFFFFF" w:themeColor="background1"/>
                <w:sz w:val="16"/>
                <w:lang w:val="es-PA" w:bidi="es-ES"/>
              </w:rPr>
            </w:pPr>
            <w:r>
              <w:rPr>
                <w:color w:val="FFFFFF" w:themeColor="background1"/>
                <w:sz w:val="16"/>
                <w:lang w:val="es-PA" w:bidi="es-ES"/>
              </w:rPr>
              <w:t xml:space="preserve">Controladores </w:t>
            </w:r>
            <w:r w:rsidR="007A68F4">
              <w:rPr>
                <w:color w:val="FFFFFF" w:themeColor="background1"/>
                <w:sz w:val="16"/>
                <w:lang w:val="es-PA" w:bidi="es-ES"/>
              </w:rPr>
              <w:t xml:space="preserve">SIMATIC </w:t>
            </w:r>
            <w:r>
              <w:rPr>
                <w:color w:val="FFFFFF" w:themeColor="background1"/>
                <w:sz w:val="16"/>
                <w:lang w:val="es-PA" w:bidi="es-ES"/>
              </w:rPr>
              <w:t>S7</w:t>
            </w:r>
            <w:r w:rsidR="007A68F4">
              <w:rPr>
                <w:color w:val="FFFFFF" w:themeColor="background1"/>
                <w:sz w:val="16"/>
                <w:lang w:val="es-PA" w:bidi="es-ES"/>
              </w:rPr>
              <w:t xml:space="preserve"> </w:t>
            </w:r>
          </w:p>
          <w:p w14:paraId="612C0791" w14:textId="07BCD115" w:rsidR="00A96C6A" w:rsidRDefault="00A96C6A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 w:bidi="es-ES"/>
              </w:rPr>
            </w:pPr>
            <w:r w:rsidRPr="00A96C6A">
              <w:rPr>
                <w:color w:val="FFFFFF" w:themeColor="background1"/>
                <w:sz w:val="16"/>
                <w:lang w:val="es-PA" w:bidi="es-ES"/>
              </w:rPr>
              <w:t>Técnicas de Regulación Digital</w:t>
            </w:r>
            <w:r w:rsidR="007A68F4">
              <w:rPr>
                <w:color w:val="FFFFFF" w:themeColor="background1"/>
                <w:sz w:val="16"/>
                <w:lang w:val="es-PA" w:bidi="es-ES"/>
              </w:rPr>
              <w:t xml:space="preserve"> (PID)</w:t>
            </w:r>
          </w:p>
          <w:p w14:paraId="71ADD8FC" w14:textId="356A2AE4" w:rsidR="007A68F4" w:rsidRDefault="007A68F4" w:rsidP="00500C96">
            <w:pPr>
              <w:jc w:val="right"/>
              <w:rPr>
                <w:color w:val="FFFFFF" w:themeColor="background1"/>
                <w:sz w:val="16"/>
                <w:lang w:val="es-PA" w:bidi="es-ES"/>
              </w:rPr>
            </w:pPr>
          </w:p>
          <w:p w14:paraId="48DFCF7A" w14:textId="3D5300AF" w:rsidR="007A68F4" w:rsidRPr="00DB716D" w:rsidRDefault="007A68F4" w:rsidP="00500C96">
            <w:pPr>
              <w:jc w:val="right"/>
              <w:rPr>
                <w:b/>
                <w:color w:val="FFFFFF" w:themeColor="background1"/>
                <w:lang w:val="en-US" w:bidi="es-ES"/>
              </w:rPr>
            </w:pPr>
            <w:r w:rsidRPr="00DB716D">
              <w:rPr>
                <w:b/>
                <w:color w:val="FFFFFF" w:themeColor="background1"/>
                <w:lang w:val="en-US" w:bidi="es-ES"/>
              </w:rPr>
              <w:t>KHS GmbH</w:t>
            </w:r>
          </w:p>
          <w:p w14:paraId="7A5C7479" w14:textId="111A69A1" w:rsidR="00A96C6A" w:rsidRPr="007A68F4" w:rsidRDefault="007A68F4" w:rsidP="00500C96">
            <w:pPr>
              <w:jc w:val="right"/>
              <w:rPr>
                <w:color w:val="FFFFFF" w:themeColor="background1"/>
                <w:sz w:val="14"/>
                <w:lang w:val="en-US" w:bidi="es-ES"/>
              </w:rPr>
            </w:pPr>
            <w:r w:rsidRPr="007A68F4">
              <w:rPr>
                <w:color w:val="FFFFFF" w:themeColor="background1"/>
                <w:sz w:val="14"/>
                <w:lang w:val="en-US" w:bidi="es-ES"/>
              </w:rPr>
              <w:t xml:space="preserve">Dormunt, </w:t>
            </w:r>
            <w:r w:rsidRPr="003A3EDD">
              <w:rPr>
                <w:color w:val="FFFFFF" w:themeColor="background1"/>
                <w:sz w:val="14"/>
                <w:lang w:val="es-PA" w:bidi="es-ES"/>
              </w:rPr>
              <w:t>Alemania</w:t>
            </w:r>
            <w:r w:rsidRPr="007A68F4">
              <w:rPr>
                <w:color w:val="FFFFFF" w:themeColor="background1"/>
                <w:sz w:val="14"/>
                <w:lang w:val="en-US" w:bidi="es-ES"/>
              </w:rPr>
              <w:t xml:space="preserve"> | 1998 </w:t>
            </w:r>
          </w:p>
          <w:p w14:paraId="1A12E148" w14:textId="49972F4D" w:rsidR="00500C96" w:rsidRDefault="007A68F4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n-US" w:bidi="es-ES"/>
              </w:rPr>
            </w:pPr>
            <w:r w:rsidRPr="007A68F4">
              <w:rPr>
                <w:color w:val="FFFFFF" w:themeColor="background1"/>
                <w:sz w:val="16"/>
                <w:lang w:val="en-US" w:bidi="es-ES"/>
              </w:rPr>
              <w:t>Bottling Systems Tec</w:t>
            </w:r>
            <w:r>
              <w:rPr>
                <w:color w:val="FFFFFF" w:themeColor="background1"/>
                <w:sz w:val="16"/>
                <w:lang w:val="en-US" w:bidi="es-ES"/>
              </w:rPr>
              <w:t>hnology Certification</w:t>
            </w:r>
          </w:p>
          <w:p w14:paraId="47FE6CC5" w14:textId="7E76127D" w:rsidR="007A68F4" w:rsidRDefault="007A68F4" w:rsidP="00500C96">
            <w:pPr>
              <w:jc w:val="right"/>
              <w:rPr>
                <w:color w:val="FFFFFF" w:themeColor="background1"/>
                <w:sz w:val="16"/>
                <w:lang w:val="en-US" w:bidi="es-ES"/>
              </w:rPr>
            </w:pPr>
          </w:p>
          <w:p w14:paraId="12B04311" w14:textId="148F3306" w:rsidR="007A68F4" w:rsidRPr="00DB716D" w:rsidRDefault="007A68F4" w:rsidP="00500C96">
            <w:pPr>
              <w:jc w:val="right"/>
              <w:rPr>
                <w:b/>
                <w:color w:val="FFFFFF" w:themeColor="background1"/>
                <w:lang w:val="es-PA" w:bidi="es-ES"/>
              </w:rPr>
            </w:pPr>
            <w:r w:rsidRPr="00DB716D">
              <w:rPr>
                <w:b/>
                <w:color w:val="FFFFFF" w:themeColor="background1"/>
                <w:lang w:val="es-PA" w:bidi="es-ES"/>
              </w:rPr>
              <w:t>Electrihogar, S.A.</w:t>
            </w:r>
          </w:p>
          <w:p w14:paraId="54A52F6A" w14:textId="0BC9E296" w:rsidR="007A68F4" w:rsidRPr="00373A64" w:rsidRDefault="007A68F4" w:rsidP="00500C96">
            <w:pPr>
              <w:jc w:val="right"/>
              <w:rPr>
                <w:color w:val="FFFFFF" w:themeColor="background1"/>
                <w:sz w:val="14"/>
                <w:lang w:val="es-PA" w:bidi="es-ES"/>
              </w:rPr>
            </w:pPr>
            <w:r w:rsidRPr="00373A64">
              <w:rPr>
                <w:color w:val="FFFFFF" w:themeColor="background1"/>
                <w:sz w:val="14"/>
                <w:lang w:val="es-PA" w:bidi="es-ES"/>
              </w:rPr>
              <w:t>Ciudad de Panamá, Panamá | 1998</w:t>
            </w:r>
          </w:p>
          <w:p w14:paraId="6F53FC60" w14:textId="57BE25DB" w:rsidR="00F60D0C" w:rsidRPr="00373A64" w:rsidRDefault="007A68F4" w:rsidP="0036667C">
            <w:pPr>
              <w:pBdr>
                <w:bottom w:val="single" w:sz="2" w:space="1" w:color="595959" w:themeColor="text1" w:themeTint="A6"/>
              </w:pBdr>
              <w:jc w:val="right"/>
              <w:rPr>
                <w:lang w:val="es-PA" w:bidi="es-ES"/>
              </w:rPr>
            </w:pPr>
            <w:r w:rsidRPr="00373A64">
              <w:rPr>
                <w:color w:val="FFFFFF" w:themeColor="background1"/>
                <w:sz w:val="16"/>
                <w:lang w:val="es-PA" w:bidi="es-ES"/>
              </w:rPr>
              <w:t xml:space="preserve">Allen Bradley RSLogix 500 </w:t>
            </w:r>
            <w:r w:rsidRPr="00373A64">
              <w:rPr>
                <w:color w:val="FFFFFF" w:themeColor="background1"/>
                <w:sz w:val="16"/>
                <w:lang w:val="en-US" w:bidi="es-ES"/>
              </w:rPr>
              <w:t>Programming</w:t>
            </w:r>
          </w:p>
        </w:tc>
        <w:tc>
          <w:tcPr>
            <w:tcW w:w="850" w:type="dxa"/>
          </w:tcPr>
          <w:p w14:paraId="3E1525E7" w14:textId="4C5BDD84" w:rsidR="001B2ABD" w:rsidRPr="00373A64" w:rsidRDefault="001B2ABD" w:rsidP="009B412E">
            <w:pPr>
              <w:rPr>
                <w:lang w:val="es-PA"/>
              </w:rPr>
            </w:pPr>
          </w:p>
        </w:tc>
        <w:tc>
          <w:tcPr>
            <w:tcW w:w="7258" w:type="dxa"/>
          </w:tcPr>
          <w:p w14:paraId="72E561AF" w14:textId="696AB32A" w:rsidR="00CB51CC" w:rsidRPr="00373A64" w:rsidRDefault="00CB51CC" w:rsidP="009B412E">
            <w:pPr>
              <w:rPr>
                <w:lang w:val="es-PA"/>
              </w:rPr>
            </w:pPr>
          </w:p>
          <w:p w14:paraId="64E1597A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34329488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1378FEE0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23D68635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77E766E2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0362DED2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030AD55E" w14:textId="77777777" w:rsidR="00CB51CC" w:rsidRPr="00373A64" w:rsidRDefault="00CB51CC" w:rsidP="009B412E">
            <w:pPr>
              <w:rPr>
                <w:lang w:val="es-PA"/>
              </w:rPr>
            </w:pPr>
          </w:p>
          <w:p w14:paraId="51A817AB" w14:textId="71ECC609" w:rsidR="00694314" w:rsidRPr="00373A64" w:rsidRDefault="00694314" w:rsidP="009B412E">
            <w:pPr>
              <w:rPr>
                <w:lang w:val="es-PA"/>
              </w:rPr>
            </w:pPr>
          </w:p>
          <w:p w14:paraId="23764633" w14:textId="0B6FE0FB" w:rsidR="00AA3735" w:rsidRPr="00373A64" w:rsidRDefault="00AA3735" w:rsidP="009B412E">
            <w:pPr>
              <w:rPr>
                <w:lang w:val="es-PA"/>
              </w:rPr>
            </w:pPr>
          </w:p>
          <w:p w14:paraId="5E16B77A" w14:textId="7BD364DA" w:rsidR="00AA3735" w:rsidRPr="00373A64" w:rsidRDefault="00AA3735" w:rsidP="009B412E">
            <w:pPr>
              <w:rPr>
                <w:lang w:val="es-PA"/>
              </w:rPr>
            </w:pPr>
          </w:p>
          <w:p w14:paraId="77D0F26F" w14:textId="77777777" w:rsidR="00B643FA" w:rsidRPr="00373A64" w:rsidRDefault="00B643FA" w:rsidP="009B412E">
            <w:pPr>
              <w:rPr>
                <w:lang w:val="es-PA"/>
              </w:rPr>
            </w:pPr>
          </w:p>
          <w:p w14:paraId="38A0CE85" w14:textId="6F58C922" w:rsidR="00036450" w:rsidRDefault="00AA2589" w:rsidP="009B412E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1E4CB3" wp14:editId="3C7ABDD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001553383"/>
                <w:placeholder>
                  <w:docPart w:val="33F898C3E4CE42378AEDDDDF571435A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643FA">
                  <w:t>EXPERIENCIA LABORAL</w:t>
                </w:r>
              </w:sdtContent>
            </w:sdt>
          </w:p>
          <w:p w14:paraId="50BEB474" w14:textId="2FB48C9E" w:rsidR="002136C0" w:rsidRPr="009B412E" w:rsidRDefault="002136C0" w:rsidP="009B412E">
            <w:pPr>
              <w:rPr>
                <w:sz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83"/>
              <w:gridCol w:w="4115"/>
            </w:tblGrid>
            <w:tr w:rsidR="00631845" w14:paraId="06076357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C1F952B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  <w:r>
                    <w:rPr>
                      <w:b/>
                    </w:rPr>
                    <w:t>Directos de Tecnología</w:t>
                  </w:r>
                </w:p>
                <w:p w14:paraId="32AA45B9" w14:textId="77777777" w:rsidR="00631845" w:rsidRPr="00FD5DE5" w:rsidRDefault="00631845" w:rsidP="00DB716D">
                  <w:pPr>
                    <w:framePr w:hSpace="141" w:wrap="around" w:vAnchor="text" w:hAnchor="text" w:y="1"/>
                    <w:suppressOverlap/>
                    <w:rPr>
                      <w:sz w:val="16"/>
                    </w:rPr>
                  </w:pPr>
                  <w:r w:rsidRPr="00FD5DE5">
                    <w:rPr>
                      <w:sz w:val="16"/>
                    </w:rPr>
                    <w:t>2005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-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Hasta el Presente</w:t>
                  </w:r>
                </w:p>
                <w:p w14:paraId="49419F66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58CFA0C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3C619113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631845">
                    <w:t xml:space="preserve">Gerencia del Departamento de </w:t>
                  </w:r>
                  <w:r>
                    <w:t>Tecnología</w:t>
                  </w:r>
                  <w:r w:rsidRPr="00631845">
                    <w:t xml:space="preserve"> en las áreas de Seguridad Electrónica</w:t>
                  </w:r>
                  <w:r>
                    <w:t xml:space="preserve">, </w:t>
                  </w:r>
                  <w:r w:rsidRPr="00631845">
                    <w:t xml:space="preserve">Sistemas, Comunicaciones, CCTV, Control de Acceso, Detección de Intrusos, Detección de Incendios, Sistemas electrónicos de </w:t>
                  </w:r>
                  <w:r>
                    <w:t>c</w:t>
                  </w:r>
                  <w:r w:rsidRPr="00631845">
                    <w:t>ontrainteligencia</w:t>
                  </w:r>
                </w:p>
              </w:tc>
            </w:tr>
            <w:tr w:rsidR="00631845" w14:paraId="40CFAB6A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47AC77C" w14:textId="65B86C07" w:rsidR="00631845" w:rsidRDefault="00631845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Servicios T</w:t>
                  </w:r>
                  <w:r w:rsidR="008A018E">
                    <w:rPr>
                      <w:b/>
                    </w:rPr>
                    <w:t>ácti</w:t>
                  </w:r>
                  <w:r>
                    <w:rPr>
                      <w:b/>
                    </w:rPr>
                    <w:t>cos de Seguridad, S.A.</w:t>
                  </w:r>
                </w:p>
                <w:p w14:paraId="5543D9CE" w14:textId="77777777" w:rsidR="00631845" w:rsidRPr="008258F7" w:rsidRDefault="00631845" w:rsidP="00DB716D">
                  <w:pPr>
                    <w:framePr w:hSpace="141" w:wrap="around" w:vAnchor="text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707940C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68C74C86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FD5DE5" w14:paraId="73713B5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79EFC936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F07164C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4DEF6136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631845" w14:paraId="3B29D677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9FE79EE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988D16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1692E82" w14:textId="3C98B8DD" w:rsidR="00631845" w:rsidRDefault="0063184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FD5DE5" w14:paraId="4A272672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F1577A3" w14:textId="77777777" w:rsidR="00FD5DE5" w:rsidRPr="00FD5DE5" w:rsidRDefault="00FD5DE5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Gerente de Ingeniería y Mantenimiento</w:t>
                  </w:r>
                </w:p>
                <w:p w14:paraId="059B7672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  <w:r w:rsidRPr="00FD5DE5">
                    <w:rPr>
                      <w:sz w:val="16"/>
                    </w:rPr>
                    <w:t>2000 - 2005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81B98CE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C1E2D1" w14:textId="5BF3C99B" w:rsidR="00FD5DE5" w:rsidRDefault="00FD5DE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FD5DE5">
                    <w:t>Gerencia de Ingeniería, Mantenimiento, Soporte Técnico y Proyectos del Área de Operaciones y Producción de la Planta Cervecera. Departamentos a cargo: Sala de Máquinas, Electricidad, Mecánica, Soldadura, Mantenimiento, Electrónica, Instrumentación y Control.</w:t>
                  </w:r>
                </w:p>
              </w:tc>
            </w:tr>
            <w:tr w:rsidR="00FD5DE5" w14:paraId="53323C91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AFAB7EF" w14:textId="77777777" w:rsidR="00FD5DE5" w:rsidRPr="00FD5DE5" w:rsidRDefault="00FD5DE5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5F6F2177" w14:textId="77777777" w:rsidR="00FD5DE5" w:rsidRPr="008258F7" w:rsidRDefault="00FD5DE5" w:rsidP="00DB716D">
                  <w:pPr>
                    <w:framePr w:hSpace="141" w:wrap="around" w:vAnchor="text" w:hAnchor="text" w:y="1"/>
                    <w:suppressOverlap/>
                    <w:rPr>
                      <w:b/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63C3AC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F56777A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631845" w14:paraId="1E3FE6A9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494A57D3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1808A0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90FCD32" w14:textId="39D98E2D" w:rsidR="00631845" w:rsidRDefault="0063184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631845" w14:paraId="33B8792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4809FAA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579EE10" w14:textId="77777777" w:rsidR="00631845" w:rsidRDefault="0063184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51AEA338" w14:textId="0102362D" w:rsidR="00631845" w:rsidRDefault="0063184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8258F7" w14:paraId="474CCF8F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70CB6E4" w14:textId="77777777" w:rsidR="008258F7" w:rsidRPr="008258F7" w:rsidRDefault="008258F7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8258F7">
                    <w:rPr>
                      <w:b/>
                    </w:rPr>
                    <w:t>Jefe de Departamento de Sistemas de Control e Instrumentación.</w:t>
                  </w:r>
                </w:p>
                <w:p w14:paraId="4DD12DFB" w14:textId="77777777" w:rsidR="008258F7" w:rsidRDefault="008258F7" w:rsidP="00DB716D">
                  <w:pPr>
                    <w:framePr w:hSpace="141" w:wrap="around" w:vAnchor="text" w:hAnchor="text" w:y="1"/>
                    <w:suppressOverlap/>
                  </w:pPr>
                  <w:r w:rsidRPr="008258F7">
                    <w:rPr>
                      <w:sz w:val="16"/>
                    </w:rPr>
                    <w:t>1998 - 2000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CDDD843" w14:textId="77777777" w:rsidR="008258F7" w:rsidRDefault="008258F7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BE79A1" w14:textId="586672B0" w:rsidR="008258F7" w:rsidRDefault="008258F7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8258F7">
                    <w:t>Encargado del Diseño, Planificación,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8258F7" w14:paraId="75106570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8C37205" w14:textId="77777777" w:rsidR="008258F7" w:rsidRPr="00FD5DE5" w:rsidRDefault="008258F7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2CFA1830" w14:textId="77777777" w:rsidR="008258F7" w:rsidRPr="008258F7" w:rsidRDefault="008258F7" w:rsidP="00DB716D">
                  <w:pPr>
                    <w:framePr w:hSpace="141" w:wrap="around" w:vAnchor="text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17EB245" w14:textId="77777777" w:rsidR="008258F7" w:rsidRDefault="008258F7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4489C9D2" w14:textId="77777777" w:rsidR="008258F7" w:rsidRDefault="008258F7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FD5DE5" w14:paraId="32A0D102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11065F6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D2453FA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5B66DD8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FD5DE5" w14:paraId="48B29BB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E7F15E3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C778F57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21C2C956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06430" w14:paraId="64213E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70CB385" w14:textId="77777777" w:rsidR="00906430" w:rsidRPr="00906430" w:rsidRDefault="00906430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906430">
                    <w:rPr>
                      <w:b/>
                    </w:rPr>
                    <w:t>Ingeniero de Sistemas de Control e</w:t>
                  </w:r>
                  <w:r>
                    <w:rPr>
                      <w:b/>
                    </w:rPr>
                    <w:t xml:space="preserve"> </w:t>
                  </w:r>
                  <w:r w:rsidRPr="00906430">
                    <w:rPr>
                      <w:b/>
                    </w:rPr>
                    <w:t>Instrumentación</w:t>
                  </w:r>
                </w:p>
                <w:p w14:paraId="0D4FA859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</w:pPr>
                  <w:r w:rsidRPr="00906430">
                    <w:rPr>
                      <w:sz w:val="16"/>
                    </w:rPr>
                    <w:t>1996-1998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3FA0632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9CC77EA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906430">
                    <w:t>Encargado de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906430" w14:paraId="34F4D14E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A61BD36" w14:textId="77777777" w:rsidR="00906430" w:rsidRPr="00FD5DE5" w:rsidRDefault="00906430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42A4BB80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B9F325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CB19D85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FD5DE5" w14:paraId="629BD71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2F0E7CF2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9DC210F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CED31C9" w14:textId="77777777" w:rsidR="00FD5DE5" w:rsidRDefault="00FD5DE5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06430" w14:paraId="0F6A2A62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F977CED" w14:textId="5B454A14" w:rsidR="009B412E" w:rsidRDefault="009B412E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1A05555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3EF6716D" w14:textId="77777777" w:rsidR="00906430" w:rsidRDefault="00906430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6182370B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3208DFA5" w14:textId="7777777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Ingeniero de Soporte Técnico de Departamento de Informática</w:t>
                  </w:r>
                </w:p>
                <w:p w14:paraId="74F24F19" w14:textId="0F816CB4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  <w:r w:rsidRPr="0097693B">
                    <w:rPr>
                      <w:sz w:val="16"/>
                    </w:rPr>
                    <w:t>1995 – 1996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ED15584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0FCA5DEE" w14:textId="6DE483EE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97693B">
                    <w:t xml:space="preserve">Encargado de Soporte Técnico </w:t>
                  </w:r>
                  <w:r w:rsidR="00D13171">
                    <w:t xml:space="preserve">del Centro de Datos, </w:t>
                  </w:r>
                  <w:r w:rsidRPr="0097693B">
                    <w:t>Redes, Servidores</w:t>
                  </w:r>
                  <w:r w:rsidR="00D13171">
                    <w:t>, software, aplicaciones, sistemas operativos</w:t>
                  </w:r>
                  <w:r w:rsidRPr="0097693B">
                    <w:t xml:space="preserve"> y equipos informáticos</w:t>
                  </w:r>
                  <w:r>
                    <w:t xml:space="preserve"> del equipo administrativo y operativo de la empresa.</w:t>
                  </w:r>
                  <w:r w:rsidR="00D13171">
                    <w:t xml:space="preserve"> Entrenador de aplicaciones de Microsoft Office.</w:t>
                  </w:r>
                </w:p>
              </w:tc>
            </w:tr>
            <w:tr w:rsidR="0097693B" w14:paraId="23ADA0A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3304E167" w14:textId="77777777" w:rsidR="0097693B" w:rsidRPr="00FD5DE5" w:rsidRDefault="0097693B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0AF5910C" w14:textId="5D480A8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9CA2366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ABCAFB6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7D65432C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3F84A4F" w14:textId="7777777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7476AD3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9DA0E59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5C4003E7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A5165F2" w14:textId="0CC23BEF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  <w:p w14:paraId="1281FF5E" w14:textId="77777777" w:rsidR="000E017F" w:rsidRDefault="000E017F" w:rsidP="00DB716D">
                  <w:pPr>
                    <w:framePr w:hSpace="141" w:wrap="around" w:vAnchor="text" w:hAnchor="text" w:y="1"/>
                    <w:suppressOverlap/>
                  </w:pPr>
                </w:p>
                <w:p w14:paraId="0E3E7E55" w14:textId="77777777" w:rsidR="00AA3735" w:rsidRDefault="00AA3735" w:rsidP="00DB716D">
                  <w:pPr>
                    <w:framePr w:hSpace="141" w:wrap="around" w:vAnchor="text" w:hAnchor="text" w:y="1"/>
                    <w:suppressOverlap/>
                  </w:pPr>
                </w:p>
                <w:p w14:paraId="0E2979A5" w14:textId="4A252663" w:rsidR="00AA3735" w:rsidRPr="0097693B" w:rsidRDefault="00AA3735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82C67E3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A9A4B1B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010C89D5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522FD099" w14:textId="08EBC841" w:rsidR="0097693B" w:rsidRPr="0097693B" w:rsidRDefault="0097693B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lastRenderedPageBreak/>
                    <w:t>Analista-Programador</w:t>
                  </w:r>
                </w:p>
                <w:p w14:paraId="66A1600B" w14:textId="5A4D834E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  <w:r w:rsidRPr="0097693B">
                    <w:rPr>
                      <w:sz w:val="16"/>
                    </w:rPr>
                    <w:t>1994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7EE7470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71F5E2D9" w14:textId="17E25A4A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97693B">
                    <w:t>Diseño y Adición de nuevos módulos y Modificaciones al Sistema de Pedidos de Empleados (Sistema CPCP).</w:t>
                  </w:r>
                </w:p>
              </w:tc>
            </w:tr>
            <w:tr w:rsidR="0097693B" w14:paraId="46598E5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7522C21A" w14:textId="7777777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Colgate-Palmolive (C.A.) Inc.</w:t>
                  </w:r>
                </w:p>
                <w:p w14:paraId="7B287AD4" w14:textId="35F5F933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AFD1F16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3B9E6370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780AC8EF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D029CEE" w14:textId="7777777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84B49ED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0B5FDF6B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0A0152AE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0AFD860" w14:textId="7777777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0C8AD4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D36CA73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0D655E" w14:paraId="37A4C6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31B7147" w14:textId="77777777" w:rsidR="000D655E" w:rsidRPr="0097693B" w:rsidRDefault="000D655E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7AD6770D" w14:textId="5CFA108B" w:rsidR="000D655E" w:rsidRPr="0097693B" w:rsidRDefault="000D655E" w:rsidP="00DB716D">
                  <w:pPr>
                    <w:framePr w:hSpace="141" w:wrap="around" w:vAnchor="text" w:hAnchor="text" w:y="1"/>
                    <w:suppressOverlap/>
                  </w:pPr>
                  <w:r w:rsidRPr="0097693B">
                    <w:rPr>
                      <w:sz w:val="16"/>
                    </w:rPr>
                    <w:t>199</w:t>
                  </w: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0A219B3" w14:textId="77777777" w:rsidR="000D655E" w:rsidRDefault="000D655E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420A44A" w14:textId="77777777" w:rsidR="000D655E" w:rsidRDefault="000D655E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0D655E">
                    <w:t>Diseño</w:t>
                  </w:r>
                  <w:r>
                    <w:t xml:space="preserve">, Desarrollo, Implementación y Mantenimiento </w:t>
                  </w:r>
                  <w:r w:rsidRPr="000D655E">
                    <w:t>del Sistema NOTAM (Sistema de Manejo de Información Aeronáutica)</w:t>
                  </w:r>
                  <w:r>
                    <w:t>.</w:t>
                  </w:r>
                </w:p>
                <w:p w14:paraId="35C091C3" w14:textId="14493235" w:rsidR="000D655E" w:rsidRDefault="000D655E" w:rsidP="00DB716D">
                  <w:pPr>
                    <w:framePr w:hSpace="141" w:wrap="around" w:vAnchor="text" w:hAnchor="text" w:y="1"/>
                    <w:suppressOverlap/>
                    <w:jc w:val="both"/>
                  </w:pPr>
                  <w:r w:rsidRPr="000D655E">
                    <w:t>Realización del Diseño General para el Proyecto de Automatización del Pago de la Tasa Aeroportuaria.</w:t>
                  </w:r>
                </w:p>
              </w:tc>
            </w:tr>
            <w:tr w:rsidR="000D655E" w14:paraId="6293F5C7" w14:textId="77777777" w:rsidTr="00A8086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15A33B2C" w14:textId="77777777" w:rsidR="000D655E" w:rsidRPr="000D655E" w:rsidRDefault="000D655E" w:rsidP="00DB716D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0D655E">
                    <w:rPr>
                      <w:b/>
                    </w:rPr>
                    <w:t>Dirección de Aeronáutica Civil/OACI</w:t>
                  </w:r>
                </w:p>
                <w:p w14:paraId="1AD1BEE3" w14:textId="5939A668" w:rsidR="000D655E" w:rsidRPr="0097693B" w:rsidRDefault="000D655E" w:rsidP="00DB716D">
                  <w:pPr>
                    <w:framePr w:hSpace="141" w:wrap="around" w:vAnchor="text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B94BB77" w14:textId="77777777" w:rsidR="000D655E" w:rsidRDefault="000D655E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3E8BC7E" w14:textId="77777777" w:rsidR="000D655E" w:rsidRDefault="000D655E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  <w:tr w:rsidR="0097693B" w14:paraId="6B31632A" w14:textId="77777777" w:rsidTr="00A8086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0597588" w14:textId="77777777" w:rsidR="0097693B" w:rsidRP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FEB9A0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5123F316" w14:textId="77777777" w:rsidR="0097693B" w:rsidRDefault="0097693B" w:rsidP="00DB716D">
                  <w:pPr>
                    <w:framePr w:hSpace="141" w:wrap="around" w:vAnchor="text" w:hAnchor="text" w:y="1"/>
                    <w:suppressOverlap/>
                    <w:jc w:val="both"/>
                  </w:pPr>
                </w:p>
              </w:tc>
            </w:tr>
          </w:tbl>
          <w:p w14:paraId="39873BAF" w14:textId="77777777" w:rsidR="00662FA8" w:rsidRDefault="00662FA8" w:rsidP="00662FA8"/>
          <w:p w14:paraId="381CD1F6" w14:textId="6A82DDE3" w:rsidR="003646FA" w:rsidRDefault="003646FA" w:rsidP="003646FA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0E52395" wp14:editId="3192DB6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690E">
              <w:t>areas de</w:t>
            </w:r>
            <w:r>
              <w:t xml:space="preserve"> </w:t>
            </w:r>
            <w:r w:rsidR="00AB690E">
              <w:t>especialidad</w:t>
            </w:r>
          </w:p>
          <w:p w14:paraId="44AFA1CF" w14:textId="77777777" w:rsidR="003646FA" w:rsidRDefault="003646FA" w:rsidP="003646FA"/>
          <w:tbl>
            <w:tblPr>
              <w:tblStyle w:val="Tablaconcuadrcula"/>
              <w:tblW w:w="7133" w:type="dxa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shd w:val="clear" w:color="auto" w:fill="BED3E4" w:themeFill="accent1" w:themeFillTint="99"/>
              <w:tblLayout w:type="fixed"/>
              <w:tblCellMar>
                <w:top w:w="51" w:type="dxa"/>
                <w:left w:w="113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2378"/>
              <w:gridCol w:w="2378"/>
            </w:tblGrid>
            <w:tr w:rsidR="00AA5CDB" w14:paraId="00E91D0E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1C64E568" w14:textId="442AA11F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2C665B">
                    <w:rPr>
                      <w:sz w:val="14"/>
                    </w:rPr>
                    <w:t>Administración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5C192AE" w14:textId="0993B434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Calidad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E251D7D" w14:textId="4210E345" w:rsidR="002C665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Acceso</w:t>
                  </w:r>
                </w:p>
              </w:tc>
            </w:tr>
            <w:tr w:rsidR="00AA5CDB" w14:paraId="297D8732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0A0C50FF" w14:textId="7640AA91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58BEEE1" w14:textId="24A713B5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Bases de Datos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457DB1C" w14:textId="30711F2E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Gestión de Video Digital</w:t>
                  </w:r>
                </w:p>
              </w:tc>
            </w:tr>
            <w:tr w:rsidR="00AA5CDB" w14:paraId="59F0FC22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4FB845F8" w14:textId="6E0573A2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Integración con Interfaces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B611126" w14:textId="7A2830C4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Redes y Comunicaciones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5DBBD12" w14:textId="773114D1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Robos</w:t>
                  </w:r>
                </w:p>
              </w:tc>
            </w:tr>
            <w:tr w:rsidR="00AA5CDB" w14:paraId="417A735E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293130A0" w14:textId="3D277B0D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5F233F77" w14:textId="2B0410F6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Operativos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646B429" w14:textId="43480231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Incendios</w:t>
                  </w:r>
                </w:p>
              </w:tc>
            </w:tr>
            <w:tr w:rsidR="00AA5CDB" w14:paraId="36C90907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63F35E03" w14:textId="3A75D34B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Gráfico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A6A7A47" w14:textId="1998240D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Servidores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1E19976" w14:textId="02B4498F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de Rastreo GPS</w:t>
                  </w:r>
                </w:p>
              </w:tc>
            </w:tr>
            <w:tr w:rsidR="00AA5CDB" w14:paraId="354993B1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712BFEF9" w14:textId="0D30A736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Entrenamiento de Personal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FE19CA7" w14:textId="1358C1BD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Automatización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D4398CB" w14:textId="51C0F7EE" w:rsidR="00AA5CDB" w:rsidRPr="002C665B" w:rsidRDefault="002C665B" w:rsidP="003A432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Virtualización</w:t>
                  </w:r>
                </w:p>
              </w:tc>
            </w:tr>
            <w:tr w:rsidR="00AA5CDB" w14:paraId="60EA6C1C" w14:textId="77777777" w:rsidTr="003A4324">
              <w:tc>
                <w:tcPr>
                  <w:tcW w:w="2377" w:type="dxa"/>
                  <w:shd w:val="clear" w:color="auto" w:fill="BED3E4" w:themeFill="accent1" w:themeFillTint="99"/>
                </w:tcPr>
                <w:p w14:paraId="47582BFA" w14:textId="03F74E9E" w:rsidR="00AA5CDB" w:rsidRPr="002C665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Auditorías de Seguridad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C9BEF4A" w14:textId="2EBD3F31" w:rsidR="00AA5CD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PLC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53798B7" w14:textId="1E3609C5" w:rsidR="00AA5CDB" w:rsidRDefault="002C665B" w:rsidP="003A4324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Desarrollo de Reportes</w:t>
                  </w:r>
                </w:p>
              </w:tc>
            </w:tr>
          </w:tbl>
          <w:p w14:paraId="336F42DA" w14:textId="77777777" w:rsidR="00AB690E" w:rsidRDefault="00AB690E" w:rsidP="00AB690E">
            <w:pPr>
              <w:rPr>
                <w:sz w:val="14"/>
              </w:rPr>
            </w:pPr>
          </w:p>
          <w:p w14:paraId="106F5CF6" w14:textId="1F51D80A" w:rsidR="00D70BDA" w:rsidRDefault="00D70BDA" w:rsidP="00D70BDA">
            <w:pPr>
              <w:pStyle w:val="Ttulo2"/>
            </w:pPr>
            <w:r>
              <w:t>HABILIDADES TÉCNICAS</w:t>
            </w:r>
            <w:r w:rsidR="00A96C6A" w:rsidRPr="002964A3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C460E5" wp14:editId="21D9C36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AB006" w14:textId="77777777" w:rsidR="006C477E" w:rsidRDefault="006C477E" w:rsidP="00D70BDA"/>
          <w:p w14:paraId="30CDA367" w14:textId="46CE6FA5" w:rsidR="00A96C6A" w:rsidRPr="00D70BDA" w:rsidRDefault="00A96C6A" w:rsidP="00D70BDA"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321A2A08" wp14:editId="18E56C26">
                  <wp:extent cx="2240915" cy="1742917"/>
                  <wp:effectExtent l="0" t="0" r="6985" b="0"/>
                  <wp:docPr id="21" name="Gráfico 21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r w:rsidR="006C477E">
              <w:t xml:space="preserve"> </w:t>
            </w:r>
            <w:r w:rsidR="00DF5B28"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789DF577" wp14:editId="20B96B8D">
                  <wp:extent cx="2240915" cy="1742917"/>
                  <wp:effectExtent l="0" t="0" r="6985" b="0"/>
                  <wp:docPr id="10" name="Gráfico 10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B80986C" w14:textId="77777777" w:rsidR="00AB690E" w:rsidRDefault="00AB690E" w:rsidP="00AB690E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437030A7" wp14:editId="4207411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PASATIEMPOS / INTERESES</w:t>
            </w:r>
            <w:bookmarkStart w:id="0" w:name="_GoBack"/>
            <w:bookmarkEnd w:id="0"/>
          </w:p>
          <w:p w14:paraId="2F6421D4" w14:textId="77777777" w:rsidR="00AB690E" w:rsidRPr="000C51AF" w:rsidRDefault="00AB690E" w:rsidP="00AB690E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AB690E" w14:paraId="01409319" w14:textId="77777777" w:rsidTr="00B46E46"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7C4D2B9B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F729D81" w14:textId="77777777" w:rsidR="00AB690E" w:rsidRPr="005F3C5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5B112F62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 w:rsidRPr="00C32297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B58378B" wp14:editId="72578777">
                              <wp:extent cx="227337" cy="227337"/>
                              <wp:effectExtent l="0" t="0" r="1270" b="1270"/>
                              <wp:docPr id="198" name="Imagen 198" descr="D:\Gonzalo\Documents\Personal\New folder (2)\181501-interface\png\brows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Gonzalo\Documents\Personal\New folder (2)\181501-interface\png\brows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824" cy="234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53B46B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 w:rsidRPr="00A520A2">
                          <w:rPr>
                            <w:color w:val="000000" w:themeColor="text1"/>
                            <w:sz w:val="10"/>
                            <w:lang w:val="en-US"/>
                          </w:rPr>
                          <w:t>Self-Learning</w:t>
                        </w:r>
                      </w:p>
                      <w:p w14:paraId="4F3D4356" w14:textId="77777777" w:rsidR="00AB690E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</w:pPr>
                      </w:p>
                    </w:tc>
                  </w:tr>
                </w:tbl>
                <w:p w14:paraId="378ED2B1" w14:textId="77777777" w:rsidR="00AB690E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6E949293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D35B407" w14:textId="77777777" w:rsidR="00AB690E" w:rsidRPr="0093384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n-US"/>
                          </w:rPr>
                        </w:pPr>
                      </w:p>
                      <w:p w14:paraId="104867AF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F4D45F" wp14:editId="258408F8">
                              <wp:extent cx="271108" cy="227879"/>
                              <wp:effectExtent l="0" t="0" r="0" b="1270"/>
                              <wp:docPr id="210" name="Imagen 210" descr="Resultado de imagen para repairing icon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sultado de imagen para repairing icon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59198" cy="3019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E50DB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n-US"/>
                          </w:rPr>
                          <w:t>Repairing</w:t>
                        </w:r>
                      </w:p>
                      <w:p w14:paraId="5430C8CF" w14:textId="77777777" w:rsidR="00AB690E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</w:pPr>
                      </w:p>
                    </w:tc>
                  </w:tr>
                </w:tbl>
                <w:p w14:paraId="54C80863" w14:textId="77777777" w:rsidR="00AB690E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50B9F002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8F6A8E4" w14:textId="77777777" w:rsidR="00AB690E" w:rsidRPr="0093384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n-US"/>
                          </w:rPr>
                        </w:pPr>
                      </w:p>
                      <w:p w14:paraId="49B9EE05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58DE5F" wp14:editId="4D57B8E7">
                              <wp:extent cx="223234" cy="223234"/>
                              <wp:effectExtent l="0" t="0" r="5715" b="5715"/>
                              <wp:docPr id="214" name="Imagen 21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234" cy="223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D22AF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n-US"/>
                          </w:rPr>
                          <w:t>Graphic Design</w:t>
                        </w:r>
                      </w:p>
                      <w:p w14:paraId="305890DB" w14:textId="77777777" w:rsidR="00AB690E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</w:pPr>
                      </w:p>
                    </w:tc>
                  </w:tr>
                </w:tbl>
                <w:p w14:paraId="08395D63" w14:textId="77777777" w:rsidR="00AB690E" w:rsidRDefault="00AB690E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79EB5DBA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BC05E95" w14:textId="77777777" w:rsidR="00AB690E" w:rsidRPr="0093384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n-US"/>
                          </w:rPr>
                        </w:pPr>
                      </w:p>
                      <w:p w14:paraId="3DF935C6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 w:rsidRPr="00933846">
                          <w:rPr>
                            <w:noProof/>
                          </w:rPr>
                          <w:drawing>
                            <wp:inline distT="0" distB="0" distL="0" distR="0" wp14:anchorId="395D6051" wp14:editId="4E44DA91">
                              <wp:extent cx="250725" cy="230505"/>
                              <wp:effectExtent l="0" t="0" r="0" b="0"/>
                              <wp:docPr id="200" name="Imagen 200" descr="D:\Gonzalo\Documents\Personal\New folder (2)\1578100-photography\png\005-camera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Gonzalo\Documents\Personal\New folder (2)\1578100-photography\png\005-camera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06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7002" cy="23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90B6E3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n-US"/>
                          </w:rPr>
                          <w:t>Photography</w:t>
                        </w:r>
                      </w:p>
                      <w:p w14:paraId="76C4E0A7" w14:textId="77777777" w:rsidR="00AB690E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</w:pPr>
                      </w:p>
                    </w:tc>
                  </w:tr>
                </w:tbl>
                <w:p w14:paraId="55779A89" w14:textId="77777777" w:rsidR="00AB690E" w:rsidRDefault="00AB690E" w:rsidP="00DB716D">
                  <w:pPr>
                    <w:framePr w:hSpace="141" w:wrap="around" w:vAnchor="text" w:hAnchor="text" w:y="1"/>
                    <w:suppressOverlap/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2463CB75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8705E3F" w14:textId="77777777" w:rsidR="00AB690E" w:rsidRPr="0093384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n-US"/>
                          </w:rPr>
                        </w:pPr>
                      </w:p>
                      <w:p w14:paraId="39DC86FB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281D008" wp14:editId="09169734">
                              <wp:extent cx="224790" cy="224790"/>
                              <wp:effectExtent l="0" t="0" r="3810" b="3810"/>
                              <wp:docPr id="204" name="Imagen 204" descr="C:\Users\Gonzalo\AppData\Local\Microsoft\Windows\Temporary Internet Files\Content.MSO\8A10894A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Gonzalo\AppData\Local\Microsoft\Windows\Temporary Internet Files\Content.MSO\8A10894A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40" cy="236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C331AD5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n-US"/>
                          </w:rPr>
                          <w:t>Traveling</w:t>
                        </w:r>
                      </w:p>
                      <w:p w14:paraId="2F993A71" w14:textId="77777777" w:rsidR="00AB690E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</w:pPr>
                      </w:p>
                    </w:tc>
                  </w:tr>
                </w:tbl>
                <w:p w14:paraId="23810925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392E1428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48886A" w14:textId="77777777" w:rsidR="00AB690E" w:rsidRPr="0093384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n-US"/>
                          </w:rPr>
                        </w:pPr>
                      </w:p>
                      <w:p w14:paraId="01A6184A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2B366A1" wp14:editId="777505ED">
                              <wp:extent cx="220980" cy="220980"/>
                              <wp:effectExtent l="0" t="0" r="7620" b="7620"/>
                              <wp:docPr id="208" name="Imagen 208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097" cy="245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BFE70D3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n-US"/>
                          </w:rPr>
                          <w:t>Movies</w:t>
                        </w:r>
                      </w:p>
                      <w:p w14:paraId="4B3B335B" w14:textId="77777777" w:rsidR="00AB690E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</w:pPr>
                      </w:p>
                    </w:tc>
                  </w:tr>
                </w:tbl>
                <w:p w14:paraId="37C8242A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14:paraId="47912B4C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4202CBD" w14:textId="77777777" w:rsidR="00AB690E" w:rsidRPr="00933846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sz w:val="8"/>
                            <w:lang w:val="en-US"/>
                          </w:rPr>
                        </w:pPr>
                      </w:p>
                      <w:p w14:paraId="3160FB18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  <w:rPr>
                            <w:lang w:val="en-US"/>
                          </w:rPr>
                        </w:pPr>
                        <w:r w:rsidRPr="00933846">
                          <w:rPr>
                            <w:noProof/>
                          </w:rPr>
                          <w:drawing>
                            <wp:inline distT="0" distB="0" distL="0" distR="0" wp14:anchorId="5F715453" wp14:editId="19BCDE7A">
                              <wp:extent cx="227527" cy="227527"/>
                              <wp:effectExtent l="0" t="0" r="1270" b="1270"/>
                              <wp:docPr id="209" name="Imagen 209" descr="D:\Gonzalo\Documents\Personal\New folder (2)\1577054-gaming\png\016-computer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D:\Gonzalo\Documents\Personal\New folder (2)\1577054-gaming\png\016-computer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685" cy="233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8D968A" w14:textId="77777777" w:rsidR="00AB690E" w:rsidRPr="00A520A2" w:rsidRDefault="00AB690E" w:rsidP="00DB716D">
                        <w:pPr>
                          <w:framePr w:hSpace="141" w:wrap="around" w:vAnchor="text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n-US"/>
                          </w:rPr>
                          <w:t>Gamming</w:t>
                        </w:r>
                      </w:p>
                      <w:p w14:paraId="02D52FA3" w14:textId="77777777" w:rsidR="00AB690E" w:rsidRDefault="00AB690E" w:rsidP="00DB716D">
                        <w:pPr>
                          <w:framePr w:hSpace="141" w:wrap="around" w:vAnchor="text" w:hAnchor="text" w:y="1"/>
                          <w:suppressOverlap/>
                          <w:jc w:val="center"/>
                        </w:pPr>
                      </w:p>
                    </w:tc>
                  </w:tr>
                </w:tbl>
                <w:p w14:paraId="2736ED76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</w:tr>
            <w:tr w:rsidR="00AB690E" w14:paraId="40ECAE81" w14:textId="77777777" w:rsidTr="00B46E46">
              <w:tc>
                <w:tcPr>
                  <w:tcW w:w="1049" w:type="dxa"/>
                </w:tcPr>
                <w:p w14:paraId="2557E7A5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p w14:paraId="385E7C4F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p w14:paraId="1BD3C01A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p w14:paraId="257D55B3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p w14:paraId="544D8CF7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p w14:paraId="3E25D0DF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  <w:tc>
                <w:tcPr>
                  <w:tcW w:w="1049" w:type="dxa"/>
                </w:tcPr>
                <w:p w14:paraId="4BCADF7D" w14:textId="77777777" w:rsidR="00AB690E" w:rsidRPr="00933846" w:rsidRDefault="00AB690E" w:rsidP="00DB716D">
                  <w:pPr>
                    <w:framePr w:hSpace="141" w:wrap="around" w:vAnchor="text" w:hAnchor="text" w:y="1"/>
                    <w:suppressOverlap/>
                    <w:jc w:val="center"/>
                    <w:rPr>
                      <w:sz w:val="8"/>
                      <w:lang w:val="en-US"/>
                    </w:rPr>
                  </w:pPr>
                </w:p>
              </w:tc>
            </w:tr>
          </w:tbl>
          <w:p w14:paraId="154111B3" w14:textId="77777777" w:rsidR="00742289" w:rsidRDefault="00742289" w:rsidP="00742289"/>
          <w:p w14:paraId="76E8A586" w14:textId="2FDB9071" w:rsidR="006C477E" w:rsidRPr="00BA7193" w:rsidRDefault="006C477E" w:rsidP="00742289"/>
        </w:tc>
      </w:tr>
    </w:tbl>
    <w:p w14:paraId="4A9541E1" w14:textId="7EF05E1A" w:rsidR="0043117B" w:rsidRPr="0069348D" w:rsidRDefault="001F2B9C" w:rsidP="0069348D">
      <w:pPr>
        <w:tabs>
          <w:tab w:val="left" w:pos="990"/>
        </w:tabs>
      </w:pPr>
      <w:r w:rsidRPr="002964A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82559B0" wp14:editId="6656F82A">
            <wp:simplePos x="0" y="0"/>
            <wp:positionH relativeFrom="margin">
              <wp:posOffset>-610870</wp:posOffset>
            </wp:positionH>
            <wp:positionV relativeFrom="paragraph">
              <wp:posOffset>-2949575</wp:posOffset>
            </wp:positionV>
            <wp:extent cx="2592070" cy="16764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A3">
        <w:rPr>
          <w:noProof/>
        </w:rPr>
        <w:drawing>
          <wp:anchor distT="0" distB="0" distL="114300" distR="114300" simplePos="0" relativeHeight="251689984" behindDoc="0" locked="0" layoutInCell="1" allowOverlap="1" wp14:anchorId="2CC4735A" wp14:editId="42C81E1E">
            <wp:simplePos x="0" y="0"/>
            <wp:positionH relativeFrom="margin">
              <wp:posOffset>-610870</wp:posOffset>
            </wp:positionH>
            <wp:positionV relativeFrom="paragraph">
              <wp:posOffset>-5595620</wp:posOffset>
            </wp:positionV>
            <wp:extent cx="2592070" cy="1676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RPr="0069348D" w:rsidSect="000C51AF">
      <w:headerReference w:type="default" r:id="rId23"/>
      <w:headerReference w:type="first" r:id="rId24"/>
      <w:pgSz w:w="12240" w:h="15840" w:code="1"/>
      <w:pgMar w:top="0" w:right="0" w:bottom="0" w:left="0" w:header="22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AA23" w14:textId="77777777" w:rsidR="00BB516E" w:rsidRDefault="00BB516E" w:rsidP="000C45FF">
      <w:r>
        <w:separator/>
      </w:r>
    </w:p>
  </w:endnote>
  <w:endnote w:type="continuationSeparator" w:id="0">
    <w:p w14:paraId="4459D948" w14:textId="77777777" w:rsidR="00BB516E" w:rsidRDefault="00BB516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FE8EF" w14:textId="77777777" w:rsidR="00BB516E" w:rsidRDefault="00BB516E" w:rsidP="000C45FF">
      <w:r>
        <w:separator/>
      </w:r>
    </w:p>
  </w:footnote>
  <w:footnote w:type="continuationSeparator" w:id="0">
    <w:p w14:paraId="6AEA1D85" w14:textId="77777777" w:rsidR="00BB516E" w:rsidRDefault="00BB516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2900" w:type="dxa"/>
      <w:tblInd w:w="-567" w:type="dxa"/>
      <w:tblBorders>
        <w:top w:val="none" w:sz="0" w:space="0" w:color="auto"/>
        <w:left w:val="none" w:sz="0" w:space="0" w:color="auto"/>
        <w:bottom w:val="thickThinSmallGap" w:sz="24" w:space="0" w:color="355D7E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245"/>
      <w:gridCol w:w="7655"/>
    </w:tblGrid>
    <w:tr w:rsidR="001C2CDB" w14:paraId="425C5BA9" w14:textId="77777777" w:rsidTr="000C51AF">
      <w:tc>
        <w:tcPr>
          <w:tcW w:w="5245" w:type="dxa"/>
          <w:tcBorders>
            <w:bottom w:val="nil"/>
          </w:tcBorders>
        </w:tcPr>
        <w:p w14:paraId="1B3B7274" w14:textId="4002C868" w:rsidR="001C2CDB" w:rsidRDefault="0069348D">
          <w:pPr>
            <w:pStyle w:val="Encabezado"/>
          </w:pPr>
          <w:r w:rsidRPr="001B0127">
            <w:rPr>
              <w:noProof/>
              <w:color w:val="BED3E4" w:themeColor="accent1" w:themeTint="99"/>
              <w:lang w:bidi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3E23293" wp14:editId="6B217AB8">
                    <wp:simplePos x="0" y="0"/>
                    <wp:positionH relativeFrom="page">
                      <wp:posOffset>523875</wp:posOffset>
                    </wp:positionH>
                    <wp:positionV relativeFrom="page">
                      <wp:posOffset>203683</wp:posOffset>
                    </wp:positionV>
                    <wp:extent cx="2361565" cy="719455"/>
                    <wp:effectExtent l="0" t="0" r="0" b="444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565" cy="719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7B3CF" w14:textId="77777777" w:rsidR="0069348D" w:rsidRPr="00954249" w:rsidRDefault="0069348D" w:rsidP="0069348D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954249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GONZALO MANUEL N</w:t>
                                </w:r>
                                <w:r w:rsidRPr="00954249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ÚÑEZ BÓSQUEZ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23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41.25pt;margin-top:16.05pt;width:185.95pt;height:5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" filled="f" stroked="f">
                    <v:textbox>
                      <w:txbxContent>
                        <w:p w14:paraId="4A87B3CF" w14:textId="77777777" w:rsidR="0069348D" w:rsidRPr="00954249" w:rsidRDefault="0069348D" w:rsidP="0069348D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954249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GONZALO MANUEL N</w:t>
                          </w:r>
                          <w:r w:rsidRPr="00954249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ÚÑEZ BÓSQUEZ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7655" w:type="dxa"/>
          <w:tcBorders>
            <w:bottom w:val="nil"/>
          </w:tcBorders>
        </w:tcPr>
        <w:p w14:paraId="474D17D3" w14:textId="041734DA" w:rsidR="001B0127" w:rsidRDefault="001B0127">
          <w:pPr>
            <w:pStyle w:val="Encabezado"/>
            <w:rPr>
              <w:b/>
              <w:color w:val="355D7E" w:themeColor="accent1" w:themeShade="80"/>
            </w:rPr>
          </w:pPr>
        </w:p>
        <w:p w14:paraId="52A295DF" w14:textId="28375A8B" w:rsidR="001F2B9C" w:rsidRPr="00CA4C85" w:rsidRDefault="000C51AF" w:rsidP="00CA4C85">
          <w:pPr>
            <w:pStyle w:val="Ttulo2"/>
          </w:pPr>
          <w:r w:rsidRPr="002964A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627AC9" wp14:editId="592BDAA2">
                <wp:simplePos x="0" y="0"/>
                <wp:positionH relativeFrom="column">
                  <wp:posOffset>-36195</wp:posOffset>
                </wp:positionH>
                <wp:positionV relativeFrom="paragraph">
                  <wp:posOffset>331470</wp:posOffset>
                </wp:positionV>
                <wp:extent cx="4867200" cy="187200"/>
                <wp:effectExtent l="0" t="0" r="0" b="0"/>
                <wp:wrapNone/>
                <wp:docPr id="240" name="Imagen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90" t="-62762" b="-97321"/>
                        <a:stretch/>
                      </pic:blipFill>
                      <pic:spPr bwMode="auto">
                        <a:xfrm flipH="1">
                          <a:off x="0" y="0"/>
                          <a:ext cx="48672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2CDB" w:rsidRPr="001F2B9C">
            <w:t xml:space="preserve">EXPERIENCIA </w:t>
          </w:r>
          <w:r w:rsidR="00CA4C85">
            <w:t>LABORAL</w:t>
          </w:r>
          <w:r w:rsidR="001C2CDB" w:rsidRPr="001F2B9C">
            <w:t xml:space="preserve"> (Continuación...)</w:t>
          </w:r>
          <w:r w:rsidR="00E420AA" w:rsidRPr="002964A3">
            <w:t xml:space="preserve"> </w:t>
          </w:r>
        </w:p>
      </w:tc>
    </w:tr>
  </w:tbl>
  <w:p w14:paraId="74F93DD0" w14:textId="45CF0EC7" w:rsidR="008258F7" w:rsidRDefault="0069348D">
    <w:pPr>
      <w:pStyle w:val="Encabezado"/>
    </w:pPr>
    <w:r w:rsidRPr="001C2CDB"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AA0DEC" wp14:editId="3A82F3EA">
              <wp:simplePos x="0" y="0"/>
              <wp:positionH relativeFrom="page">
                <wp:posOffset>-4445</wp:posOffset>
              </wp:positionH>
              <wp:positionV relativeFrom="page">
                <wp:posOffset>1027974</wp:posOffset>
              </wp:positionV>
              <wp:extent cx="2631440" cy="32702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440" cy="3270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5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106B1" w14:textId="77777777" w:rsidR="0069348D" w:rsidRPr="00431F9E" w:rsidRDefault="0069348D" w:rsidP="0069348D">
                          <w:pPr>
                            <w:pStyle w:val="Ttulo3"/>
                            <w:spacing w:before="60"/>
                            <w:ind w:left="-141" w:right="151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</w:pPr>
                          <w:r w:rsidRPr="00431F9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  <w:t>Ingeniero de 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A0DEC" id="Rectángulo 20" o:spid="_x0000_s1029" style="position:absolute;margin-left:-.35pt;margin-top:80.95pt;width:207.2pt;height: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" fillcolor="#548ab7 [2404]" stroked="f" strokeweight="1pt">
              <v:fill opacity="35980f"/>
              <v:textbox>
                <w:txbxContent>
                  <w:p w14:paraId="009106B1" w14:textId="77777777" w:rsidR="0069348D" w:rsidRPr="00431F9E" w:rsidRDefault="0069348D" w:rsidP="0069348D">
                    <w:pPr>
                      <w:pStyle w:val="Ttulo3"/>
                      <w:spacing w:before="60"/>
                      <w:ind w:left="-141" w:right="151"/>
                      <w:jc w:val="right"/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</w:pPr>
                    <w:r w:rsidRPr="00431F9E"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  <w:t>Ingeniero de Sistemas Computacionales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258F7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6C3A7" wp14:editId="0D3675C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9F849" id="Rectángulo 18" o:spid="_x0000_s1026" style="position:absolute;margin-left:0;margin-top:0;width:206.95pt;height:79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" fillcolor="#404040 [2429]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1E5BB" w14:textId="2AFB3EB3" w:rsidR="001C2CDB" w:rsidRDefault="001C2C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A1248F" wp14:editId="139319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271D69" id="Rectángulo 19" o:spid="_x0000_s1026" style="position:absolute;margin-left:0;margin-top:0;width:206.95pt;height:79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" fillcolor="#404040 [2429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F75"/>
    <w:multiLevelType w:val="hybridMultilevel"/>
    <w:tmpl w:val="29FE68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F66"/>
    <w:multiLevelType w:val="hybridMultilevel"/>
    <w:tmpl w:val="67AA6C9C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E60"/>
    <w:multiLevelType w:val="hybridMultilevel"/>
    <w:tmpl w:val="0936B5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499"/>
    <w:multiLevelType w:val="hybridMultilevel"/>
    <w:tmpl w:val="936CFB96"/>
    <w:lvl w:ilvl="0" w:tplc="61A0D5E6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C50B8"/>
    <w:multiLevelType w:val="hybridMultilevel"/>
    <w:tmpl w:val="C9CE57EA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457"/>
    <w:multiLevelType w:val="hybridMultilevel"/>
    <w:tmpl w:val="2DB27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2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024249"/>
    <w:rsid w:val="00036450"/>
    <w:rsid w:val="0005095C"/>
    <w:rsid w:val="00053F6C"/>
    <w:rsid w:val="00060AD5"/>
    <w:rsid w:val="00076CAF"/>
    <w:rsid w:val="000801B7"/>
    <w:rsid w:val="000828C4"/>
    <w:rsid w:val="000A1745"/>
    <w:rsid w:val="000C1DC0"/>
    <w:rsid w:val="000C45FF"/>
    <w:rsid w:val="000C51AF"/>
    <w:rsid w:val="000D655E"/>
    <w:rsid w:val="000E017F"/>
    <w:rsid w:val="000E3FD1"/>
    <w:rsid w:val="0010199C"/>
    <w:rsid w:val="00112054"/>
    <w:rsid w:val="00130D95"/>
    <w:rsid w:val="001525E1"/>
    <w:rsid w:val="00180329"/>
    <w:rsid w:val="0019001F"/>
    <w:rsid w:val="001A74A5"/>
    <w:rsid w:val="001B0127"/>
    <w:rsid w:val="001B07DD"/>
    <w:rsid w:val="001B0C3A"/>
    <w:rsid w:val="001B2ABD"/>
    <w:rsid w:val="001C2CDB"/>
    <w:rsid w:val="001E0391"/>
    <w:rsid w:val="001E1759"/>
    <w:rsid w:val="001F1ECC"/>
    <w:rsid w:val="001F2B9C"/>
    <w:rsid w:val="001F533D"/>
    <w:rsid w:val="002136C0"/>
    <w:rsid w:val="002347B1"/>
    <w:rsid w:val="002400EB"/>
    <w:rsid w:val="00256CF7"/>
    <w:rsid w:val="00267648"/>
    <w:rsid w:val="00274A71"/>
    <w:rsid w:val="0029255F"/>
    <w:rsid w:val="002964A3"/>
    <w:rsid w:val="002C665B"/>
    <w:rsid w:val="0030481B"/>
    <w:rsid w:val="0031244D"/>
    <w:rsid w:val="0032322E"/>
    <w:rsid w:val="00330829"/>
    <w:rsid w:val="00354720"/>
    <w:rsid w:val="003646FA"/>
    <w:rsid w:val="0036667C"/>
    <w:rsid w:val="0037121F"/>
    <w:rsid w:val="00373A64"/>
    <w:rsid w:val="003828F2"/>
    <w:rsid w:val="00384926"/>
    <w:rsid w:val="00391409"/>
    <w:rsid w:val="003A06BB"/>
    <w:rsid w:val="003A3EDD"/>
    <w:rsid w:val="003A4324"/>
    <w:rsid w:val="004071FC"/>
    <w:rsid w:val="00431F9E"/>
    <w:rsid w:val="00433B47"/>
    <w:rsid w:val="00445947"/>
    <w:rsid w:val="00446A30"/>
    <w:rsid w:val="00481204"/>
    <w:rsid w:val="004813B3"/>
    <w:rsid w:val="004837EE"/>
    <w:rsid w:val="00496591"/>
    <w:rsid w:val="004A0ADD"/>
    <w:rsid w:val="004B79B2"/>
    <w:rsid w:val="004C30CA"/>
    <w:rsid w:val="004C63E4"/>
    <w:rsid w:val="004D269D"/>
    <w:rsid w:val="004D3011"/>
    <w:rsid w:val="004F3F95"/>
    <w:rsid w:val="004F6C62"/>
    <w:rsid w:val="004F7E0C"/>
    <w:rsid w:val="00500C83"/>
    <w:rsid w:val="00500C96"/>
    <w:rsid w:val="005262AC"/>
    <w:rsid w:val="005317C2"/>
    <w:rsid w:val="00577A72"/>
    <w:rsid w:val="00581F62"/>
    <w:rsid w:val="0058426C"/>
    <w:rsid w:val="005E39D5"/>
    <w:rsid w:val="005F3C56"/>
    <w:rsid w:val="00600670"/>
    <w:rsid w:val="0062123A"/>
    <w:rsid w:val="00631845"/>
    <w:rsid w:val="00646E75"/>
    <w:rsid w:val="00662FA8"/>
    <w:rsid w:val="006771D0"/>
    <w:rsid w:val="0069348D"/>
    <w:rsid w:val="00694314"/>
    <w:rsid w:val="00696668"/>
    <w:rsid w:val="006B40AB"/>
    <w:rsid w:val="006C1190"/>
    <w:rsid w:val="006C477E"/>
    <w:rsid w:val="00701590"/>
    <w:rsid w:val="00704924"/>
    <w:rsid w:val="00707FEE"/>
    <w:rsid w:val="00713D1E"/>
    <w:rsid w:val="00715FCB"/>
    <w:rsid w:val="00732CC5"/>
    <w:rsid w:val="00742289"/>
    <w:rsid w:val="00743101"/>
    <w:rsid w:val="00743BC0"/>
    <w:rsid w:val="00762C23"/>
    <w:rsid w:val="00763BB9"/>
    <w:rsid w:val="007823D8"/>
    <w:rsid w:val="00782837"/>
    <w:rsid w:val="007867A0"/>
    <w:rsid w:val="007927F5"/>
    <w:rsid w:val="007A68F4"/>
    <w:rsid w:val="007C50E9"/>
    <w:rsid w:val="007C5AB1"/>
    <w:rsid w:val="007D7AAF"/>
    <w:rsid w:val="00802CA0"/>
    <w:rsid w:val="008164F1"/>
    <w:rsid w:val="008258F7"/>
    <w:rsid w:val="008412C3"/>
    <w:rsid w:val="00856BE2"/>
    <w:rsid w:val="00860C46"/>
    <w:rsid w:val="00863DAF"/>
    <w:rsid w:val="00882D92"/>
    <w:rsid w:val="00892071"/>
    <w:rsid w:val="00892A60"/>
    <w:rsid w:val="00895370"/>
    <w:rsid w:val="008A018E"/>
    <w:rsid w:val="008C2677"/>
    <w:rsid w:val="008E6B7A"/>
    <w:rsid w:val="008F72E3"/>
    <w:rsid w:val="00906430"/>
    <w:rsid w:val="00913EC3"/>
    <w:rsid w:val="009177FE"/>
    <w:rsid w:val="009272AA"/>
    <w:rsid w:val="009330F2"/>
    <w:rsid w:val="00933846"/>
    <w:rsid w:val="00945F70"/>
    <w:rsid w:val="00954249"/>
    <w:rsid w:val="0097443C"/>
    <w:rsid w:val="0097693B"/>
    <w:rsid w:val="009B412E"/>
    <w:rsid w:val="009D14A8"/>
    <w:rsid w:val="00A06F48"/>
    <w:rsid w:val="00A2118D"/>
    <w:rsid w:val="00A520A2"/>
    <w:rsid w:val="00A8086D"/>
    <w:rsid w:val="00A96C6A"/>
    <w:rsid w:val="00AA2589"/>
    <w:rsid w:val="00AA3735"/>
    <w:rsid w:val="00AA5CDB"/>
    <w:rsid w:val="00AB690E"/>
    <w:rsid w:val="00AD0C4A"/>
    <w:rsid w:val="00AD76E2"/>
    <w:rsid w:val="00AE0EC1"/>
    <w:rsid w:val="00B038DD"/>
    <w:rsid w:val="00B1259A"/>
    <w:rsid w:val="00B20152"/>
    <w:rsid w:val="00B23E12"/>
    <w:rsid w:val="00B37FDF"/>
    <w:rsid w:val="00B4041A"/>
    <w:rsid w:val="00B643FA"/>
    <w:rsid w:val="00B70850"/>
    <w:rsid w:val="00B85EC9"/>
    <w:rsid w:val="00B9751B"/>
    <w:rsid w:val="00BA7193"/>
    <w:rsid w:val="00BB516E"/>
    <w:rsid w:val="00BD1527"/>
    <w:rsid w:val="00BE2928"/>
    <w:rsid w:val="00BE458C"/>
    <w:rsid w:val="00C066B6"/>
    <w:rsid w:val="00C32273"/>
    <w:rsid w:val="00C32297"/>
    <w:rsid w:val="00C36AD4"/>
    <w:rsid w:val="00C37BA1"/>
    <w:rsid w:val="00C40A54"/>
    <w:rsid w:val="00C4674C"/>
    <w:rsid w:val="00C506CF"/>
    <w:rsid w:val="00C50968"/>
    <w:rsid w:val="00C72BED"/>
    <w:rsid w:val="00C86556"/>
    <w:rsid w:val="00C920DA"/>
    <w:rsid w:val="00C92AF5"/>
    <w:rsid w:val="00C9578B"/>
    <w:rsid w:val="00CA4C85"/>
    <w:rsid w:val="00CB51CC"/>
    <w:rsid w:val="00CD1C96"/>
    <w:rsid w:val="00CE79C2"/>
    <w:rsid w:val="00CF5D6F"/>
    <w:rsid w:val="00D1238B"/>
    <w:rsid w:val="00D13171"/>
    <w:rsid w:val="00D2522B"/>
    <w:rsid w:val="00D5459D"/>
    <w:rsid w:val="00D63A63"/>
    <w:rsid w:val="00D70BDA"/>
    <w:rsid w:val="00D75262"/>
    <w:rsid w:val="00D97C03"/>
    <w:rsid w:val="00DB716D"/>
    <w:rsid w:val="00DC24C1"/>
    <w:rsid w:val="00DD1205"/>
    <w:rsid w:val="00DD172A"/>
    <w:rsid w:val="00DE195C"/>
    <w:rsid w:val="00DE1D98"/>
    <w:rsid w:val="00DF2F5D"/>
    <w:rsid w:val="00DF5B28"/>
    <w:rsid w:val="00E25A26"/>
    <w:rsid w:val="00E420AA"/>
    <w:rsid w:val="00E4381A"/>
    <w:rsid w:val="00E47E49"/>
    <w:rsid w:val="00E55D74"/>
    <w:rsid w:val="00E659C3"/>
    <w:rsid w:val="00EA378C"/>
    <w:rsid w:val="00EC67B0"/>
    <w:rsid w:val="00EF3DE6"/>
    <w:rsid w:val="00F025F8"/>
    <w:rsid w:val="00F26ADF"/>
    <w:rsid w:val="00F35E65"/>
    <w:rsid w:val="00F60274"/>
    <w:rsid w:val="00F60D0C"/>
    <w:rsid w:val="00F724DC"/>
    <w:rsid w:val="00F74666"/>
    <w:rsid w:val="00F77FB9"/>
    <w:rsid w:val="00F974DE"/>
    <w:rsid w:val="00FB068F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E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643FA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B4041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43FA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B4041A"/>
    <w:rPr>
      <w:rFonts w:asciiTheme="majorHAnsi" w:eastAsiaTheme="majorEastAsia" w:hAnsiTheme="majorHAnsi" w:cstheme="majorBidi"/>
      <w:b/>
      <w:caps/>
      <w:color w:val="548AB7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7B0"/>
    <w:pPr>
      <w:ind w:left="720"/>
      <w:contextualSpacing/>
    </w:pPr>
  </w:style>
  <w:style w:type="paragraph" w:customStyle="1" w:styleId="TtuloPanelIzquierdo">
    <w:name w:val="Título Panel Izquierdo"/>
    <w:basedOn w:val="Ttulo3"/>
    <w:qFormat/>
    <w:rsid w:val="002964A3"/>
    <w:pPr>
      <w:spacing w:after="0"/>
      <w:jc w:val="right"/>
    </w:pPr>
    <w:rPr>
      <w:rFonts w:ascii="Arial" w:hAnsi="Arial" w:cs="Arial"/>
      <w:noProof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29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570409627305743"/>
          <c:y val="0"/>
          <c:w val="0.58429590372694262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5.0000000000000044E-2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A-4873-A5E2-579E0B5E6A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0.95</c:v>
                </c:pt>
                <c:pt idx="1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A-4873-A5E2-579E0B5E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MS Windows Servers</c:v>
                </c:pt>
                <c:pt idx="1">
                  <c:v>Linux</c:v>
                </c:pt>
                <c:pt idx="2">
                  <c:v>UNIX</c:v>
                </c:pt>
                <c:pt idx="3">
                  <c:v>SQL Server</c:v>
                </c:pt>
                <c:pt idx="4">
                  <c:v>Oracle</c:v>
                </c:pt>
                <c:pt idx="5">
                  <c:v>Virtualización</c:v>
                </c:pt>
                <c:pt idx="6">
                  <c:v>Lenel OnGuard</c:v>
                </c:pt>
                <c:pt idx="7">
                  <c:v>Lenel DataConduIT</c:v>
                </c:pt>
                <c:pt idx="8">
                  <c:v>Genetec Security Desk</c:v>
                </c:pt>
                <c:pt idx="9">
                  <c:v>XProtect Client</c:v>
                </c:pt>
                <c:pt idx="10">
                  <c:v>MorphoManager</c:v>
                </c:pt>
                <c:pt idx="11">
                  <c:v>Morpho BioBridge</c:v>
                </c:pt>
                <c:pt idx="12">
                  <c:v>SIEMENES Simatic S7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0.19999999999999996</c:v>
                </c:pt>
                <c:pt idx="1">
                  <c:v>0.30000000000000004</c:v>
                </c:pt>
                <c:pt idx="2">
                  <c:v>0.4</c:v>
                </c:pt>
                <c:pt idx="3">
                  <c:v>0.19999999999999996</c:v>
                </c:pt>
                <c:pt idx="4">
                  <c:v>0.4</c:v>
                </c:pt>
                <c:pt idx="5">
                  <c:v>0.15000000000000002</c:v>
                </c:pt>
                <c:pt idx="6">
                  <c:v>3.0000000000000027E-2</c:v>
                </c:pt>
                <c:pt idx="7">
                  <c:v>7.999999999999996E-2</c:v>
                </c:pt>
                <c:pt idx="8">
                  <c:v>0.15000000000000002</c:v>
                </c:pt>
                <c:pt idx="9">
                  <c:v>0.19999999999999996</c:v>
                </c:pt>
                <c:pt idx="10">
                  <c:v>0.15000000000000002</c:v>
                </c:pt>
                <c:pt idx="11">
                  <c:v>0.25</c:v>
                </c:pt>
                <c:pt idx="12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A-4984-B117-D4C095F3FA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MS Windows Servers</c:v>
                </c:pt>
                <c:pt idx="1">
                  <c:v>Linux</c:v>
                </c:pt>
                <c:pt idx="2">
                  <c:v>UNIX</c:v>
                </c:pt>
                <c:pt idx="3">
                  <c:v>SQL Server</c:v>
                </c:pt>
                <c:pt idx="4">
                  <c:v>Oracle</c:v>
                </c:pt>
                <c:pt idx="5">
                  <c:v>Virtualización</c:v>
                </c:pt>
                <c:pt idx="6">
                  <c:v>Lenel OnGuard</c:v>
                </c:pt>
                <c:pt idx="7">
                  <c:v>Lenel DataConduIT</c:v>
                </c:pt>
                <c:pt idx="8">
                  <c:v>Genetec Security Desk</c:v>
                </c:pt>
                <c:pt idx="9">
                  <c:v>XProtect Client</c:v>
                </c:pt>
                <c:pt idx="10">
                  <c:v>MorphoManager</c:v>
                </c:pt>
                <c:pt idx="11">
                  <c:v>Morpho BioBridge</c:v>
                </c:pt>
                <c:pt idx="12">
                  <c:v>SIEMENES Simatic S7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0.8</c:v>
                </c:pt>
                <c:pt idx="1">
                  <c:v>0.7</c:v>
                </c:pt>
                <c:pt idx="2">
                  <c:v>0.6</c:v>
                </c:pt>
                <c:pt idx="3">
                  <c:v>0.8</c:v>
                </c:pt>
                <c:pt idx="4">
                  <c:v>0.6</c:v>
                </c:pt>
                <c:pt idx="5">
                  <c:v>0.85</c:v>
                </c:pt>
                <c:pt idx="6">
                  <c:v>0.97</c:v>
                </c:pt>
                <c:pt idx="7">
                  <c:v>0.92</c:v>
                </c:pt>
                <c:pt idx="8">
                  <c:v>0.85</c:v>
                </c:pt>
                <c:pt idx="9">
                  <c:v>0.8</c:v>
                </c:pt>
                <c:pt idx="10">
                  <c:v>0.85</c:v>
                </c:pt>
                <c:pt idx="11">
                  <c:v>0.75</c:v>
                </c:pt>
                <c:pt idx="12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1A-4984-B117-D4C095F3F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Microsoft SQL Server</c:v>
                </c:pt>
                <c:pt idx="1">
                  <c:v>Visual Studio C#</c:v>
                </c:pt>
                <c:pt idx="2">
                  <c:v>Visual Studio Visual Basic</c:v>
                </c:pt>
                <c:pt idx="3">
                  <c:v>Autodesk AutoCAD</c:v>
                </c:pt>
                <c:pt idx="4">
                  <c:v>Adobe Illustrator</c:v>
                </c:pt>
                <c:pt idx="5">
                  <c:v>Adobe PhotoShop</c:v>
                </c:pt>
                <c:pt idx="6">
                  <c:v>Microsoft Visio</c:v>
                </c:pt>
                <c:pt idx="7">
                  <c:v>Microsoft Word</c:v>
                </c:pt>
                <c:pt idx="8">
                  <c:v>Microsoft Excel</c:v>
                </c:pt>
                <c:pt idx="9">
                  <c:v>Microsoft Power Point</c:v>
                </c:pt>
                <c:pt idx="10">
                  <c:v>Microsoft Access</c:v>
                </c:pt>
                <c:pt idx="11">
                  <c:v>Microsoft Publisher</c:v>
                </c:pt>
                <c:pt idx="12">
                  <c:v>SAP Crystal Reports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0.19999999999999996</c:v>
                </c:pt>
                <c:pt idx="1">
                  <c:v>0.25</c:v>
                </c:pt>
                <c:pt idx="2">
                  <c:v>0.44999999999999996</c:v>
                </c:pt>
                <c:pt idx="3">
                  <c:v>0.19999999999999996</c:v>
                </c:pt>
                <c:pt idx="4">
                  <c:v>0.30000000000000004</c:v>
                </c:pt>
                <c:pt idx="5">
                  <c:v>0.4</c:v>
                </c:pt>
                <c:pt idx="6">
                  <c:v>5.0000000000000044E-2</c:v>
                </c:pt>
                <c:pt idx="7">
                  <c:v>3.0000000000000027E-2</c:v>
                </c:pt>
                <c:pt idx="8">
                  <c:v>9.9999999999999978E-2</c:v>
                </c:pt>
                <c:pt idx="9">
                  <c:v>0.19999999999999996</c:v>
                </c:pt>
                <c:pt idx="10">
                  <c:v>0.15000000000000002</c:v>
                </c:pt>
                <c:pt idx="11">
                  <c:v>0.30000000000000004</c:v>
                </c:pt>
                <c:pt idx="12">
                  <c:v>9.9999999999999978E-2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8-404C-9801-CA0C0B5EB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Microsoft SQL Server</c:v>
                </c:pt>
                <c:pt idx="1">
                  <c:v>Visual Studio C#</c:v>
                </c:pt>
                <c:pt idx="2">
                  <c:v>Visual Studio Visual Basic</c:v>
                </c:pt>
                <c:pt idx="3">
                  <c:v>Autodesk AutoCAD</c:v>
                </c:pt>
                <c:pt idx="4">
                  <c:v>Adobe Illustrator</c:v>
                </c:pt>
                <c:pt idx="5">
                  <c:v>Adobe PhotoShop</c:v>
                </c:pt>
                <c:pt idx="6">
                  <c:v>Microsoft Visio</c:v>
                </c:pt>
                <c:pt idx="7">
                  <c:v>Microsoft Word</c:v>
                </c:pt>
                <c:pt idx="8">
                  <c:v>Microsoft Excel</c:v>
                </c:pt>
                <c:pt idx="9">
                  <c:v>Microsoft Power Point</c:v>
                </c:pt>
                <c:pt idx="10">
                  <c:v>Microsoft Access</c:v>
                </c:pt>
                <c:pt idx="11">
                  <c:v>Microsoft Publisher</c:v>
                </c:pt>
                <c:pt idx="12">
                  <c:v>SAP Crystal Reports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0.8</c:v>
                </c:pt>
                <c:pt idx="1">
                  <c:v>0.75</c:v>
                </c:pt>
                <c:pt idx="2">
                  <c:v>0.55000000000000004</c:v>
                </c:pt>
                <c:pt idx="3">
                  <c:v>0.8</c:v>
                </c:pt>
                <c:pt idx="4">
                  <c:v>0.7</c:v>
                </c:pt>
                <c:pt idx="5">
                  <c:v>0.6</c:v>
                </c:pt>
                <c:pt idx="6">
                  <c:v>0.95</c:v>
                </c:pt>
                <c:pt idx="7">
                  <c:v>0.97</c:v>
                </c:pt>
                <c:pt idx="8">
                  <c:v>0.9</c:v>
                </c:pt>
                <c:pt idx="9">
                  <c:v>0.8</c:v>
                </c:pt>
                <c:pt idx="10">
                  <c:v>0.85</c:v>
                </c:pt>
                <c:pt idx="11">
                  <c:v>0.7</c:v>
                </c:pt>
                <c:pt idx="1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8-404C-9801-CA0C0B5E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F898C3E4CE42378AEDDDDF571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3600-6FF3-4BEE-90A5-91BA468AE4F7}"/>
      </w:docPartPr>
      <w:docPartBody>
        <w:p w:rsidR="000313E4" w:rsidRDefault="00CA3E9C">
          <w:pPr>
            <w:pStyle w:val="33F898C3E4CE42378AEDDDDF571435AD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1"/>
    <w:rsid w:val="000313E4"/>
    <w:rsid w:val="000A1F6A"/>
    <w:rsid w:val="002815E1"/>
    <w:rsid w:val="003E3DCA"/>
    <w:rsid w:val="005013F1"/>
    <w:rsid w:val="00762301"/>
    <w:rsid w:val="008B4CB9"/>
    <w:rsid w:val="00CA3E9C"/>
    <w:rsid w:val="00DC0A3C"/>
    <w:rsid w:val="00F37579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6230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CD8D34891F4E1FA255B621AF34D63C">
    <w:name w:val="A1CD8D34891F4E1FA255B621AF34D63C"/>
  </w:style>
  <w:style w:type="paragraph" w:customStyle="1" w:styleId="7C765C2603944C9FBA084FB3C60839C9">
    <w:name w:val="7C765C2603944C9FBA084FB3C60839C9"/>
  </w:style>
  <w:style w:type="paragraph" w:customStyle="1" w:styleId="08FFA0B127C6439E8B2AC598E912C975">
    <w:name w:val="08FFA0B127C6439E8B2AC598E912C975"/>
  </w:style>
  <w:style w:type="paragraph" w:customStyle="1" w:styleId="4724074E5328478E91F77B30D5FBA4A7">
    <w:name w:val="4724074E5328478E91F77B30D5FBA4A7"/>
  </w:style>
  <w:style w:type="paragraph" w:customStyle="1" w:styleId="51648FA615524D5FB0D9A547DDF29C94">
    <w:name w:val="51648FA615524D5FB0D9A547DDF29C94"/>
  </w:style>
  <w:style w:type="paragraph" w:customStyle="1" w:styleId="88C0EB89DD9244628DAC211E55970257">
    <w:name w:val="88C0EB89DD9244628DAC211E55970257"/>
  </w:style>
  <w:style w:type="paragraph" w:customStyle="1" w:styleId="8E66E3A041C24B24A89DCBE29A86EC3C">
    <w:name w:val="8E66E3A041C24B24A89DCBE29A86EC3C"/>
  </w:style>
  <w:style w:type="paragraph" w:customStyle="1" w:styleId="93AE9542B1204F6791408F1CF0BF4EC3">
    <w:name w:val="93AE9542B1204F6791408F1CF0BF4EC3"/>
  </w:style>
  <w:style w:type="paragraph" w:customStyle="1" w:styleId="69627178786B469D829441D5D866E5D0">
    <w:name w:val="69627178786B469D829441D5D866E5D0"/>
  </w:style>
  <w:style w:type="paragraph" w:customStyle="1" w:styleId="CBCB563773C447B8BAE845A935AA7410">
    <w:name w:val="CBCB563773C447B8BAE845A935AA7410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B8521ECC4ACA4AD6967BFA4314B309CB">
    <w:name w:val="B8521ECC4ACA4AD6967BFA4314B309CB"/>
  </w:style>
  <w:style w:type="paragraph" w:customStyle="1" w:styleId="205107D80CBA4996A113E29FA1C19F4E">
    <w:name w:val="205107D80CBA4996A113E29FA1C19F4E"/>
  </w:style>
  <w:style w:type="paragraph" w:customStyle="1" w:styleId="916C70BFBA8A4DF79529FB9FB14E1558">
    <w:name w:val="916C70BFBA8A4DF79529FB9FB14E1558"/>
  </w:style>
  <w:style w:type="paragraph" w:customStyle="1" w:styleId="74706FCA9B7248F8A8A0E4F31192A035">
    <w:name w:val="74706FCA9B7248F8A8A0E4F31192A035"/>
  </w:style>
  <w:style w:type="paragraph" w:customStyle="1" w:styleId="10DD2C1CE94949AFBDD833C0C40166F7">
    <w:name w:val="10DD2C1CE94949AFBDD833C0C40166F7"/>
  </w:style>
  <w:style w:type="paragraph" w:customStyle="1" w:styleId="CF64607A3F6E46FFB3282E6BD6DCE96E">
    <w:name w:val="CF64607A3F6E46FFB3282E6BD6DCE96E"/>
  </w:style>
  <w:style w:type="paragraph" w:customStyle="1" w:styleId="EFD85B9BFE084D41A8E6EC154A5F05FD">
    <w:name w:val="EFD85B9BFE084D41A8E6EC154A5F05FD"/>
  </w:style>
  <w:style w:type="paragraph" w:customStyle="1" w:styleId="AB6DFAD85B2845C1985337B664FB2743">
    <w:name w:val="AB6DFAD85B2845C1985337B664FB2743"/>
  </w:style>
  <w:style w:type="paragraph" w:customStyle="1" w:styleId="6B5520E5300E434AB281826231E0E173">
    <w:name w:val="6B5520E5300E434AB281826231E0E173"/>
  </w:style>
  <w:style w:type="paragraph" w:customStyle="1" w:styleId="28D5D34B606F483AA14E1C6E14951AB4">
    <w:name w:val="28D5D34B606F483AA14E1C6E14951AB4"/>
  </w:style>
  <w:style w:type="paragraph" w:customStyle="1" w:styleId="50D99D8E9A844A07BE39E50DE799F909">
    <w:name w:val="50D99D8E9A844A07BE39E50DE799F909"/>
  </w:style>
  <w:style w:type="paragraph" w:customStyle="1" w:styleId="EC9DC81830F74A35A1902E23A2D32D88">
    <w:name w:val="EC9DC81830F74A35A1902E23A2D32D88"/>
  </w:style>
  <w:style w:type="paragraph" w:customStyle="1" w:styleId="8489FAC2311D46C895981051EA9E51D5">
    <w:name w:val="8489FAC2311D46C895981051EA9E51D5"/>
  </w:style>
  <w:style w:type="paragraph" w:customStyle="1" w:styleId="808696C5144B4C4B80BFEE60BCF314CE">
    <w:name w:val="808696C5144B4C4B80BFEE60BCF314CE"/>
  </w:style>
  <w:style w:type="paragraph" w:customStyle="1" w:styleId="33F898C3E4CE42378AEDDDDF571435AD">
    <w:name w:val="33F898C3E4CE42378AEDDDDF571435AD"/>
  </w:style>
  <w:style w:type="paragraph" w:customStyle="1" w:styleId="25E93F99E36A4034B51CA7FB72D2E4B3">
    <w:name w:val="25E93F99E36A4034B51CA7FB72D2E4B3"/>
  </w:style>
  <w:style w:type="paragraph" w:customStyle="1" w:styleId="8AA786D76A2542A8A5E86448EAEE1EE3">
    <w:name w:val="8AA786D76A2542A8A5E86448EAEE1EE3"/>
  </w:style>
  <w:style w:type="paragraph" w:customStyle="1" w:styleId="76F6E4E8426D4639A5D6A9BCAB9D1589">
    <w:name w:val="76F6E4E8426D4639A5D6A9BCAB9D1589"/>
  </w:style>
  <w:style w:type="paragraph" w:customStyle="1" w:styleId="985182CE10D646AC9BDDEB885513920B">
    <w:name w:val="985182CE10D646AC9BDDEB885513920B"/>
  </w:style>
  <w:style w:type="paragraph" w:customStyle="1" w:styleId="A33119A98BD14978B58377B2BF3D541A">
    <w:name w:val="A33119A98BD14978B58377B2BF3D541A"/>
  </w:style>
  <w:style w:type="paragraph" w:customStyle="1" w:styleId="4A37220775F6464C9B1D9E6E10EE68A2">
    <w:name w:val="4A37220775F6464C9B1D9E6E10EE68A2"/>
  </w:style>
  <w:style w:type="paragraph" w:customStyle="1" w:styleId="3C5EB53C735D4859A82D75D2193EAFEF">
    <w:name w:val="3C5EB53C735D4859A82D75D2193EAFEF"/>
  </w:style>
  <w:style w:type="paragraph" w:customStyle="1" w:styleId="2DB024EA72564FB5A2665D8818881783">
    <w:name w:val="2DB024EA72564FB5A2665D8818881783"/>
  </w:style>
  <w:style w:type="paragraph" w:customStyle="1" w:styleId="788B30F51EBF4CBF8B03C6FCE1DB3B40">
    <w:name w:val="788B30F51EBF4CBF8B03C6FCE1DB3B40"/>
  </w:style>
  <w:style w:type="paragraph" w:customStyle="1" w:styleId="2C5B5E6743E0425E9BF6952A593D46D3">
    <w:name w:val="2C5B5E6743E0425E9BF6952A593D46D3"/>
  </w:style>
  <w:style w:type="paragraph" w:customStyle="1" w:styleId="235E6FB5C0934EE4BBF91F3E48EA4846">
    <w:name w:val="235E6FB5C0934EE4BBF91F3E48EA4846"/>
  </w:style>
  <w:style w:type="paragraph" w:customStyle="1" w:styleId="F355C34D977C4ECEB54A2774CCFEEFFB">
    <w:name w:val="F355C34D977C4ECEB54A2774CCFEEFFB"/>
  </w:style>
  <w:style w:type="paragraph" w:customStyle="1" w:styleId="B4C92EAA14D94687ABB5BD23EAF42AE8">
    <w:name w:val="B4C92EAA14D94687ABB5BD23EAF42AE8"/>
  </w:style>
  <w:style w:type="paragraph" w:customStyle="1" w:styleId="089215FEE93F4CAEA51220DE85EBE274">
    <w:name w:val="089215FEE93F4CAEA51220DE85EBE274"/>
  </w:style>
  <w:style w:type="paragraph" w:customStyle="1" w:styleId="73ADF3A0F1E7447485AC5767B2B058A5">
    <w:name w:val="73ADF3A0F1E7447485AC5767B2B058A5"/>
  </w:style>
  <w:style w:type="character" w:customStyle="1" w:styleId="Ttulo2Car">
    <w:name w:val="Título 2 Car"/>
    <w:basedOn w:val="Fuentedeprrafopredeter"/>
    <w:link w:val="Ttulo2"/>
    <w:uiPriority w:val="9"/>
    <w:rsid w:val="00762301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49346D7C837549D4BE0264FC1975923B">
    <w:name w:val="49346D7C837549D4BE0264FC1975923B"/>
  </w:style>
  <w:style w:type="paragraph" w:customStyle="1" w:styleId="D5E2D781DA624E3AA9B8FDCF8CCAE2AE">
    <w:name w:val="D5E2D781DA624E3AA9B8FDCF8CCAE2AE"/>
    <w:rsid w:val="00762301"/>
  </w:style>
  <w:style w:type="paragraph" w:customStyle="1" w:styleId="1B4EC305CB374AC98BB7B0CA85C50D82">
    <w:name w:val="1B4EC305CB374AC98BB7B0CA85C50D82"/>
    <w:rsid w:val="00762301"/>
  </w:style>
  <w:style w:type="paragraph" w:customStyle="1" w:styleId="8BF404243DA64D818BBDC70C9CFF0C21">
    <w:name w:val="8BF404243DA64D818BBDC70C9CFF0C21"/>
    <w:rsid w:val="00762301"/>
  </w:style>
  <w:style w:type="paragraph" w:customStyle="1" w:styleId="58CC6B11594E4674A53C614D2E20E80D">
    <w:name w:val="58CC6B11594E4674A53C614D2E20E80D"/>
    <w:rsid w:val="00762301"/>
  </w:style>
  <w:style w:type="paragraph" w:customStyle="1" w:styleId="DF7145E7902449D1BF0511E86D77D7B0">
    <w:name w:val="DF7145E7902449D1BF0511E86D77D7B0"/>
    <w:rsid w:val="00762301"/>
  </w:style>
  <w:style w:type="paragraph" w:customStyle="1" w:styleId="AF2E49597E0443DB97DCFED80472A416">
    <w:name w:val="AF2E49597E0443DB97DCFED80472A416"/>
    <w:rsid w:val="00762301"/>
  </w:style>
  <w:style w:type="paragraph" w:customStyle="1" w:styleId="063DDF1EC51844679CA14A9CD0680BA6">
    <w:name w:val="063DDF1EC51844679CA14A9CD0680BA6"/>
    <w:rsid w:val="00762301"/>
  </w:style>
  <w:style w:type="paragraph" w:customStyle="1" w:styleId="AA251DD3ECE44942A39608E50233ECAF">
    <w:name w:val="AA251DD3ECE44942A39608E50233ECAF"/>
    <w:rsid w:val="00762301"/>
  </w:style>
  <w:style w:type="paragraph" w:customStyle="1" w:styleId="90CF09B17C59463C9F5B75C2E6AAE880">
    <w:name w:val="90CF09B17C59463C9F5B75C2E6AAE880"/>
    <w:rsid w:val="00762301"/>
  </w:style>
  <w:style w:type="paragraph" w:customStyle="1" w:styleId="02BBCB5641E44E889C8D7A818F00081F">
    <w:name w:val="02BBCB5641E44E889C8D7A818F00081F"/>
    <w:rsid w:val="00762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B78D1F-CED8-4176-BFA8-8F221F9D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845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2019-03-29T15:33:00Z</dcterms:created>
  <dcterms:modified xsi:type="dcterms:W3CDTF">2019-04-01T21:48:00Z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